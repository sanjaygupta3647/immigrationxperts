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D01FB7" w:rsidRDefault="00BA01A1" w:rsidP="00141A4C">
      <w:pPr>
        <w:pStyle w:val="Title"/>
        <w:rPr>
          <w:color w:val="auto"/>
        </w:rPr>
      </w:pPr>
      <w:r w:rsidRPr="00D01FB7">
        <w:rPr>
          <w:color w:val="auto"/>
        </w:rPr>
        <w:t>ABHIMANYU JAMAIYAR</w:t>
      </w:r>
    </w:p>
    <w:p w:rsidR="00141A4C" w:rsidRPr="00D01FB7" w:rsidRDefault="00BA01A1" w:rsidP="00141A4C">
      <w:pPr>
        <w:rPr>
          <w:color w:val="auto"/>
        </w:rPr>
      </w:pPr>
      <w:r w:rsidRPr="00D01FB7">
        <w:rPr>
          <w:rFonts w:cs="Arial"/>
          <w:color w:val="auto"/>
          <w:lang w:val="en-GB"/>
        </w:rPr>
        <w:t>57 MIG, Lohianagar, Kankarbagh colony, Patna - 800020</w:t>
      </w:r>
      <w:r w:rsidR="00141A4C" w:rsidRPr="00D01FB7">
        <w:rPr>
          <w:color w:val="auto"/>
        </w:rPr>
        <w:t> | </w:t>
      </w:r>
      <w:r w:rsidRPr="00D01FB7">
        <w:rPr>
          <w:color w:val="auto"/>
        </w:rPr>
        <w:t>9472976217</w:t>
      </w:r>
      <w:bookmarkStart w:id="0" w:name="_GoBack"/>
      <w:bookmarkEnd w:id="0"/>
      <w:r w:rsidR="00141A4C" w:rsidRPr="00D01FB7">
        <w:rPr>
          <w:color w:val="auto"/>
        </w:rPr>
        <w:t> | </w:t>
      </w:r>
      <w:r w:rsidRPr="00D01FB7">
        <w:rPr>
          <w:color w:val="auto"/>
        </w:rPr>
        <w:t>abhijamaiyar@gmail.com</w:t>
      </w:r>
    </w:p>
    <w:sdt>
      <w:sdtPr>
        <w:alias w:val="Education:"/>
        <w:tag w:val="Education:"/>
        <w:id w:val="807127995"/>
        <w:placeholder>
          <w:docPart w:val="3982789B27354808A8295D165B5899C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305A3A">
            <w:rPr>
              <w:color w:val="auto"/>
            </w:rPr>
            <w:t>Education</w:t>
          </w:r>
        </w:p>
      </w:sdtContent>
    </w:sdt>
    <w:p w:rsidR="006270A9" w:rsidRPr="00835961" w:rsidRDefault="00B53E11" w:rsidP="007E36B3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PG Diploma in Management</w:t>
      </w:r>
      <w:r w:rsidR="009D5933" w:rsidRPr="00835961">
        <w:rPr>
          <w:b/>
          <w:color w:val="auto"/>
        </w:rPr>
        <w:t> | </w:t>
      </w:r>
      <w:r w:rsidRPr="00835961">
        <w:rPr>
          <w:b/>
          <w:color w:val="auto"/>
        </w:rPr>
        <w:t>2012</w:t>
      </w:r>
      <w:r w:rsidR="009D5933" w:rsidRPr="00835961">
        <w:rPr>
          <w:b/>
          <w:color w:val="auto"/>
        </w:rPr>
        <w:t> | </w:t>
      </w:r>
      <w:r w:rsidRPr="00835961">
        <w:rPr>
          <w:b/>
          <w:color w:val="auto"/>
        </w:rPr>
        <w:t>Madurai Kamraj University</w:t>
      </w:r>
    </w:p>
    <w:p w:rsidR="006270A9" w:rsidRPr="00835961" w:rsidRDefault="00B53E11" w:rsidP="007E36B3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B.Com (Hons.)</w:t>
      </w:r>
      <w:r w:rsidR="009D5933" w:rsidRPr="00835961">
        <w:rPr>
          <w:b/>
          <w:color w:val="auto"/>
        </w:rPr>
        <w:t> | </w:t>
      </w:r>
      <w:r w:rsidRPr="00835961">
        <w:rPr>
          <w:b/>
          <w:color w:val="auto"/>
        </w:rPr>
        <w:t>2007</w:t>
      </w:r>
      <w:r w:rsidR="009D5933" w:rsidRPr="00835961">
        <w:rPr>
          <w:b/>
          <w:color w:val="auto"/>
        </w:rPr>
        <w:t> | </w:t>
      </w:r>
      <w:r w:rsidRPr="00835961">
        <w:rPr>
          <w:b/>
          <w:color w:val="auto"/>
        </w:rPr>
        <w:t>Magadh University</w:t>
      </w:r>
    </w:p>
    <w:p w:rsidR="006270A9" w:rsidRPr="00835961" w:rsidRDefault="00B53E11" w:rsidP="007E36B3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I.Sc | 2001 | Bihar Intermediate Education Council</w:t>
      </w:r>
    </w:p>
    <w:p w:rsidR="00B53E11" w:rsidRPr="00835961" w:rsidRDefault="00B53E11" w:rsidP="007E36B3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SSE | </w:t>
      </w:r>
      <w:r w:rsidR="002D1A39" w:rsidRPr="00835961">
        <w:rPr>
          <w:b/>
          <w:color w:val="auto"/>
        </w:rPr>
        <w:t>1998</w:t>
      </w:r>
      <w:r w:rsidRPr="00835961">
        <w:rPr>
          <w:b/>
          <w:color w:val="auto"/>
        </w:rPr>
        <w:t> | </w:t>
      </w:r>
      <w:r w:rsidR="002D1A39" w:rsidRPr="00835961">
        <w:rPr>
          <w:b/>
          <w:color w:val="auto"/>
        </w:rPr>
        <w:t>Central Board of Secondary Education</w:t>
      </w:r>
    </w:p>
    <w:p w:rsidR="00835773" w:rsidRPr="00305A3A" w:rsidRDefault="00835773">
      <w:pPr>
        <w:pStyle w:val="Heading1"/>
        <w:rPr>
          <w:color w:val="auto"/>
        </w:rPr>
      </w:pPr>
      <w:r w:rsidRPr="00305A3A">
        <w:rPr>
          <w:color w:val="auto"/>
        </w:rPr>
        <w:t>Training</w:t>
      </w:r>
    </w:p>
    <w:p w:rsidR="00835773" w:rsidRPr="00305A3A" w:rsidRDefault="00305A3A" w:rsidP="00305A3A">
      <w:pPr>
        <w:pStyle w:val="Heading3"/>
        <w:rPr>
          <w:b/>
        </w:rPr>
      </w:pPr>
      <w:r w:rsidRPr="00305A3A">
        <w:rPr>
          <w:b/>
          <w:color w:val="auto"/>
        </w:rPr>
        <w:t xml:space="preserve">Advance Digital Marketing Training Program </w:t>
      </w:r>
      <w:r w:rsidRPr="00835961">
        <w:rPr>
          <w:b/>
          <w:color w:val="auto"/>
        </w:rPr>
        <w:t>|</w:t>
      </w:r>
      <w:r w:rsidRPr="00305A3A">
        <w:rPr>
          <w:b/>
          <w:color w:val="auto"/>
        </w:rPr>
        <w:t>Delhi School of Internet Marketing 2017</w:t>
      </w:r>
    </w:p>
    <w:p w:rsidR="00835773" w:rsidRPr="00305A3A" w:rsidRDefault="00D53C69">
      <w:pPr>
        <w:pStyle w:val="Heading1"/>
        <w:rPr>
          <w:color w:val="auto"/>
        </w:rPr>
      </w:pPr>
      <w:r>
        <w:rPr>
          <w:color w:val="auto"/>
        </w:rPr>
        <w:t xml:space="preserve">Google </w:t>
      </w:r>
      <w:r w:rsidR="00305A3A" w:rsidRPr="00305A3A">
        <w:rPr>
          <w:color w:val="auto"/>
        </w:rPr>
        <w:t>Certification</w:t>
      </w:r>
      <w:r>
        <w:rPr>
          <w:color w:val="auto"/>
        </w:rPr>
        <w:t>s</w:t>
      </w:r>
    </w:p>
    <w:p w:rsidR="00305A3A" w:rsidRDefault="00D53C69" w:rsidP="00D53C69">
      <w:pPr>
        <w:pStyle w:val="Heading3"/>
        <w:numPr>
          <w:ilvl w:val="0"/>
          <w:numId w:val="24"/>
        </w:numPr>
        <w:rPr>
          <w:b/>
          <w:color w:val="auto"/>
        </w:rPr>
      </w:pPr>
      <w:r>
        <w:rPr>
          <w:b/>
          <w:color w:val="auto"/>
        </w:rPr>
        <w:t>AdWords Fundamentals</w:t>
      </w:r>
    </w:p>
    <w:p w:rsidR="00D53C69" w:rsidRDefault="00D53C69" w:rsidP="00D53C69">
      <w:pPr>
        <w:pStyle w:val="Heading3"/>
        <w:numPr>
          <w:ilvl w:val="0"/>
          <w:numId w:val="24"/>
        </w:numPr>
        <w:rPr>
          <w:b/>
          <w:color w:val="auto"/>
        </w:rPr>
      </w:pPr>
      <w:r w:rsidRPr="00D53C69">
        <w:rPr>
          <w:b/>
          <w:color w:val="auto"/>
        </w:rPr>
        <w:t>Search Advertising</w:t>
      </w:r>
    </w:p>
    <w:p w:rsidR="00D53C69" w:rsidRPr="00D53C69" w:rsidRDefault="00D53C69" w:rsidP="00D53C69">
      <w:pPr>
        <w:pStyle w:val="Heading3"/>
        <w:numPr>
          <w:ilvl w:val="0"/>
          <w:numId w:val="24"/>
        </w:numPr>
        <w:rPr>
          <w:b/>
        </w:rPr>
      </w:pPr>
      <w:r w:rsidRPr="00D53C69">
        <w:rPr>
          <w:b/>
          <w:color w:val="auto"/>
        </w:rPr>
        <w:t>Shopping Advertising</w:t>
      </w:r>
    </w:p>
    <w:p w:rsidR="006270A9" w:rsidRDefault="002D1A39">
      <w:pPr>
        <w:pStyle w:val="Heading1"/>
      </w:pPr>
      <w:r w:rsidRPr="00305A3A">
        <w:rPr>
          <w:color w:val="auto"/>
        </w:rPr>
        <w:t>Key Skills</w:t>
      </w:r>
    </w:p>
    <w:p w:rsidR="006270A9" w:rsidRPr="00835961" w:rsidRDefault="002D1A39" w:rsidP="00835961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SEO (On Page &amp; Off Page)</w:t>
      </w:r>
    </w:p>
    <w:p w:rsidR="006270A9" w:rsidRPr="00835961" w:rsidRDefault="002D1A39" w:rsidP="00835961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Social Media</w:t>
      </w:r>
    </w:p>
    <w:p w:rsidR="006270A9" w:rsidRPr="00835961" w:rsidRDefault="002D1A39" w:rsidP="00835961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PPC</w:t>
      </w:r>
    </w:p>
    <w:p w:rsidR="006270A9" w:rsidRPr="00835961" w:rsidRDefault="002D1A39" w:rsidP="00835961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Website Audit</w:t>
      </w:r>
    </w:p>
    <w:p w:rsidR="002D1A39" w:rsidRPr="00835961" w:rsidRDefault="002D1A39" w:rsidP="00835961">
      <w:pPr>
        <w:pStyle w:val="Heading3"/>
        <w:rPr>
          <w:b/>
          <w:color w:val="auto"/>
        </w:rPr>
      </w:pPr>
      <w:r w:rsidRPr="00835961">
        <w:rPr>
          <w:b/>
          <w:color w:val="auto"/>
        </w:rPr>
        <w:t>Proposal Creation</w:t>
      </w:r>
    </w:p>
    <w:p w:rsidR="002D1A39" w:rsidRDefault="002D1A39" w:rsidP="00835961">
      <w:pPr>
        <w:pStyle w:val="Heading3"/>
      </w:pPr>
      <w:r w:rsidRPr="00835961">
        <w:rPr>
          <w:b/>
          <w:color w:val="auto"/>
        </w:rPr>
        <w:t>Content Writing</w:t>
      </w:r>
    </w:p>
    <w:sdt>
      <w:sdtPr>
        <w:alias w:val="Experience:"/>
        <w:tag w:val="Experience:"/>
        <w:id w:val="171684534"/>
        <w:placeholder>
          <w:docPart w:val="B98277D0070F4C5C8DDDF718CBE9147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305A3A">
            <w:rPr>
              <w:color w:val="auto"/>
            </w:rPr>
            <w:t>Experience</w:t>
          </w:r>
        </w:p>
      </w:sdtContent>
    </w:sdt>
    <w:p w:rsidR="004B1690" w:rsidRPr="002D1A39" w:rsidRDefault="004B1690" w:rsidP="004B1690">
      <w:pPr>
        <w:pStyle w:val="Heading3"/>
        <w:rPr>
          <w:b/>
          <w:color w:val="auto"/>
        </w:rPr>
      </w:pPr>
      <w:r w:rsidRPr="002D1A39">
        <w:rPr>
          <w:b/>
          <w:color w:val="auto"/>
        </w:rPr>
        <w:t xml:space="preserve">Digital Marketing </w:t>
      </w:r>
      <w:r w:rsidR="004F5DF6">
        <w:rPr>
          <w:b/>
          <w:color w:val="auto"/>
        </w:rPr>
        <w:t>Executive</w:t>
      </w:r>
      <w:r w:rsidRPr="002D1A39">
        <w:rPr>
          <w:b/>
          <w:color w:val="auto"/>
        </w:rPr>
        <w:t> | </w:t>
      </w:r>
      <w:r w:rsidR="004F5DF6">
        <w:rPr>
          <w:b/>
          <w:color w:val="auto"/>
        </w:rPr>
        <w:t>Finesse Enterprises Pvt. Ltd.</w:t>
      </w:r>
      <w:r w:rsidRPr="002D1A39">
        <w:rPr>
          <w:b/>
          <w:color w:val="auto"/>
        </w:rPr>
        <w:t> | </w:t>
      </w:r>
      <w:r w:rsidR="004F5DF6">
        <w:rPr>
          <w:b/>
          <w:color w:val="auto"/>
        </w:rPr>
        <w:t>September 2017 - Present</w:t>
      </w:r>
      <w:r>
        <w:rPr>
          <w:b/>
          <w:color w:val="auto"/>
        </w:rPr>
        <w:t xml:space="preserve">     </w:t>
      </w:r>
      <w:r w:rsidRPr="000F3062">
        <w:rPr>
          <w:rStyle w:val="Heading2Char"/>
        </w:rPr>
        <w:t>PATNA</w:t>
      </w:r>
    </w:p>
    <w:p w:rsidR="004B1690" w:rsidRPr="00103118" w:rsidRDefault="004F5DF6" w:rsidP="004B1690">
      <w:pPr>
        <w:pStyle w:val="ListBullet"/>
        <w:rPr>
          <w:color w:val="auto"/>
        </w:rPr>
      </w:pPr>
      <w:r>
        <w:rPr>
          <w:color w:val="auto"/>
        </w:rPr>
        <w:t>O</w:t>
      </w:r>
      <w:r w:rsidR="004B1690" w:rsidRPr="00103118">
        <w:rPr>
          <w:color w:val="auto"/>
        </w:rPr>
        <w:t>n</w:t>
      </w:r>
      <w:r>
        <w:rPr>
          <w:color w:val="auto"/>
        </w:rPr>
        <w:t>-</w:t>
      </w:r>
      <w:r w:rsidR="004B1690" w:rsidRPr="00103118">
        <w:rPr>
          <w:color w:val="auto"/>
        </w:rPr>
        <w:t>page and off</w:t>
      </w:r>
      <w:r>
        <w:rPr>
          <w:color w:val="auto"/>
        </w:rPr>
        <w:t>-</w:t>
      </w:r>
      <w:r w:rsidR="004B1690" w:rsidRPr="00103118">
        <w:rPr>
          <w:color w:val="auto"/>
        </w:rPr>
        <w:t>page activities for the clients</w:t>
      </w:r>
    </w:p>
    <w:p w:rsidR="004B1690" w:rsidRDefault="00DC01A3" w:rsidP="004B1690">
      <w:pPr>
        <w:pStyle w:val="ListBullet"/>
        <w:rPr>
          <w:color w:val="auto"/>
        </w:rPr>
      </w:pPr>
      <w:r>
        <w:rPr>
          <w:color w:val="auto"/>
        </w:rPr>
        <w:t>Keyword Analysis</w:t>
      </w:r>
    </w:p>
    <w:p w:rsidR="00DC01A3" w:rsidRPr="00103118" w:rsidRDefault="00DC01A3" w:rsidP="004B1690">
      <w:pPr>
        <w:pStyle w:val="ListBullet"/>
        <w:rPr>
          <w:color w:val="auto"/>
        </w:rPr>
      </w:pPr>
      <w:r>
        <w:rPr>
          <w:color w:val="auto"/>
        </w:rPr>
        <w:t>Generating reports on weekly and monthly basis</w:t>
      </w:r>
    </w:p>
    <w:p w:rsidR="004B1690" w:rsidRPr="00103118" w:rsidRDefault="004B1690" w:rsidP="004B1690">
      <w:pPr>
        <w:pStyle w:val="ListBullet"/>
        <w:rPr>
          <w:color w:val="auto"/>
        </w:rPr>
      </w:pPr>
      <w:r w:rsidRPr="00103118">
        <w:rPr>
          <w:color w:val="auto"/>
        </w:rPr>
        <w:t>Website audit for client’s website</w:t>
      </w:r>
    </w:p>
    <w:p w:rsidR="00DC01A3" w:rsidRDefault="004B1690" w:rsidP="00DC01A3">
      <w:pPr>
        <w:pStyle w:val="ListBullet"/>
        <w:rPr>
          <w:color w:val="auto"/>
        </w:rPr>
      </w:pPr>
      <w:r w:rsidRPr="00103118">
        <w:rPr>
          <w:color w:val="auto"/>
        </w:rPr>
        <w:t>Digital Marketing Proposal Creation</w:t>
      </w:r>
    </w:p>
    <w:p w:rsidR="00DC01A3" w:rsidRDefault="00DC01A3" w:rsidP="00DC01A3">
      <w:pPr>
        <w:pStyle w:val="ListBullet"/>
        <w:rPr>
          <w:color w:val="auto"/>
        </w:rPr>
      </w:pPr>
      <w:r w:rsidRPr="004F5DF6">
        <w:rPr>
          <w:color w:val="auto"/>
        </w:rPr>
        <w:t>Creating and managing Social Media profile of the clients</w:t>
      </w:r>
    </w:p>
    <w:p w:rsidR="00DC01A3" w:rsidRDefault="00DC01A3" w:rsidP="00DC01A3">
      <w:pPr>
        <w:pStyle w:val="ListBullet"/>
        <w:rPr>
          <w:color w:val="auto"/>
        </w:rPr>
      </w:pPr>
      <w:r>
        <w:rPr>
          <w:color w:val="auto"/>
        </w:rPr>
        <w:t>Performing SMO activities</w:t>
      </w:r>
    </w:p>
    <w:p w:rsidR="00DC01A3" w:rsidRPr="004F5DF6" w:rsidRDefault="00DC01A3" w:rsidP="00DC01A3">
      <w:pPr>
        <w:pStyle w:val="ListBullet"/>
        <w:rPr>
          <w:color w:val="auto"/>
        </w:rPr>
      </w:pPr>
      <w:r>
        <w:rPr>
          <w:color w:val="auto"/>
        </w:rPr>
        <w:t>Blogs writing and posting</w:t>
      </w:r>
    </w:p>
    <w:p w:rsidR="006270A9" w:rsidRPr="002D1A39" w:rsidRDefault="002D1A39" w:rsidP="002D1A39">
      <w:pPr>
        <w:pStyle w:val="Heading3"/>
        <w:rPr>
          <w:b/>
          <w:color w:val="auto"/>
        </w:rPr>
      </w:pPr>
      <w:r w:rsidRPr="002D1A39">
        <w:rPr>
          <w:b/>
          <w:color w:val="auto"/>
        </w:rPr>
        <w:t>Digital Marketing Intern</w:t>
      </w:r>
      <w:r w:rsidR="009D5933" w:rsidRPr="002D1A39">
        <w:rPr>
          <w:b/>
          <w:color w:val="auto"/>
        </w:rPr>
        <w:t> | </w:t>
      </w:r>
      <w:r w:rsidRPr="002D1A39">
        <w:rPr>
          <w:b/>
          <w:color w:val="auto"/>
        </w:rPr>
        <w:t xml:space="preserve">Wizzoi Infotech Pvt. Ltd. </w:t>
      </w:r>
      <w:r w:rsidR="009D5933" w:rsidRPr="002D1A39">
        <w:rPr>
          <w:b/>
          <w:color w:val="auto"/>
        </w:rPr>
        <w:t>| </w:t>
      </w:r>
      <w:r w:rsidRPr="002D1A39">
        <w:rPr>
          <w:b/>
          <w:color w:val="auto"/>
        </w:rPr>
        <w:t xml:space="preserve">June 2017 </w:t>
      </w:r>
      <w:r w:rsidR="000F3062">
        <w:rPr>
          <w:b/>
          <w:color w:val="auto"/>
        </w:rPr>
        <w:t>–</w:t>
      </w:r>
      <w:r w:rsidRPr="002D1A39">
        <w:rPr>
          <w:b/>
          <w:color w:val="auto"/>
        </w:rPr>
        <w:t xml:space="preserve"> </w:t>
      </w:r>
      <w:r w:rsidR="009C0A68">
        <w:rPr>
          <w:b/>
          <w:color w:val="auto"/>
        </w:rPr>
        <w:t>Aug 2017</w:t>
      </w:r>
      <w:r w:rsidR="000F3062">
        <w:rPr>
          <w:b/>
          <w:color w:val="auto"/>
        </w:rPr>
        <w:t xml:space="preserve">     </w:t>
      </w:r>
      <w:r w:rsidR="000F3062" w:rsidRPr="000F3062">
        <w:rPr>
          <w:rStyle w:val="Heading2Char"/>
        </w:rPr>
        <w:t>PATNA</w:t>
      </w:r>
    </w:p>
    <w:p w:rsidR="006270A9" w:rsidRPr="00103118" w:rsidRDefault="007E36B3">
      <w:pPr>
        <w:pStyle w:val="ListBullet"/>
        <w:rPr>
          <w:color w:val="auto"/>
        </w:rPr>
      </w:pPr>
      <w:r w:rsidRPr="00103118">
        <w:rPr>
          <w:color w:val="auto"/>
        </w:rPr>
        <w:t>Managing on page and off page activities for the clients</w:t>
      </w:r>
    </w:p>
    <w:p w:rsidR="007E36B3" w:rsidRPr="00103118" w:rsidRDefault="007E36B3">
      <w:pPr>
        <w:pStyle w:val="ListBullet"/>
        <w:rPr>
          <w:color w:val="auto"/>
        </w:rPr>
      </w:pPr>
      <w:r w:rsidRPr="00103118">
        <w:rPr>
          <w:color w:val="auto"/>
        </w:rPr>
        <w:t>Managing Social Media profile of the clients, Facebook page creation and SMO activities</w:t>
      </w:r>
    </w:p>
    <w:p w:rsidR="007E36B3" w:rsidRPr="00103118" w:rsidRDefault="00835961">
      <w:pPr>
        <w:pStyle w:val="ListBullet"/>
        <w:rPr>
          <w:color w:val="auto"/>
        </w:rPr>
      </w:pPr>
      <w:r w:rsidRPr="00103118">
        <w:rPr>
          <w:color w:val="auto"/>
        </w:rPr>
        <w:lastRenderedPageBreak/>
        <w:t>Writing website contents, blogs, articles, author profile and company descriptions</w:t>
      </w:r>
    </w:p>
    <w:p w:rsidR="00835961" w:rsidRPr="00103118" w:rsidRDefault="00835961">
      <w:pPr>
        <w:pStyle w:val="ListBullet"/>
        <w:rPr>
          <w:color w:val="auto"/>
        </w:rPr>
      </w:pPr>
      <w:r w:rsidRPr="00103118">
        <w:rPr>
          <w:color w:val="auto"/>
        </w:rPr>
        <w:t>Coordinating with team during ad campaigns creation and suggesting relevant keywords</w:t>
      </w:r>
    </w:p>
    <w:p w:rsidR="00835961" w:rsidRPr="00103118" w:rsidRDefault="00835961">
      <w:pPr>
        <w:pStyle w:val="ListBullet"/>
        <w:rPr>
          <w:color w:val="auto"/>
        </w:rPr>
      </w:pPr>
      <w:r w:rsidRPr="00103118">
        <w:rPr>
          <w:color w:val="auto"/>
        </w:rPr>
        <w:t>Website audit for client’s website</w:t>
      </w:r>
    </w:p>
    <w:p w:rsidR="00835961" w:rsidRDefault="00835961">
      <w:pPr>
        <w:pStyle w:val="ListBullet"/>
      </w:pPr>
      <w:r w:rsidRPr="00103118">
        <w:rPr>
          <w:color w:val="auto"/>
        </w:rPr>
        <w:t>Digital Marketing Proposal Creation</w:t>
      </w:r>
      <w:r>
        <w:t xml:space="preserve"> </w:t>
      </w:r>
    </w:p>
    <w:p w:rsidR="006270A9" w:rsidRPr="000D080E" w:rsidRDefault="00835961" w:rsidP="000D080E">
      <w:pPr>
        <w:pStyle w:val="Heading3"/>
        <w:rPr>
          <w:b/>
          <w:color w:val="auto"/>
        </w:rPr>
      </w:pPr>
      <w:r w:rsidRPr="000D080E">
        <w:rPr>
          <w:b/>
          <w:color w:val="auto"/>
        </w:rPr>
        <w:t>Content Executive</w:t>
      </w:r>
      <w:r w:rsidR="009D5933" w:rsidRPr="000D080E">
        <w:rPr>
          <w:b/>
          <w:color w:val="auto"/>
        </w:rPr>
        <w:t> | </w:t>
      </w:r>
      <w:r w:rsidRPr="000D080E">
        <w:rPr>
          <w:b/>
          <w:color w:val="auto"/>
        </w:rPr>
        <w:t>GMR Web</w:t>
      </w:r>
      <w:r w:rsidR="008238C5">
        <w:rPr>
          <w:b/>
          <w:color w:val="auto"/>
        </w:rPr>
        <w:t xml:space="preserve"> T</w:t>
      </w:r>
      <w:r w:rsidRPr="000D080E">
        <w:rPr>
          <w:b/>
          <w:color w:val="auto"/>
        </w:rPr>
        <w:t>eam</w:t>
      </w:r>
      <w:r w:rsidR="009D5933" w:rsidRPr="000D080E">
        <w:rPr>
          <w:b/>
          <w:color w:val="auto"/>
        </w:rPr>
        <w:t> | </w:t>
      </w:r>
      <w:r w:rsidRPr="000D080E">
        <w:rPr>
          <w:b/>
          <w:color w:val="auto"/>
        </w:rPr>
        <w:t>June 2016 – May 2017</w:t>
      </w:r>
      <w:r w:rsidR="000F3062" w:rsidRPr="000D080E">
        <w:rPr>
          <w:b/>
          <w:color w:val="auto"/>
        </w:rPr>
        <w:t xml:space="preserve">     P</w:t>
      </w:r>
      <w:r w:rsidR="000D080E">
        <w:rPr>
          <w:b/>
          <w:color w:val="auto"/>
        </w:rPr>
        <w:t>ATNA</w:t>
      </w:r>
    </w:p>
    <w:p w:rsidR="001B29CF" w:rsidRPr="00103118" w:rsidRDefault="00CE4796" w:rsidP="001B29CF">
      <w:pPr>
        <w:pStyle w:val="ListBullet"/>
        <w:rPr>
          <w:color w:val="auto"/>
        </w:rPr>
      </w:pPr>
      <w:r w:rsidRPr="00103118">
        <w:rPr>
          <w:color w:val="auto"/>
        </w:rPr>
        <w:t>Writing web content, blogs, articles, author profile, company description</w:t>
      </w:r>
    </w:p>
    <w:p w:rsidR="00CE4796" w:rsidRPr="00103118" w:rsidRDefault="00CE4796" w:rsidP="001B29CF">
      <w:pPr>
        <w:pStyle w:val="ListBullet"/>
        <w:rPr>
          <w:color w:val="auto"/>
        </w:rPr>
      </w:pPr>
      <w:r w:rsidRPr="00103118">
        <w:rPr>
          <w:color w:val="auto"/>
        </w:rPr>
        <w:t xml:space="preserve">Coordinating with seo team for </w:t>
      </w:r>
      <w:r w:rsidR="000F3062" w:rsidRPr="00103118">
        <w:rPr>
          <w:color w:val="auto"/>
        </w:rPr>
        <w:t>appropriate keywords for the write ups</w:t>
      </w:r>
    </w:p>
    <w:p w:rsidR="000F3062" w:rsidRPr="00103118" w:rsidRDefault="000F3062" w:rsidP="001B29CF">
      <w:pPr>
        <w:pStyle w:val="ListBullet"/>
        <w:rPr>
          <w:color w:val="auto"/>
        </w:rPr>
      </w:pPr>
      <w:r w:rsidRPr="00103118">
        <w:rPr>
          <w:color w:val="auto"/>
        </w:rPr>
        <w:t>Editing and proof reading the content</w:t>
      </w:r>
    </w:p>
    <w:p w:rsidR="000F3062" w:rsidRPr="00103118" w:rsidRDefault="000F3062" w:rsidP="001B29CF">
      <w:pPr>
        <w:pStyle w:val="ListBullet"/>
        <w:rPr>
          <w:color w:val="auto"/>
        </w:rPr>
      </w:pPr>
      <w:r w:rsidRPr="00103118">
        <w:rPr>
          <w:color w:val="auto"/>
        </w:rPr>
        <w:t>Creating smm posts, Twitter tweets, video descriptions for the clients</w:t>
      </w:r>
    </w:p>
    <w:p w:rsidR="000F3062" w:rsidRPr="00103118" w:rsidRDefault="000F3062" w:rsidP="001B29CF">
      <w:pPr>
        <w:pStyle w:val="ListBullet"/>
        <w:rPr>
          <w:color w:val="auto"/>
        </w:rPr>
      </w:pPr>
      <w:r w:rsidRPr="00103118">
        <w:rPr>
          <w:color w:val="auto"/>
        </w:rPr>
        <w:t>Creating seo friendly and quality content to engage the audience</w:t>
      </w:r>
    </w:p>
    <w:p w:rsidR="000F3062" w:rsidRPr="000D080E" w:rsidRDefault="000F3062" w:rsidP="000D080E">
      <w:pPr>
        <w:pStyle w:val="Heading3"/>
        <w:rPr>
          <w:b/>
          <w:color w:val="auto"/>
        </w:rPr>
      </w:pPr>
      <w:r w:rsidRPr="000D080E">
        <w:rPr>
          <w:b/>
          <w:color w:val="auto"/>
        </w:rPr>
        <w:t>Office Manager | Watson Healthcare Pvt. Ltd. | J</w:t>
      </w:r>
      <w:r w:rsidR="00A93154" w:rsidRPr="000D080E">
        <w:rPr>
          <w:b/>
          <w:color w:val="auto"/>
        </w:rPr>
        <w:t>anuary</w:t>
      </w:r>
      <w:r w:rsidRPr="000D080E">
        <w:rPr>
          <w:b/>
          <w:color w:val="auto"/>
        </w:rPr>
        <w:t xml:space="preserve"> 201</w:t>
      </w:r>
      <w:r w:rsidR="000D080E" w:rsidRPr="000D080E">
        <w:rPr>
          <w:b/>
          <w:color w:val="auto"/>
        </w:rPr>
        <w:t>2</w:t>
      </w:r>
      <w:r w:rsidRPr="000D080E">
        <w:rPr>
          <w:b/>
          <w:color w:val="auto"/>
        </w:rPr>
        <w:t xml:space="preserve"> – </w:t>
      </w:r>
      <w:r w:rsidR="00301363">
        <w:rPr>
          <w:b/>
          <w:color w:val="auto"/>
        </w:rPr>
        <w:t>October</w:t>
      </w:r>
      <w:r w:rsidRPr="000D080E">
        <w:rPr>
          <w:b/>
          <w:color w:val="auto"/>
        </w:rPr>
        <w:t xml:space="preserve"> 201</w:t>
      </w:r>
      <w:r w:rsidR="00301363">
        <w:rPr>
          <w:b/>
          <w:color w:val="auto"/>
        </w:rPr>
        <w:t>5</w:t>
      </w:r>
      <w:r w:rsidRPr="000D080E">
        <w:rPr>
          <w:b/>
          <w:color w:val="auto"/>
        </w:rPr>
        <w:t xml:space="preserve">  </w:t>
      </w:r>
      <w:r w:rsidR="000D080E">
        <w:rPr>
          <w:b/>
          <w:color w:val="auto"/>
        </w:rPr>
        <w:t xml:space="preserve"> PATNA</w:t>
      </w:r>
    </w:p>
    <w:p w:rsidR="00A93154" w:rsidRPr="00103118" w:rsidRDefault="00A93154" w:rsidP="00A93154">
      <w:pPr>
        <w:pStyle w:val="ListBullet"/>
        <w:rPr>
          <w:color w:val="auto"/>
        </w:rPr>
      </w:pPr>
      <w:r w:rsidRPr="00103118">
        <w:rPr>
          <w:rFonts w:cs="Arial"/>
          <w:color w:val="auto"/>
        </w:rPr>
        <w:t>Managing general administration of  entire office activities</w:t>
      </w:r>
    </w:p>
    <w:p w:rsidR="00A93154" w:rsidRPr="00103118" w:rsidRDefault="00A93154" w:rsidP="00A93154">
      <w:pPr>
        <w:pStyle w:val="ListBullet"/>
        <w:rPr>
          <w:color w:val="auto"/>
        </w:rPr>
      </w:pPr>
      <w:r w:rsidRPr="00103118">
        <w:rPr>
          <w:color w:val="auto"/>
        </w:rPr>
        <w:t>Assisting in the new hire facilitation</w:t>
      </w:r>
    </w:p>
    <w:p w:rsidR="00A93154" w:rsidRPr="00103118" w:rsidRDefault="00A93154" w:rsidP="00A93154">
      <w:pPr>
        <w:pStyle w:val="ListBullet"/>
        <w:rPr>
          <w:color w:val="auto"/>
        </w:rPr>
      </w:pPr>
      <w:r w:rsidRPr="00103118">
        <w:rPr>
          <w:color w:val="auto"/>
        </w:rPr>
        <w:t>Managing invoice, inventories and stock control</w:t>
      </w:r>
    </w:p>
    <w:p w:rsidR="00A93154" w:rsidRPr="00103118" w:rsidRDefault="00A93154" w:rsidP="00A93154">
      <w:pPr>
        <w:pStyle w:val="ListBullet"/>
        <w:rPr>
          <w:color w:val="auto"/>
        </w:rPr>
      </w:pPr>
      <w:r w:rsidRPr="00103118">
        <w:rPr>
          <w:color w:val="auto"/>
        </w:rPr>
        <w:t>Taking care of printing and stationaries for the office</w:t>
      </w:r>
    </w:p>
    <w:p w:rsidR="000F3062" w:rsidRPr="00103118" w:rsidRDefault="00A93154" w:rsidP="000F3062">
      <w:pPr>
        <w:pStyle w:val="ListBullet"/>
        <w:rPr>
          <w:color w:val="auto"/>
        </w:rPr>
      </w:pPr>
      <w:r w:rsidRPr="00103118">
        <w:rPr>
          <w:color w:val="auto"/>
        </w:rPr>
        <w:t>Daily correspondence and meeting with clients</w:t>
      </w:r>
    </w:p>
    <w:p w:rsidR="00A93154" w:rsidRPr="00A00A85" w:rsidRDefault="00A93154" w:rsidP="00A00A85">
      <w:pPr>
        <w:pStyle w:val="Heading3"/>
        <w:rPr>
          <w:b/>
        </w:rPr>
      </w:pPr>
      <w:r w:rsidRPr="00A00A85">
        <w:rPr>
          <w:b/>
          <w:color w:val="auto"/>
        </w:rPr>
        <w:t xml:space="preserve">Operations Executive | BNY </w:t>
      </w:r>
      <w:r w:rsidR="00A00A85">
        <w:rPr>
          <w:b/>
          <w:color w:val="auto"/>
        </w:rPr>
        <w:t>MELLON</w:t>
      </w:r>
      <w:r w:rsidRPr="00A00A85">
        <w:rPr>
          <w:b/>
          <w:color w:val="auto"/>
        </w:rPr>
        <w:t xml:space="preserve"> | October 2010 – December 2011     </w:t>
      </w:r>
      <w:r w:rsidR="00A00A85">
        <w:rPr>
          <w:b/>
          <w:color w:val="auto"/>
        </w:rPr>
        <w:t>PUNE</w:t>
      </w:r>
    </w:p>
    <w:p w:rsidR="00A93154" w:rsidRPr="00103118" w:rsidRDefault="000D080E" w:rsidP="00A93154">
      <w:pPr>
        <w:pStyle w:val="ListBullet"/>
        <w:rPr>
          <w:color w:val="auto"/>
        </w:rPr>
      </w:pPr>
      <w:r w:rsidRPr="00103118">
        <w:rPr>
          <w:rFonts w:cs="Arial"/>
          <w:bCs/>
          <w:color w:val="auto"/>
        </w:rPr>
        <w:t>Income processing &amp; stock processing as per swift instructions</w:t>
      </w:r>
    </w:p>
    <w:p w:rsidR="000D080E" w:rsidRPr="00103118" w:rsidRDefault="000D080E" w:rsidP="00A93154">
      <w:pPr>
        <w:pStyle w:val="ListBullet"/>
        <w:rPr>
          <w:color w:val="auto"/>
        </w:rPr>
      </w:pPr>
      <w:r w:rsidRPr="00103118">
        <w:rPr>
          <w:color w:val="auto"/>
        </w:rPr>
        <w:t>Taking care of the backend operations for mutual funds and bonds</w:t>
      </w:r>
    </w:p>
    <w:p w:rsidR="000D080E" w:rsidRPr="00103118" w:rsidRDefault="000D080E" w:rsidP="00A93154">
      <w:pPr>
        <w:pStyle w:val="ListBullet"/>
        <w:rPr>
          <w:color w:val="auto"/>
        </w:rPr>
      </w:pPr>
      <w:r w:rsidRPr="00103118">
        <w:rPr>
          <w:color w:val="auto"/>
        </w:rPr>
        <w:t>Managing international swifts and payments</w:t>
      </w:r>
    </w:p>
    <w:p w:rsidR="000D080E" w:rsidRPr="00103118" w:rsidRDefault="000D080E" w:rsidP="00A93154">
      <w:pPr>
        <w:pStyle w:val="ListBullet"/>
        <w:rPr>
          <w:color w:val="auto"/>
        </w:rPr>
      </w:pPr>
      <w:r w:rsidRPr="00103118">
        <w:rPr>
          <w:color w:val="auto"/>
        </w:rPr>
        <w:t>Maintaining the records</w:t>
      </w:r>
    </w:p>
    <w:p w:rsidR="000D080E" w:rsidRPr="00A00A85" w:rsidRDefault="00A00A85" w:rsidP="00A00A85">
      <w:pPr>
        <w:pStyle w:val="Heading3"/>
        <w:rPr>
          <w:b/>
          <w:color w:val="auto"/>
        </w:rPr>
      </w:pPr>
      <w:r w:rsidRPr="00A00A85">
        <w:rPr>
          <w:b/>
          <w:color w:val="auto"/>
        </w:rPr>
        <w:t>C</w:t>
      </w:r>
      <w:r w:rsidR="000D080E" w:rsidRPr="00A00A85">
        <w:rPr>
          <w:b/>
          <w:color w:val="auto"/>
        </w:rPr>
        <w:t xml:space="preserve">ustomer Service Advisor | Ventura India </w:t>
      </w:r>
      <w:proofErr w:type="spellStart"/>
      <w:r w:rsidR="000D080E" w:rsidRPr="00A00A85">
        <w:rPr>
          <w:b/>
          <w:color w:val="auto"/>
        </w:rPr>
        <w:t>Pvt.Ltd</w:t>
      </w:r>
      <w:proofErr w:type="spellEnd"/>
      <w:r w:rsidR="000D080E" w:rsidRPr="00A00A85">
        <w:rPr>
          <w:b/>
          <w:color w:val="auto"/>
        </w:rPr>
        <w:t xml:space="preserve">. | July 2008 – </w:t>
      </w:r>
      <w:r w:rsidRPr="00A00A85">
        <w:rPr>
          <w:b/>
          <w:color w:val="auto"/>
        </w:rPr>
        <w:t>September</w:t>
      </w:r>
      <w:r w:rsidR="000D080E" w:rsidRPr="00A00A85">
        <w:rPr>
          <w:b/>
          <w:color w:val="auto"/>
        </w:rPr>
        <w:t xml:space="preserve"> 2010     </w:t>
      </w:r>
      <w:r w:rsidRPr="00A00A85">
        <w:rPr>
          <w:b/>
          <w:color w:val="auto"/>
        </w:rPr>
        <w:t>PUNE</w:t>
      </w:r>
    </w:p>
    <w:p w:rsidR="00A00A85" w:rsidRPr="00103118" w:rsidRDefault="00A00A85" w:rsidP="00A00A85">
      <w:pPr>
        <w:pStyle w:val="ListBullet"/>
        <w:rPr>
          <w:color w:val="auto"/>
        </w:rPr>
      </w:pPr>
      <w:r w:rsidRPr="00103118">
        <w:rPr>
          <w:rFonts w:cs="Arial"/>
          <w:bCs/>
          <w:color w:val="auto"/>
        </w:rPr>
        <w:t>Customer service for BMI Airways, UK</w:t>
      </w:r>
    </w:p>
    <w:p w:rsidR="00A00A85" w:rsidRPr="00103118" w:rsidRDefault="00607112" w:rsidP="00A00A85">
      <w:pPr>
        <w:pStyle w:val="ListBullet"/>
        <w:rPr>
          <w:color w:val="auto"/>
        </w:rPr>
      </w:pPr>
      <w:r w:rsidRPr="00103118">
        <w:rPr>
          <w:color w:val="auto"/>
        </w:rPr>
        <w:t>Handled booking and reservations, flight schedules, baggage advice and special service requests</w:t>
      </w:r>
    </w:p>
    <w:p w:rsidR="00607112" w:rsidRPr="00103118" w:rsidRDefault="00607112" w:rsidP="00A00A85">
      <w:pPr>
        <w:pStyle w:val="ListBullet"/>
        <w:rPr>
          <w:color w:val="auto"/>
        </w:rPr>
      </w:pPr>
      <w:r w:rsidRPr="00103118">
        <w:rPr>
          <w:color w:val="auto"/>
        </w:rPr>
        <w:t>Booking, reservation and refund and revalidation</w:t>
      </w:r>
    </w:p>
    <w:p w:rsidR="00607112" w:rsidRDefault="00607112" w:rsidP="00A00A85">
      <w:pPr>
        <w:pStyle w:val="ListBullet"/>
      </w:pPr>
      <w:r w:rsidRPr="00103118">
        <w:rPr>
          <w:color w:val="auto"/>
        </w:rPr>
        <w:t>Re-issue of tickets, booking seats and meals for the passengers</w:t>
      </w:r>
    </w:p>
    <w:p w:rsidR="00607112" w:rsidRDefault="00607112" w:rsidP="00607112">
      <w:pPr>
        <w:pStyle w:val="ListBullet"/>
        <w:numPr>
          <w:ilvl w:val="0"/>
          <w:numId w:val="0"/>
        </w:numPr>
        <w:ind w:left="216" w:hanging="216"/>
      </w:pPr>
    </w:p>
    <w:p w:rsidR="00607112" w:rsidRPr="00305A3A" w:rsidRDefault="00607112" w:rsidP="00607112">
      <w:pPr>
        <w:pStyle w:val="Heading1"/>
        <w:rPr>
          <w:color w:val="auto"/>
        </w:rPr>
      </w:pPr>
      <w:r w:rsidRPr="00305A3A">
        <w:rPr>
          <w:color w:val="auto"/>
        </w:rPr>
        <w:t>Hobbies</w:t>
      </w:r>
    </w:p>
    <w:p w:rsidR="00835773" w:rsidRDefault="00835773" w:rsidP="00835773">
      <w:r w:rsidRPr="00103118">
        <w:rPr>
          <w:color w:val="auto"/>
        </w:rPr>
        <w:t>Listening to music, exploring and learning new things and watching adventure sports</w:t>
      </w:r>
    </w:p>
    <w:p w:rsidR="00835773" w:rsidRDefault="00305A3A" w:rsidP="00835773">
      <w:pPr>
        <w:pStyle w:val="Heading1"/>
      </w:pPr>
      <w:r w:rsidRPr="00305A3A">
        <w:rPr>
          <w:color w:val="auto"/>
        </w:rPr>
        <w:t>Strengths</w:t>
      </w:r>
    </w:p>
    <w:p w:rsidR="00835773" w:rsidRPr="00103118" w:rsidRDefault="00835773" w:rsidP="00835773">
      <w:pPr>
        <w:rPr>
          <w:color w:val="auto"/>
        </w:rPr>
      </w:pPr>
      <w:r w:rsidRPr="00103118">
        <w:rPr>
          <w:color w:val="auto"/>
        </w:rPr>
        <w:t>Quick learner, hard-working, sincere</w:t>
      </w:r>
    </w:p>
    <w:p w:rsidR="00835773" w:rsidRPr="00305A3A" w:rsidRDefault="00305A3A" w:rsidP="00305A3A">
      <w:pPr>
        <w:pStyle w:val="Heading1"/>
        <w:rPr>
          <w:color w:val="auto"/>
        </w:rPr>
      </w:pPr>
      <w:r w:rsidRPr="00305A3A">
        <w:rPr>
          <w:color w:val="auto"/>
        </w:rPr>
        <w:t xml:space="preserve">Personal Details </w:t>
      </w:r>
    </w:p>
    <w:p w:rsidR="00607112" w:rsidRPr="00103118" w:rsidRDefault="00305A3A" w:rsidP="00305A3A">
      <w:pPr>
        <w:rPr>
          <w:color w:val="auto"/>
        </w:rPr>
      </w:pPr>
      <w:r w:rsidRPr="00103118">
        <w:rPr>
          <w:color w:val="auto"/>
        </w:rPr>
        <w:t>Name – Abhimanyu Jamaiyar</w:t>
      </w:r>
    </w:p>
    <w:p w:rsidR="00305A3A" w:rsidRPr="00103118" w:rsidRDefault="00305A3A" w:rsidP="00305A3A">
      <w:pPr>
        <w:rPr>
          <w:color w:val="auto"/>
        </w:rPr>
      </w:pPr>
      <w:r w:rsidRPr="00103118">
        <w:rPr>
          <w:color w:val="auto"/>
        </w:rPr>
        <w:t>Date of Birth – 4</w:t>
      </w:r>
      <w:r w:rsidRPr="00103118">
        <w:rPr>
          <w:color w:val="auto"/>
          <w:vertAlign w:val="superscript"/>
        </w:rPr>
        <w:t>th</w:t>
      </w:r>
      <w:r w:rsidRPr="00103118">
        <w:rPr>
          <w:color w:val="auto"/>
        </w:rPr>
        <w:t xml:space="preserve"> November 1980</w:t>
      </w:r>
    </w:p>
    <w:p w:rsidR="00305A3A" w:rsidRPr="00103118" w:rsidRDefault="00305A3A" w:rsidP="00305A3A">
      <w:pPr>
        <w:rPr>
          <w:color w:val="auto"/>
        </w:rPr>
      </w:pPr>
      <w:r w:rsidRPr="00103118">
        <w:rPr>
          <w:color w:val="auto"/>
        </w:rPr>
        <w:t>Marital Status – Single</w:t>
      </w:r>
    </w:p>
    <w:p w:rsidR="00305A3A" w:rsidRPr="00103118" w:rsidRDefault="00305A3A" w:rsidP="00305A3A">
      <w:pPr>
        <w:rPr>
          <w:color w:val="auto"/>
        </w:rPr>
      </w:pPr>
      <w:r w:rsidRPr="00103118">
        <w:rPr>
          <w:color w:val="auto"/>
        </w:rPr>
        <w:lastRenderedPageBreak/>
        <w:t>Nationality – Indian</w:t>
      </w:r>
    </w:p>
    <w:p w:rsidR="00305A3A" w:rsidRPr="00103118" w:rsidRDefault="00305A3A" w:rsidP="00305A3A">
      <w:pPr>
        <w:rPr>
          <w:color w:val="auto"/>
        </w:rPr>
      </w:pPr>
      <w:r w:rsidRPr="00103118">
        <w:rPr>
          <w:color w:val="auto"/>
        </w:rPr>
        <w:t>References – Will be provided on request</w:t>
      </w:r>
    </w:p>
    <w:p w:rsidR="00A00A85" w:rsidRPr="00A00A85" w:rsidRDefault="00A00A85" w:rsidP="00A00A85"/>
    <w:p w:rsidR="00A93154" w:rsidRPr="00A93154" w:rsidRDefault="00A93154" w:rsidP="00A93154"/>
    <w:p w:rsidR="00A93154" w:rsidRPr="000F3062" w:rsidRDefault="00A93154" w:rsidP="00A93154">
      <w:pPr>
        <w:pStyle w:val="ListBullet"/>
        <w:numPr>
          <w:ilvl w:val="0"/>
          <w:numId w:val="0"/>
        </w:numPr>
        <w:ind w:left="216" w:hanging="216"/>
      </w:pPr>
    </w:p>
    <w:sectPr w:rsidR="00A93154" w:rsidRPr="000F3062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294" w:rsidRDefault="00C07294">
      <w:pPr>
        <w:spacing w:after="0"/>
      </w:pPr>
      <w:r>
        <w:separator/>
      </w:r>
    </w:p>
  </w:endnote>
  <w:endnote w:type="continuationSeparator" w:id="0">
    <w:p w:rsidR="00C07294" w:rsidRDefault="00C07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F1D1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294" w:rsidRDefault="00C07294">
      <w:pPr>
        <w:spacing w:after="0"/>
      </w:pPr>
      <w:r>
        <w:separator/>
      </w:r>
    </w:p>
  </w:footnote>
  <w:footnote w:type="continuationSeparator" w:id="0">
    <w:p w:rsidR="00C07294" w:rsidRDefault="00C072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F29D5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690F1F"/>
    <w:multiLevelType w:val="hybridMultilevel"/>
    <w:tmpl w:val="77E86C1A"/>
    <w:lvl w:ilvl="0" w:tplc="C49C1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A1"/>
    <w:rsid w:val="00072AE7"/>
    <w:rsid w:val="000A4F59"/>
    <w:rsid w:val="000D080E"/>
    <w:rsid w:val="000E3887"/>
    <w:rsid w:val="000F3062"/>
    <w:rsid w:val="00103118"/>
    <w:rsid w:val="00114BBD"/>
    <w:rsid w:val="00120CE7"/>
    <w:rsid w:val="00141A4C"/>
    <w:rsid w:val="001B29CF"/>
    <w:rsid w:val="00245E80"/>
    <w:rsid w:val="0028220F"/>
    <w:rsid w:val="002D1A39"/>
    <w:rsid w:val="002F7576"/>
    <w:rsid w:val="00301363"/>
    <w:rsid w:val="00305A3A"/>
    <w:rsid w:val="003449BD"/>
    <w:rsid w:val="003566E5"/>
    <w:rsid w:val="00356C14"/>
    <w:rsid w:val="003A668D"/>
    <w:rsid w:val="003D4ABB"/>
    <w:rsid w:val="003E19D5"/>
    <w:rsid w:val="004B1690"/>
    <w:rsid w:val="004F5DF6"/>
    <w:rsid w:val="005B16BE"/>
    <w:rsid w:val="00607112"/>
    <w:rsid w:val="00617B26"/>
    <w:rsid w:val="006270A9"/>
    <w:rsid w:val="00675956"/>
    <w:rsid w:val="00681034"/>
    <w:rsid w:val="006858BC"/>
    <w:rsid w:val="006A6C62"/>
    <w:rsid w:val="006D6D5E"/>
    <w:rsid w:val="00740B48"/>
    <w:rsid w:val="007E36B3"/>
    <w:rsid w:val="007F1D1E"/>
    <w:rsid w:val="00816216"/>
    <w:rsid w:val="008238C5"/>
    <w:rsid w:val="00835773"/>
    <w:rsid w:val="00835961"/>
    <w:rsid w:val="00876817"/>
    <w:rsid w:val="0087734B"/>
    <w:rsid w:val="008C6500"/>
    <w:rsid w:val="009C0A68"/>
    <w:rsid w:val="009D5933"/>
    <w:rsid w:val="00A00A85"/>
    <w:rsid w:val="00A541F2"/>
    <w:rsid w:val="00A744CA"/>
    <w:rsid w:val="00A93154"/>
    <w:rsid w:val="00B53E11"/>
    <w:rsid w:val="00BA01A1"/>
    <w:rsid w:val="00BD768D"/>
    <w:rsid w:val="00C02196"/>
    <w:rsid w:val="00C07294"/>
    <w:rsid w:val="00C42EFD"/>
    <w:rsid w:val="00C45C35"/>
    <w:rsid w:val="00C61F8E"/>
    <w:rsid w:val="00C95045"/>
    <w:rsid w:val="00CE4796"/>
    <w:rsid w:val="00D01FB7"/>
    <w:rsid w:val="00D4491C"/>
    <w:rsid w:val="00D53C69"/>
    <w:rsid w:val="00D62477"/>
    <w:rsid w:val="00D7345E"/>
    <w:rsid w:val="00DC01A3"/>
    <w:rsid w:val="00E83E4B"/>
    <w:rsid w:val="00ED03FC"/>
    <w:rsid w:val="00F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1A988-3DB7-4172-8731-F430E39A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D1A3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0F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manyu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82789B27354808A8295D165B589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B415F-394C-4950-A58C-5329C6CF59DB}"/>
      </w:docPartPr>
      <w:docPartBody>
        <w:p w:rsidR="0038601A" w:rsidRDefault="00F91F44">
          <w:pPr>
            <w:pStyle w:val="3982789B27354808A8295D165B5899CB"/>
          </w:pPr>
          <w:r>
            <w:t>Education</w:t>
          </w:r>
        </w:p>
      </w:docPartBody>
    </w:docPart>
    <w:docPart>
      <w:docPartPr>
        <w:name w:val="B98277D0070F4C5C8DDDF718CBE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17934-7804-43B7-9B23-AC38F5B54B6C}"/>
      </w:docPartPr>
      <w:docPartBody>
        <w:p w:rsidR="0038601A" w:rsidRDefault="00F91F44">
          <w:pPr>
            <w:pStyle w:val="B98277D0070F4C5C8DDDF718CBE9147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44"/>
    <w:rsid w:val="0012553E"/>
    <w:rsid w:val="00187093"/>
    <w:rsid w:val="00190019"/>
    <w:rsid w:val="001B48E2"/>
    <w:rsid w:val="001D741F"/>
    <w:rsid w:val="001E6CB2"/>
    <w:rsid w:val="0038601A"/>
    <w:rsid w:val="004C2EC8"/>
    <w:rsid w:val="00906370"/>
    <w:rsid w:val="009633ED"/>
    <w:rsid w:val="009A4235"/>
    <w:rsid w:val="00B90151"/>
    <w:rsid w:val="00C011AD"/>
    <w:rsid w:val="00C5357D"/>
    <w:rsid w:val="00CF104B"/>
    <w:rsid w:val="00D55578"/>
    <w:rsid w:val="00EC716C"/>
    <w:rsid w:val="00EF3A7F"/>
    <w:rsid w:val="00F9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285402B1643AAA3461C7FEC0030B1">
    <w:name w:val="4C7285402B1643AAA3461C7FEC0030B1"/>
  </w:style>
  <w:style w:type="paragraph" w:customStyle="1" w:styleId="F4D2B7A3BDEB4FAAB37C8CA07C68562C">
    <w:name w:val="F4D2B7A3BDEB4FAAB37C8CA07C68562C"/>
  </w:style>
  <w:style w:type="paragraph" w:customStyle="1" w:styleId="DAF018E57CEF435292E2CA0CD57892D7">
    <w:name w:val="DAF018E57CEF435292E2CA0CD57892D7"/>
  </w:style>
  <w:style w:type="paragraph" w:customStyle="1" w:styleId="BBD3A9C1358443DAA7D560EDC976CD64">
    <w:name w:val="BBD3A9C1358443DAA7D560EDC976CD64"/>
  </w:style>
  <w:style w:type="paragraph" w:customStyle="1" w:styleId="A7B88A12B688415F8C98F45A85CAE6A9">
    <w:name w:val="A7B88A12B688415F8C98F45A85CAE6A9"/>
  </w:style>
  <w:style w:type="paragraph" w:customStyle="1" w:styleId="DC9AA405D9504297A1F8C80FEF60A4DF">
    <w:name w:val="DC9AA405D9504297A1F8C80FEF60A4DF"/>
  </w:style>
  <w:style w:type="paragraph" w:customStyle="1" w:styleId="3982789B27354808A8295D165B5899CB">
    <w:name w:val="3982789B27354808A8295D165B5899CB"/>
  </w:style>
  <w:style w:type="paragraph" w:customStyle="1" w:styleId="B21B942149DA4EBD8ACA124A3322BAD2">
    <w:name w:val="B21B942149DA4EBD8ACA124A3322BAD2"/>
  </w:style>
  <w:style w:type="paragraph" w:customStyle="1" w:styleId="9D4577DADBD44B4DA045E5C4ED9D7157">
    <w:name w:val="9D4577DADBD44B4DA045E5C4ED9D7157"/>
  </w:style>
  <w:style w:type="paragraph" w:customStyle="1" w:styleId="0BACA89060044C6FA38C412B0CB8FDBB">
    <w:name w:val="0BACA89060044C6FA38C412B0CB8FDBB"/>
  </w:style>
  <w:style w:type="paragraph" w:customStyle="1" w:styleId="A9BE4C4E11F74977BB2C82DD13A90968">
    <w:name w:val="A9BE4C4E11F74977BB2C82DD13A90968"/>
  </w:style>
  <w:style w:type="paragraph" w:customStyle="1" w:styleId="AB69BBDEE4494A57BD925AB0260E001E">
    <w:name w:val="AB69BBDEE4494A57BD925AB0260E001E"/>
  </w:style>
  <w:style w:type="paragraph" w:customStyle="1" w:styleId="AA417B41BC7B4194B05287AD8A5797C0">
    <w:name w:val="AA417B41BC7B4194B05287AD8A5797C0"/>
  </w:style>
  <w:style w:type="paragraph" w:customStyle="1" w:styleId="8B6250D1329B435A9AC7B9754D620906">
    <w:name w:val="8B6250D1329B435A9AC7B9754D620906"/>
  </w:style>
  <w:style w:type="paragraph" w:customStyle="1" w:styleId="F279A1D505A94FCD80FF00886E7F1FD7">
    <w:name w:val="F279A1D505A94FCD80FF00886E7F1FD7"/>
  </w:style>
  <w:style w:type="paragraph" w:customStyle="1" w:styleId="43B67A7861204CDD9C6C2E7F0E4EE948">
    <w:name w:val="43B67A7861204CDD9C6C2E7F0E4EE948"/>
  </w:style>
  <w:style w:type="paragraph" w:customStyle="1" w:styleId="BA9F37C61963453799D54F01350E0726">
    <w:name w:val="BA9F37C61963453799D54F01350E0726"/>
  </w:style>
  <w:style w:type="paragraph" w:customStyle="1" w:styleId="72DAD6EF4A6C4A4CA76BDC7563E07461">
    <w:name w:val="72DAD6EF4A6C4A4CA76BDC7563E07461"/>
  </w:style>
  <w:style w:type="paragraph" w:customStyle="1" w:styleId="88E632EFD0D84661BC383A81C1FFD7E5">
    <w:name w:val="88E632EFD0D84661BC383A81C1FFD7E5"/>
  </w:style>
  <w:style w:type="paragraph" w:customStyle="1" w:styleId="1EC6056AC1E04F35BBEA6C5AC9F4EFF9">
    <w:name w:val="1EC6056AC1E04F35BBEA6C5AC9F4EFF9"/>
  </w:style>
  <w:style w:type="paragraph" w:customStyle="1" w:styleId="2C80B0555C3B49AD870F94BA2EE1CDFD">
    <w:name w:val="2C80B0555C3B49AD870F94BA2EE1CDFD"/>
  </w:style>
  <w:style w:type="paragraph" w:customStyle="1" w:styleId="752CFBB72A524C88B28357D6EA73C8F3">
    <w:name w:val="752CFBB72A524C88B28357D6EA73C8F3"/>
  </w:style>
  <w:style w:type="paragraph" w:customStyle="1" w:styleId="003D23A4A3F442E092FCDFA22CA49A0B">
    <w:name w:val="003D23A4A3F442E092FCDFA22CA49A0B"/>
  </w:style>
  <w:style w:type="paragraph" w:customStyle="1" w:styleId="935465C110A4430597211FB9E901CAD8">
    <w:name w:val="935465C110A4430597211FB9E901CAD8"/>
  </w:style>
  <w:style w:type="paragraph" w:customStyle="1" w:styleId="B98277D0070F4C5C8DDDF718CBE91477">
    <w:name w:val="B98277D0070F4C5C8DDDF718CBE91477"/>
  </w:style>
  <w:style w:type="paragraph" w:customStyle="1" w:styleId="9C14AEC129AB471EA64679E4DFB7FF74">
    <w:name w:val="9C14AEC129AB471EA64679E4DFB7FF74"/>
  </w:style>
  <w:style w:type="paragraph" w:customStyle="1" w:styleId="06E7B1ED97414BB6A296D379F5F0D73D">
    <w:name w:val="06E7B1ED97414BB6A296D379F5F0D73D"/>
  </w:style>
  <w:style w:type="paragraph" w:customStyle="1" w:styleId="B6259AA0C9D54D50B91389722B2F5FFB">
    <w:name w:val="B6259AA0C9D54D50B91389722B2F5FFB"/>
  </w:style>
  <w:style w:type="paragraph" w:customStyle="1" w:styleId="F3B7C81DFA7A4977A3D8291341003542">
    <w:name w:val="F3B7C81DFA7A4977A3D8291341003542"/>
  </w:style>
  <w:style w:type="paragraph" w:customStyle="1" w:styleId="55370B545F4B49A6BBD3A816DD38C070">
    <w:name w:val="55370B545F4B49A6BBD3A816DD38C070"/>
  </w:style>
  <w:style w:type="paragraph" w:customStyle="1" w:styleId="FD24E0F45A95432BABD6A6D9503B7165">
    <w:name w:val="FD24E0F45A95432BABD6A6D9503B7165"/>
  </w:style>
  <w:style w:type="paragraph" w:customStyle="1" w:styleId="5112EA618B3E4F15B396ACF3F305F303">
    <w:name w:val="5112EA618B3E4F15B396ACF3F305F303"/>
  </w:style>
  <w:style w:type="paragraph" w:customStyle="1" w:styleId="780BCCB1BFA54203A2F293C7D582272B">
    <w:name w:val="780BCCB1BFA54203A2F293C7D5822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05739-FC4B-4394-B1D4-85B0DF1D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Abhimanyu Jamaiyar</dc:creator>
  <cp:keywords/>
  <cp:lastModifiedBy>Abhimanyu Jamaiyar</cp:lastModifiedBy>
  <cp:revision>21</cp:revision>
  <dcterms:created xsi:type="dcterms:W3CDTF">2017-08-04T06:21:00Z</dcterms:created>
  <dcterms:modified xsi:type="dcterms:W3CDTF">2017-10-14T08:20:00Z</dcterms:modified>
  <cp:version/>
</cp:coreProperties>
</file>