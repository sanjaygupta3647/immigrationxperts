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0D" w:rsidRPr="002A3413" w:rsidRDefault="00F1180D" w:rsidP="00081849">
      <w:pPr>
        <w:pBdr>
          <w:left w:val="none" w:sz="0" w:space="0" w:color="auto"/>
        </w:pBdr>
        <w:rPr>
          <w:lang w:val="en-GB"/>
        </w:rPr>
      </w:pPr>
      <w:r w:rsidRPr="002A3413">
        <w:rPr>
          <w:lang w:val="en-GB"/>
        </w:rPr>
        <w:t xml:space="preserve">Cell No             </w:t>
      </w:r>
      <w:r w:rsidR="00465EAE" w:rsidRPr="002A3413">
        <w:rPr>
          <w:lang w:val="en-GB"/>
        </w:rPr>
        <w:tab/>
      </w:r>
      <w:r w:rsidR="00465EAE" w:rsidRPr="002A3413">
        <w:rPr>
          <w:lang w:val="en-GB"/>
        </w:rPr>
        <w:tab/>
      </w:r>
      <w:r w:rsidRPr="002A3413">
        <w:rPr>
          <w:lang w:val="en-GB"/>
        </w:rPr>
        <w:t xml:space="preserve">: - +91 </w:t>
      </w:r>
      <w:r w:rsidR="00C07012" w:rsidRPr="002A3413">
        <w:rPr>
          <w:lang w:val="en-GB"/>
        </w:rPr>
        <w:t xml:space="preserve">9212474738 </w:t>
      </w:r>
    </w:p>
    <w:p w:rsidR="0042136A" w:rsidRPr="002A3413" w:rsidRDefault="00F1180D" w:rsidP="00081849">
      <w:pPr>
        <w:pBdr>
          <w:left w:val="none" w:sz="0" w:space="0" w:color="auto"/>
        </w:pBdr>
        <w:rPr>
          <w:lang w:val="en-GB"/>
        </w:rPr>
      </w:pPr>
      <w:r w:rsidRPr="002A3413">
        <w:rPr>
          <w:lang w:val="en-GB"/>
        </w:rPr>
        <w:t xml:space="preserve">E-Mail              </w:t>
      </w:r>
      <w:r w:rsidR="00465EAE" w:rsidRPr="002A3413">
        <w:rPr>
          <w:lang w:val="en-GB"/>
        </w:rPr>
        <w:tab/>
      </w:r>
      <w:r w:rsidR="00465EAE" w:rsidRPr="002A3413">
        <w:rPr>
          <w:lang w:val="en-GB"/>
        </w:rPr>
        <w:tab/>
      </w:r>
      <w:r w:rsidRPr="002A3413">
        <w:rPr>
          <w:lang w:val="en-GB"/>
        </w:rPr>
        <w:t xml:space="preserve">: - </w:t>
      </w:r>
      <w:hyperlink r:id="rId8" w:history="1">
        <w:r w:rsidR="008D3987" w:rsidRPr="002A3413">
          <w:rPr>
            <w:rStyle w:val="Hyperlink"/>
            <w:lang w:val="en-GB"/>
          </w:rPr>
          <w:t>abhibhattacharya1@yahoo.com</w:t>
        </w:r>
      </w:hyperlink>
    </w:p>
    <w:p w:rsidR="00443232" w:rsidRPr="00100113" w:rsidRDefault="00465EAE" w:rsidP="00081849">
      <w:pPr>
        <w:pBdr>
          <w:left w:val="none" w:sz="0" w:space="0" w:color="auto"/>
        </w:pBdr>
      </w:pPr>
      <w:r w:rsidRPr="00100113">
        <w:t>Present Address</w:t>
      </w:r>
      <w:r w:rsidRPr="00100113">
        <w:tab/>
      </w:r>
      <w:r w:rsidR="003C1F45">
        <w:tab/>
      </w:r>
      <w:r w:rsidRPr="00100113">
        <w:t>: -</w:t>
      </w:r>
      <w:r w:rsidR="007676A9" w:rsidRPr="00100113">
        <w:t xml:space="preserve"> </w:t>
      </w:r>
      <w:r w:rsidR="0090738F">
        <w:t>J-1898, First</w:t>
      </w:r>
      <w:bookmarkStart w:id="0" w:name="_GoBack"/>
      <w:bookmarkEnd w:id="0"/>
      <w:r w:rsidR="003C1F45">
        <w:t xml:space="preserve"> Floor</w:t>
      </w:r>
      <w:r w:rsidR="00F55E19" w:rsidRPr="00100113">
        <w:t xml:space="preserve">, </w:t>
      </w:r>
      <w:r w:rsidR="007B7691" w:rsidRPr="00100113">
        <w:t>CR Park</w:t>
      </w:r>
      <w:r w:rsidR="00142879" w:rsidRPr="00100113">
        <w:t xml:space="preserve">, </w:t>
      </w:r>
      <w:r w:rsidR="007B7691" w:rsidRPr="00100113">
        <w:t xml:space="preserve">New </w:t>
      </w:r>
      <w:r w:rsidR="00142879" w:rsidRPr="00100113">
        <w:t>Delhi</w:t>
      </w:r>
      <w:r w:rsidR="00F55E19" w:rsidRPr="00100113">
        <w:t>-1100</w:t>
      </w:r>
      <w:r w:rsidR="007B7691" w:rsidRPr="00100113">
        <w:t>19</w:t>
      </w:r>
    </w:p>
    <w:p w:rsidR="00A33B38" w:rsidRPr="00100113" w:rsidRDefault="00A33B38" w:rsidP="00081849">
      <w:pPr>
        <w:pBdr>
          <w:left w:val="none" w:sz="0" w:space="0" w:color="auto"/>
        </w:pBdr>
      </w:pPr>
    </w:p>
    <w:p w:rsidR="007B7691" w:rsidRPr="00100113" w:rsidRDefault="007B7691" w:rsidP="0042136A">
      <w:pPr>
        <w:pBdr>
          <w:left w:val="none" w:sz="0" w:space="0" w:color="auto"/>
        </w:pBdr>
      </w:pPr>
    </w:p>
    <w:p w:rsidR="007676A9" w:rsidRPr="00100113" w:rsidRDefault="00177B2F" w:rsidP="00F27A0A">
      <w:pPr>
        <w:pStyle w:val="Section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75"/>
        </w:tabs>
        <w:jc w:val="both"/>
        <w:rPr>
          <w:sz w:val="20"/>
        </w:rPr>
      </w:pPr>
      <w:r w:rsidRPr="00100113">
        <w:rPr>
          <w:sz w:val="20"/>
        </w:rPr>
        <w:t>CARE</w:t>
      </w:r>
      <w:r w:rsidR="00097C53" w:rsidRPr="00100113">
        <w:rPr>
          <w:sz w:val="20"/>
        </w:rPr>
        <w:t>E</w:t>
      </w:r>
      <w:r w:rsidRPr="00100113">
        <w:rPr>
          <w:sz w:val="20"/>
        </w:rPr>
        <w:t>R ABSTRACT</w:t>
      </w:r>
      <w:r w:rsidR="007676A9" w:rsidRPr="00100113">
        <w:rPr>
          <w:sz w:val="20"/>
        </w:rPr>
        <w:tab/>
      </w:r>
    </w:p>
    <w:p w:rsidR="00081849" w:rsidRPr="00100113" w:rsidRDefault="00081849" w:rsidP="00081849">
      <w:pPr>
        <w:pBdr>
          <w:left w:val="none" w:sz="0" w:space="0" w:color="auto"/>
        </w:pBdr>
        <w:spacing w:after="100"/>
      </w:pPr>
    </w:p>
    <w:p w:rsidR="00D26D84" w:rsidRPr="00F27C5A" w:rsidRDefault="007B7691" w:rsidP="00465EAE">
      <w:pPr>
        <w:numPr>
          <w:ilvl w:val="0"/>
          <w:numId w:val="25"/>
        </w:numPr>
        <w:pBdr>
          <w:left w:val="none" w:sz="0" w:space="0" w:color="auto"/>
        </w:pBdr>
        <w:spacing w:after="100"/>
        <w:rPr>
          <w:b/>
        </w:rPr>
      </w:pPr>
      <w:r w:rsidRPr="00100113">
        <w:t>MB</w:t>
      </w:r>
      <w:r w:rsidR="00E731FA" w:rsidRPr="00100113">
        <w:t xml:space="preserve">A </w:t>
      </w:r>
      <w:r w:rsidR="004369E0" w:rsidRPr="00100113">
        <w:t>Finance</w:t>
      </w:r>
      <w:r w:rsidRPr="00100113">
        <w:t xml:space="preserve"> </w:t>
      </w:r>
      <w:r w:rsidRPr="00100113">
        <w:rPr>
          <w:b/>
        </w:rPr>
        <w:t>(</w:t>
      </w:r>
      <w:r w:rsidR="004369E0" w:rsidRPr="00100113">
        <w:rPr>
          <w:b/>
        </w:rPr>
        <w:t>Gold Medalist</w:t>
      </w:r>
      <w:r w:rsidRPr="00100113">
        <w:rPr>
          <w:b/>
        </w:rPr>
        <w:t>)</w:t>
      </w:r>
      <w:r w:rsidRPr="00100113">
        <w:t xml:space="preserve"> </w:t>
      </w:r>
      <w:r w:rsidR="00364132">
        <w:t>with above</w:t>
      </w:r>
      <w:r w:rsidR="00F27C5A">
        <w:t xml:space="preserve"> 9</w:t>
      </w:r>
      <w:r w:rsidR="007911D8" w:rsidRPr="00100113">
        <w:t xml:space="preserve"> years of </w:t>
      </w:r>
      <w:r w:rsidR="00D26D84" w:rsidRPr="00100113">
        <w:t xml:space="preserve">work </w:t>
      </w:r>
      <w:r w:rsidR="007911D8" w:rsidRPr="00100113">
        <w:t>experience</w:t>
      </w:r>
      <w:r w:rsidR="000827EF">
        <w:t xml:space="preserve"> in financial planning &amp; analysis</w:t>
      </w:r>
      <w:r w:rsidR="00D521D6" w:rsidRPr="00100113">
        <w:t xml:space="preserve">. </w:t>
      </w:r>
    </w:p>
    <w:p w:rsidR="00F27C5A" w:rsidRPr="00944FE0" w:rsidRDefault="00944FE0" w:rsidP="00944FE0">
      <w:pPr>
        <w:numPr>
          <w:ilvl w:val="0"/>
          <w:numId w:val="25"/>
        </w:numPr>
        <w:pBdr>
          <w:left w:val="none" w:sz="0" w:space="0" w:color="auto"/>
        </w:pBdr>
        <w:spacing w:after="100"/>
        <w:rPr>
          <w:b/>
        </w:rPr>
      </w:pPr>
      <w:r>
        <w:t>Good experience in t</w:t>
      </w:r>
      <w:r w:rsidR="00F27C5A">
        <w:t>ransition</w:t>
      </w:r>
      <w:r>
        <w:t>ing</w:t>
      </w:r>
      <w:r w:rsidR="00F27C5A">
        <w:t xml:space="preserve"> pro</w:t>
      </w:r>
      <w:r w:rsidR="000827EF">
        <w:t>cesses</w:t>
      </w:r>
      <w:r w:rsidR="00F27C5A">
        <w:t>.</w:t>
      </w:r>
    </w:p>
    <w:p w:rsidR="00D26D84" w:rsidRPr="00100113" w:rsidRDefault="00FC5928" w:rsidP="00D26D84">
      <w:pPr>
        <w:numPr>
          <w:ilvl w:val="0"/>
          <w:numId w:val="25"/>
        </w:numPr>
        <w:pBdr>
          <w:left w:val="none" w:sz="0" w:space="0" w:color="auto"/>
        </w:pBdr>
        <w:spacing w:after="100"/>
      </w:pPr>
      <w:r w:rsidRPr="00100113">
        <w:t>Proficient</w:t>
      </w:r>
      <w:r w:rsidR="00D26D84" w:rsidRPr="00100113">
        <w:t xml:space="preserve"> </w:t>
      </w:r>
      <w:r w:rsidRPr="00100113">
        <w:t>with</w:t>
      </w:r>
      <w:r w:rsidR="00D26D84" w:rsidRPr="00100113">
        <w:t xml:space="preserve"> financial planning &amp; analysis</w:t>
      </w:r>
      <w:r w:rsidR="00E92C17" w:rsidRPr="00100113">
        <w:t xml:space="preserve"> </w:t>
      </w:r>
      <w:r w:rsidR="00E92C17" w:rsidRPr="00100113">
        <w:rPr>
          <w:b/>
        </w:rPr>
        <w:t>(FP&amp;A)</w:t>
      </w:r>
      <w:r w:rsidR="00D26D84" w:rsidRPr="00100113">
        <w:t xml:space="preserve">, contract handling, </w:t>
      </w:r>
      <w:r w:rsidR="000827EF">
        <w:t xml:space="preserve">budgeting, pricing, </w:t>
      </w:r>
      <w:r w:rsidR="00D26D84" w:rsidRPr="00100113">
        <w:t>variance</w:t>
      </w:r>
      <w:r w:rsidR="002A3413">
        <w:t xml:space="preserve"> analysis</w:t>
      </w:r>
      <w:r w:rsidR="000827EF">
        <w:t xml:space="preserve">, </w:t>
      </w:r>
      <w:r w:rsidR="00D26D84" w:rsidRPr="00100113">
        <w:t xml:space="preserve">revenue recognition, </w:t>
      </w:r>
      <w:r w:rsidRPr="00100113">
        <w:t>a</w:t>
      </w:r>
      <w:r w:rsidR="00D26D84" w:rsidRPr="00100113">
        <w:t>nd team handling.</w:t>
      </w:r>
    </w:p>
    <w:p w:rsidR="0042136A" w:rsidRDefault="00FC5928" w:rsidP="00FC5928">
      <w:pPr>
        <w:numPr>
          <w:ilvl w:val="0"/>
          <w:numId w:val="25"/>
        </w:numPr>
        <w:pBdr>
          <w:left w:val="none" w:sz="0" w:space="0" w:color="auto"/>
        </w:pBdr>
        <w:spacing w:after="100"/>
      </w:pPr>
      <w:r w:rsidRPr="00100113">
        <w:t>Good</w:t>
      </w:r>
      <w:r w:rsidR="00F27C5A">
        <w:t xml:space="preserve"> exposure</w:t>
      </w:r>
      <w:r w:rsidR="00513D05" w:rsidRPr="00100113">
        <w:t xml:space="preserve"> to </w:t>
      </w:r>
      <w:r w:rsidR="008F24A3" w:rsidRPr="00100113">
        <w:t>software’s</w:t>
      </w:r>
      <w:r w:rsidR="00C07012" w:rsidRPr="00100113">
        <w:t xml:space="preserve"> like </w:t>
      </w:r>
      <w:r w:rsidR="00513D05" w:rsidRPr="00100113">
        <w:rPr>
          <w:b/>
        </w:rPr>
        <w:t>SAP</w:t>
      </w:r>
      <w:r w:rsidR="00A463AF" w:rsidRPr="00100113">
        <w:rPr>
          <w:b/>
        </w:rPr>
        <w:t>,</w:t>
      </w:r>
      <w:r w:rsidR="0024045D" w:rsidRPr="00100113">
        <w:rPr>
          <w:b/>
        </w:rPr>
        <w:t xml:space="preserve"> HYPERION</w:t>
      </w:r>
      <w:r w:rsidR="002C3F69" w:rsidRPr="00100113">
        <w:rPr>
          <w:b/>
        </w:rPr>
        <w:t xml:space="preserve">, </w:t>
      </w:r>
      <w:r w:rsidR="00A463AF" w:rsidRPr="00100113">
        <w:rPr>
          <w:b/>
        </w:rPr>
        <w:t>Oracle</w:t>
      </w:r>
      <w:r w:rsidR="002C3F69" w:rsidRPr="00100113">
        <w:t xml:space="preserve"> and </w:t>
      </w:r>
      <w:r w:rsidR="00F27C5A">
        <w:t>the abilit</w:t>
      </w:r>
      <w:r w:rsidR="000827EF">
        <w:t>y to understand systems</w:t>
      </w:r>
      <w:r w:rsidR="002C3F69" w:rsidRPr="00100113">
        <w:t>.</w:t>
      </w:r>
      <w:r w:rsidR="00446D62" w:rsidRPr="00100113">
        <w:t xml:space="preserve"> </w:t>
      </w:r>
    </w:p>
    <w:p w:rsidR="00B67544" w:rsidRPr="00100113" w:rsidRDefault="00B67544" w:rsidP="00B67544">
      <w:pPr>
        <w:pBdr>
          <w:left w:val="none" w:sz="0" w:space="0" w:color="auto"/>
        </w:pBdr>
        <w:spacing w:after="100"/>
        <w:ind w:left="357"/>
      </w:pPr>
    </w:p>
    <w:p w:rsidR="004A48AB" w:rsidRPr="00100113" w:rsidRDefault="00147007" w:rsidP="00C26F52">
      <w:pPr>
        <w:pStyle w:val="Section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75"/>
        </w:tabs>
        <w:jc w:val="both"/>
        <w:rPr>
          <w:sz w:val="20"/>
        </w:rPr>
      </w:pPr>
      <w:r w:rsidRPr="00100113">
        <w:rPr>
          <w:sz w:val="20"/>
        </w:rPr>
        <w:t>O</w:t>
      </w:r>
      <w:r w:rsidR="00A463AF" w:rsidRPr="00100113">
        <w:rPr>
          <w:sz w:val="20"/>
        </w:rPr>
        <w:t>RGANIZATIONAL PRESENCE</w:t>
      </w:r>
    </w:p>
    <w:tbl>
      <w:tblPr>
        <w:tblpPr w:leftFromText="180" w:rightFromText="180" w:vertAnchor="text" w:horzAnchor="margin" w:tblpX="216" w:tblpY="272"/>
        <w:tblW w:w="0" w:type="auto"/>
        <w:tblBorders>
          <w:top w:val="single" w:sz="6" w:space="0" w:color="999999"/>
          <w:bottom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663"/>
        <w:gridCol w:w="2448"/>
        <w:gridCol w:w="2880"/>
      </w:tblGrid>
      <w:tr w:rsidR="004A48AB" w:rsidRPr="00100113">
        <w:tc>
          <w:tcPr>
            <w:tcW w:w="3663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</w:tcPr>
          <w:p w:rsidR="004A48AB" w:rsidRPr="00100113" w:rsidRDefault="009F5855" w:rsidP="003C7695">
            <w:pPr>
              <w:pStyle w:val="BodyText"/>
              <w:spacing w:before="40" w:after="40"/>
              <w:rPr>
                <w:b/>
                <w:sz w:val="20"/>
              </w:rPr>
            </w:pPr>
            <w:r w:rsidRPr="00100113">
              <w:rPr>
                <w:b/>
                <w:sz w:val="20"/>
              </w:rPr>
              <w:t>Organization</w:t>
            </w:r>
          </w:p>
        </w:tc>
        <w:tc>
          <w:tcPr>
            <w:tcW w:w="2448" w:type="dxa"/>
            <w:tcBorders>
              <w:top w:val="single" w:sz="4" w:space="0" w:color="auto"/>
            </w:tcBorders>
            <w:shd w:val="clear" w:color="auto" w:fill="F3F3F3"/>
          </w:tcPr>
          <w:p w:rsidR="004A48AB" w:rsidRPr="00100113" w:rsidRDefault="004A48AB" w:rsidP="003C7695">
            <w:pPr>
              <w:pStyle w:val="BodyText"/>
              <w:spacing w:before="40" w:after="40"/>
              <w:rPr>
                <w:b/>
                <w:sz w:val="20"/>
              </w:rPr>
            </w:pPr>
            <w:r w:rsidRPr="00100113">
              <w:rPr>
                <w:b/>
                <w:sz w:val="20"/>
              </w:rPr>
              <w:t>Designation</w:t>
            </w:r>
          </w:p>
        </w:tc>
        <w:tc>
          <w:tcPr>
            <w:tcW w:w="2880" w:type="dxa"/>
            <w:tcBorders>
              <w:top w:val="single" w:sz="4" w:space="0" w:color="auto"/>
              <w:right w:val="single" w:sz="4" w:space="0" w:color="auto"/>
            </w:tcBorders>
            <w:shd w:val="clear" w:color="auto" w:fill="F3F3F3"/>
          </w:tcPr>
          <w:p w:rsidR="004021F7" w:rsidRPr="00100113" w:rsidRDefault="004A48AB" w:rsidP="003C7695">
            <w:pPr>
              <w:pStyle w:val="BodyText"/>
              <w:spacing w:before="40" w:after="40"/>
              <w:ind w:right="39"/>
              <w:rPr>
                <w:b/>
                <w:sz w:val="20"/>
              </w:rPr>
            </w:pPr>
            <w:r w:rsidRPr="00100113">
              <w:rPr>
                <w:b/>
                <w:sz w:val="20"/>
              </w:rPr>
              <w:t>Duration</w:t>
            </w:r>
          </w:p>
        </w:tc>
      </w:tr>
      <w:tr w:rsidR="00D26D84" w:rsidRPr="00100113">
        <w:trPr>
          <w:trHeight w:val="333"/>
        </w:trPr>
        <w:tc>
          <w:tcPr>
            <w:tcW w:w="3663" w:type="dxa"/>
            <w:tcBorders>
              <w:left w:val="single" w:sz="4" w:space="0" w:color="auto"/>
            </w:tcBorders>
          </w:tcPr>
          <w:p w:rsidR="00D26D84" w:rsidRPr="00100113" w:rsidRDefault="00D26D84" w:rsidP="004021F7">
            <w:pPr>
              <w:pStyle w:val="BodyText"/>
              <w:spacing w:before="80" w:line="240" w:lineRule="exact"/>
              <w:rPr>
                <w:sz w:val="20"/>
              </w:rPr>
            </w:pPr>
            <w:r w:rsidRPr="00100113">
              <w:rPr>
                <w:sz w:val="20"/>
              </w:rPr>
              <w:t>British Telecom</w:t>
            </w:r>
          </w:p>
        </w:tc>
        <w:tc>
          <w:tcPr>
            <w:tcW w:w="2448" w:type="dxa"/>
          </w:tcPr>
          <w:p w:rsidR="00D26D84" w:rsidRPr="00100113" w:rsidRDefault="007423CC" w:rsidP="003C7695">
            <w:pPr>
              <w:pStyle w:val="BodyText"/>
              <w:tabs>
                <w:tab w:val="left" w:pos="3420"/>
              </w:tabs>
              <w:spacing w:before="80" w:line="240" w:lineRule="exact"/>
              <w:rPr>
                <w:sz w:val="20"/>
              </w:rPr>
            </w:pPr>
            <w:r>
              <w:rPr>
                <w:sz w:val="20"/>
              </w:rPr>
              <w:t>Finance Manager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D26D84" w:rsidRPr="00100113" w:rsidRDefault="00D26D84" w:rsidP="007A035A">
            <w:pPr>
              <w:pStyle w:val="BodyText"/>
              <w:spacing w:before="80" w:line="240" w:lineRule="exact"/>
              <w:ind w:right="43"/>
              <w:rPr>
                <w:sz w:val="20"/>
              </w:rPr>
            </w:pPr>
            <w:r w:rsidRPr="00100113">
              <w:rPr>
                <w:sz w:val="20"/>
              </w:rPr>
              <w:t>Since Jan 2013</w:t>
            </w:r>
          </w:p>
        </w:tc>
      </w:tr>
      <w:tr w:rsidR="00C07012" w:rsidRPr="00100113">
        <w:trPr>
          <w:trHeight w:val="333"/>
        </w:trPr>
        <w:tc>
          <w:tcPr>
            <w:tcW w:w="3663" w:type="dxa"/>
            <w:tcBorders>
              <w:left w:val="single" w:sz="4" w:space="0" w:color="auto"/>
            </w:tcBorders>
          </w:tcPr>
          <w:p w:rsidR="00C07012" w:rsidRPr="00100113" w:rsidRDefault="00C07012" w:rsidP="004021F7">
            <w:pPr>
              <w:pStyle w:val="BodyText"/>
              <w:spacing w:before="80" w:line="240" w:lineRule="exact"/>
              <w:rPr>
                <w:sz w:val="20"/>
              </w:rPr>
            </w:pPr>
            <w:r w:rsidRPr="00100113">
              <w:rPr>
                <w:sz w:val="20"/>
              </w:rPr>
              <w:t>NIIT Ltd.</w:t>
            </w:r>
          </w:p>
        </w:tc>
        <w:tc>
          <w:tcPr>
            <w:tcW w:w="2448" w:type="dxa"/>
          </w:tcPr>
          <w:p w:rsidR="00C07012" w:rsidRPr="00100113" w:rsidRDefault="00A463AF" w:rsidP="003C7695">
            <w:pPr>
              <w:pStyle w:val="BodyText"/>
              <w:tabs>
                <w:tab w:val="left" w:pos="3420"/>
              </w:tabs>
              <w:spacing w:before="80" w:line="240" w:lineRule="exact"/>
              <w:rPr>
                <w:sz w:val="20"/>
              </w:rPr>
            </w:pPr>
            <w:r w:rsidRPr="00100113">
              <w:rPr>
                <w:sz w:val="20"/>
              </w:rPr>
              <w:t>Management Accountant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C07012" w:rsidRPr="00100113" w:rsidRDefault="00D26D84" w:rsidP="007A035A">
            <w:pPr>
              <w:pStyle w:val="BodyText"/>
              <w:spacing w:before="80" w:line="240" w:lineRule="exact"/>
              <w:ind w:right="43"/>
              <w:rPr>
                <w:sz w:val="20"/>
              </w:rPr>
            </w:pPr>
            <w:r w:rsidRPr="00100113">
              <w:rPr>
                <w:sz w:val="20"/>
              </w:rPr>
              <w:t>Aug 2011 – Nov 2012</w:t>
            </w:r>
          </w:p>
        </w:tc>
      </w:tr>
      <w:tr w:rsidR="004021F7" w:rsidRPr="00100113">
        <w:trPr>
          <w:trHeight w:val="333"/>
        </w:trPr>
        <w:tc>
          <w:tcPr>
            <w:tcW w:w="3663" w:type="dxa"/>
            <w:tcBorders>
              <w:left w:val="single" w:sz="4" w:space="0" w:color="auto"/>
            </w:tcBorders>
          </w:tcPr>
          <w:p w:rsidR="004021F7" w:rsidRPr="00100113" w:rsidRDefault="004021F7" w:rsidP="004021F7">
            <w:pPr>
              <w:pStyle w:val="BodyText"/>
              <w:spacing w:before="80" w:line="240" w:lineRule="exact"/>
              <w:rPr>
                <w:sz w:val="20"/>
              </w:rPr>
            </w:pPr>
            <w:proofErr w:type="spellStart"/>
            <w:r w:rsidRPr="00100113">
              <w:rPr>
                <w:sz w:val="20"/>
              </w:rPr>
              <w:t>Genpact</w:t>
            </w:r>
            <w:proofErr w:type="spellEnd"/>
            <w:r w:rsidRPr="00100113">
              <w:rPr>
                <w:sz w:val="20"/>
              </w:rPr>
              <w:t xml:space="preserve"> </w:t>
            </w:r>
          </w:p>
        </w:tc>
        <w:tc>
          <w:tcPr>
            <w:tcW w:w="2448" w:type="dxa"/>
          </w:tcPr>
          <w:p w:rsidR="004021F7" w:rsidRPr="00100113" w:rsidRDefault="004021F7" w:rsidP="003C7695">
            <w:pPr>
              <w:pStyle w:val="BodyText"/>
              <w:tabs>
                <w:tab w:val="left" w:pos="3420"/>
              </w:tabs>
              <w:spacing w:before="80" w:line="240" w:lineRule="exact"/>
              <w:rPr>
                <w:sz w:val="20"/>
              </w:rPr>
            </w:pPr>
            <w:r w:rsidRPr="00100113">
              <w:rPr>
                <w:sz w:val="20"/>
              </w:rPr>
              <w:t>Assistant Manager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4021F7" w:rsidRPr="00100113" w:rsidRDefault="00C07012" w:rsidP="00C07012">
            <w:pPr>
              <w:pStyle w:val="BodyText"/>
              <w:spacing w:before="80" w:line="240" w:lineRule="exact"/>
              <w:ind w:right="43"/>
              <w:rPr>
                <w:sz w:val="20"/>
              </w:rPr>
            </w:pPr>
            <w:r w:rsidRPr="00100113">
              <w:rPr>
                <w:sz w:val="20"/>
              </w:rPr>
              <w:t>Sep</w:t>
            </w:r>
            <w:r w:rsidR="004021F7" w:rsidRPr="00100113">
              <w:rPr>
                <w:sz w:val="20"/>
              </w:rPr>
              <w:t xml:space="preserve"> 2010</w:t>
            </w:r>
            <w:r w:rsidRPr="00100113">
              <w:rPr>
                <w:sz w:val="20"/>
              </w:rPr>
              <w:t xml:space="preserve"> – Aug 2011</w:t>
            </w:r>
          </w:p>
        </w:tc>
      </w:tr>
      <w:tr w:rsidR="004A48AB" w:rsidRPr="00100113">
        <w:trPr>
          <w:trHeight w:val="333"/>
        </w:trPr>
        <w:tc>
          <w:tcPr>
            <w:tcW w:w="3663" w:type="dxa"/>
            <w:tcBorders>
              <w:left w:val="single" w:sz="4" w:space="0" w:color="auto"/>
            </w:tcBorders>
          </w:tcPr>
          <w:p w:rsidR="004A48AB" w:rsidRPr="00100113" w:rsidRDefault="004A48AB" w:rsidP="003C7695">
            <w:pPr>
              <w:pStyle w:val="BodyText"/>
              <w:spacing w:before="80" w:line="240" w:lineRule="exact"/>
              <w:rPr>
                <w:sz w:val="20"/>
              </w:rPr>
            </w:pPr>
            <w:r w:rsidRPr="00100113">
              <w:rPr>
                <w:sz w:val="20"/>
              </w:rPr>
              <w:t>CSC - Computer Science</w:t>
            </w:r>
            <w:r w:rsidR="00DC4852" w:rsidRPr="00100113">
              <w:rPr>
                <w:sz w:val="20"/>
              </w:rPr>
              <w:t>s</w:t>
            </w:r>
            <w:r w:rsidRPr="00100113">
              <w:rPr>
                <w:sz w:val="20"/>
              </w:rPr>
              <w:t xml:space="preserve"> Corporation</w:t>
            </w:r>
          </w:p>
        </w:tc>
        <w:tc>
          <w:tcPr>
            <w:tcW w:w="2448" w:type="dxa"/>
          </w:tcPr>
          <w:p w:rsidR="004A48AB" w:rsidRPr="00100113" w:rsidRDefault="00812E92" w:rsidP="003C7695">
            <w:pPr>
              <w:pStyle w:val="BodyText"/>
              <w:tabs>
                <w:tab w:val="left" w:pos="3420"/>
              </w:tabs>
              <w:spacing w:before="80" w:line="240" w:lineRule="exact"/>
              <w:rPr>
                <w:sz w:val="20"/>
              </w:rPr>
            </w:pPr>
            <w:r w:rsidRPr="00100113">
              <w:rPr>
                <w:sz w:val="20"/>
              </w:rPr>
              <w:t>Sr. Financial Analyst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4A48AB" w:rsidRPr="00100113" w:rsidRDefault="007A035A" w:rsidP="007A035A">
            <w:pPr>
              <w:pStyle w:val="BodyText"/>
              <w:spacing w:before="80" w:line="240" w:lineRule="exact"/>
              <w:ind w:right="43"/>
              <w:rPr>
                <w:sz w:val="20"/>
              </w:rPr>
            </w:pPr>
            <w:r w:rsidRPr="00100113">
              <w:rPr>
                <w:sz w:val="20"/>
              </w:rPr>
              <w:t>Dec</w:t>
            </w:r>
            <w:r w:rsidR="009F5855" w:rsidRPr="00100113">
              <w:rPr>
                <w:sz w:val="20"/>
              </w:rPr>
              <w:t xml:space="preserve"> 200</w:t>
            </w:r>
            <w:r w:rsidR="00812E92" w:rsidRPr="00100113">
              <w:rPr>
                <w:sz w:val="20"/>
              </w:rPr>
              <w:t>8</w:t>
            </w:r>
            <w:r w:rsidRPr="00100113">
              <w:rPr>
                <w:sz w:val="20"/>
              </w:rPr>
              <w:t xml:space="preserve"> – Sep 2010</w:t>
            </w:r>
          </w:p>
        </w:tc>
      </w:tr>
      <w:tr w:rsidR="004A48AB" w:rsidRPr="00100113">
        <w:trPr>
          <w:trHeight w:val="387"/>
        </w:trPr>
        <w:tc>
          <w:tcPr>
            <w:tcW w:w="3663" w:type="dxa"/>
            <w:tcBorders>
              <w:left w:val="single" w:sz="4" w:space="0" w:color="auto"/>
            </w:tcBorders>
          </w:tcPr>
          <w:p w:rsidR="004A48AB" w:rsidRPr="00100113" w:rsidRDefault="00812E92" w:rsidP="003C7695">
            <w:pPr>
              <w:pStyle w:val="BodyText"/>
              <w:spacing w:before="80" w:line="240" w:lineRule="exact"/>
              <w:rPr>
                <w:sz w:val="20"/>
              </w:rPr>
            </w:pPr>
            <w:r w:rsidRPr="00100113">
              <w:rPr>
                <w:sz w:val="20"/>
              </w:rPr>
              <w:t xml:space="preserve">ICICI Bank </w:t>
            </w:r>
          </w:p>
        </w:tc>
        <w:tc>
          <w:tcPr>
            <w:tcW w:w="2448" w:type="dxa"/>
          </w:tcPr>
          <w:p w:rsidR="004A48AB" w:rsidRPr="00100113" w:rsidRDefault="00812E92" w:rsidP="003C7695">
            <w:pPr>
              <w:pStyle w:val="BodyText"/>
              <w:tabs>
                <w:tab w:val="left" w:pos="3420"/>
              </w:tabs>
              <w:spacing w:before="80" w:line="240" w:lineRule="exact"/>
              <w:rPr>
                <w:sz w:val="20"/>
              </w:rPr>
            </w:pPr>
            <w:r w:rsidRPr="00100113">
              <w:rPr>
                <w:sz w:val="20"/>
              </w:rPr>
              <w:t>Assistant Manager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4A48AB" w:rsidRPr="00100113" w:rsidRDefault="00812E92" w:rsidP="007A035A">
            <w:pPr>
              <w:pStyle w:val="BodyText"/>
              <w:spacing w:before="80" w:line="240" w:lineRule="exact"/>
              <w:ind w:right="39"/>
              <w:rPr>
                <w:sz w:val="20"/>
              </w:rPr>
            </w:pPr>
            <w:r w:rsidRPr="00100113">
              <w:rPr>
                <w:sz w:val="20"/>
              </w:rPr>
              <w:t xml:space="preserve">Jul 2007 -  Sep </w:t>
            </w:r>
            <w:r w:rsidR="00E309A7" w:rsidRPr="00100113">
              <w:rPr>
                <w:sz w:val="20"/>
              </w:rPr>
              <w:t>2008</w:t>
            </w:r>
          </w:p>
        </w:tc>
      </w:tr>
    </w:tbl>
    <w:p w:rsidR="00B67544" w:rsidRPr="00100113" w:rsidRDefault="00B67544">
      <w:pPr>
        <w:pStyle w:val="CompanyName"/>
        <w:keepNext w:val="0"/>
        <w:pBdr>
          <w:left w:val="none" w:sz="0" w:space="0" w:color="auto"/>
        </w:pBdr>
        <w:suppressAutoHyphens/>
        <w:spacing w:before="0"/>
        <w:jc w:val="both"/>
        <w:rPr>
          <w:b/>
          <w:sz w:val="20"/>
        </w:rPr>
      </w:pPr>
    </w:p>
    <w:p w:rsidR="00C07012" w:rsidRPr="00100113" w:rsidRDefault="00C07012">
      <w:pPr>
        <w:pStyle w:val="CompanyName"/>
        <w:keepNext w:val="0"/>
        <w:pBdr>
          <w:left w:val="none" w:sz="0" w:space="0" w:color="auto"/>
        </w:pBdr>
        <w:suppressAutoHyphens/>
        <w:spacing w:before="0"/>
        <w:jc w:val="both"/>
        <w:rPr>
          <w:b/>
          <w:sz w:val="20"/>
        </w:rPr>
      </w:pPr>
    </w:p>
    <w:p w:rsidR="00C07012" w:rsidRPr="00100113" w:rsidRDefault="00C07012">
      <w:pPr>
        <w:pStyle w:val="CompanyName"/>
        <w:keepNext w:val="0"/>
        <w:pBdr>
          <w:left w:val="none" w:sz="0" w:space="0" w:color="auto"/>
        </w:pBdr>
        <w:suppressAutoHyphens/>
        <w:spacing w:before="0"/>
        <w:jc w:val="both"/>
        <w:rPr>
          <w:b/>
          <w:sz w:val="20"/>
        </w:rPr>
      </w:pPr>
    </w:p>
    <w:p w:rsidR="007676A9" w:rsidRPr="00100113" w:rsidRDefault="00465EAE" w:rsidP="00465EAE">
      <w:pPr>
        <w:pStyle w:val="Section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75"/>
        </w:tabs>
        <w:jc w:val="both"/>
        <w:rPr>
          <w:sz w:val="20"/>
        </w:rPr>
      </w:pPr>
      <w:r w:rsidRPr="00100113">
        <w:rPr>
          <w:sz w:val="20"/>
        </w:rPr>
        <w:t>PROFESSIONAL EXPERIENCE</w:t>
      </w:r>
    </w:p>
    <w:p w:rsidR="008A1F53" w:rsidRDefault="008A1F53" w:rsidP="008A1F53">
      <w:pPr>
        <w:pStyle w:val="WorkExheading"/>
        <w:tabs>
          <w:tab w:val="left" w:pos="6135"/>
        </w:tabs>
        <w:rPr>
          <w:sz w:val="20"/>
        </w:rPr>
      </w:pPr>
    </w:p>
    <w:p w:rsidR="007105C1" w:rsidRPr="00100113" w:rsidRDefault="007105C1" w:rsidP="008A1F53">
      <w:pPr>
        <w:pStyle w:val="WorkExheading"/>
        <w:tabs>
          <w:tab w:val="left" w:pos="6135"/>
        </w:tabs>
        <w:rPr>
          <w:sz w:val="20"/>
        </w:rPr>
      </w:pPr>
    </w:p>
    <w:p w:rsidR="008A1F53" w:rsidRPr="00100113" w:rsidRDefault="00364132" w:rsidP="008A1F53">
      <w:pPr>
        <w:pStyle w:val="Section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0"/>
        </w:rPr>
      </w:pPr>
      <w:r>
        <w:rPr>
          <w:sz w:val="20"/>
        </w:rPr>
        <w:t>Finance Manager</w:t>
      </w:r>
      <w:r w:rsidR="008A1F53" w:rsidRPr="00100113">
        <w:rPr>
          <w:bCs/>
          <w:sz w:val="20"/>
        </w:rPr>
        <w:t xml:space="preserve"> – </w:t>
      </w:r>
      <w:r w:rsidR="00732996" w:rsidRPr="00100113">
        <w:rPr>
          <w:bCs/>
          <w:sz w:val="20"/>
        </w:rPr>
        <w:t>British Telecom (</w:t>
      </w:r>
      <w:r>
        <w:rPr>
          <w:bCs/>
          <w:sz w:val="20"/>
        </w:rPr>
        <w:t xml:space="preserve">Joined BT </w:t>
      </w:r>
      <w:proofErr w:type="gramStart"/>
      <w:r>
        <w:rPr>
          <w:bCs/>
          <w:sz w:val="20"/>
        </w:rPr>
        <w:t xml:space="preserve">in </w:t>
      </w:r>
      <w:r w:rsidR="00732996" w:rsidRPr="00100113">
        <w:rPr>
          <w:bCs/>
          <w:sz w:val="20"/>
        </w:rPr>
        <w:t xml:space="preserve"> January</w:t>
      </w:r>
      <w:proofErr w:type="gramEnd"/>
      <w:r w:rsidR="00732996" w:rsidRPr="00100113">
        <w:rPr>
          <w:bCs/>
          <w:sz w:val="20"/>
        </w:rPr>
        <w:t xml:space="preserve"> 2013</w:t>
      </w:r>
      <w:r w:rsidR="008A1F53" w:rsidRPr="00100113">
        <w:rPr>
          <w:bCs/>
          <w:sz w:val="20"/>
        </w:rPr>
        <w:t xml:space="preserve">) </w:t>
      </w:r>
    </w:p>
    <w:p w:rsidR="00364132" w:rsidRDefault="00364132" w:rsidP="00364132">
      <w:pPr>
        <w:pBdr>
          <w:left w:val="none" w:sz="0" w:space="0" w:color="auto"/>
        </w:pBdr>
        <w:spacing w:before="48" w:afterLines="20" w:after="48"/>
        <w:ind w:left="720"/>
        <w:jc w:val="both"/>
      </w:pPr>
    </w:p>
    <w:p w:rsidR="00453987" w:rsidRDefault="00586462" w:rsidP="002C0033">
      <w:pPr>
        <w:numPr>
          <w:ilvl w:val="0"/>
          <w:numId w:val="32"/>
        </w:numPr>
        <w:pBdr>
          <w:left w:val="none" w:sz="0" w:space="0" w:color="auto"/>
        </w:pBdr>
        <w:spacing w:before="48" w:afterLines="20" w:after="48"/>
        <w:jc w:val="both"/>
      </w:pPr>
      <w:r>
        <w:t xml:space="preserve">Transitioned </w:t>
      </w:r>
      <w:r w:rsidR="00774E4A">
        <w:t xml:space="preserve">two </w:t>
      </w:r>
      <w:r w:rsidR="002F6201" w:rsidRPr="00100113">
        <w:t>business</w:t>
      </w:r>
      <w:r w:rsidR="00774E4A">
        <w:t>es</w:t>
      </w:r>
      <w:r w:rsidR="002F6201" w:rsidRPr="00100113">
        <w:t xml:space="preserve"> </w:t>
      </w:r>
      <w:r w:rsidR="000827EF">
        <w:t>from onshore</w:t>
      </w:r>
    </w:p>
    <w:p w:rsidR="004B1407" w:rsidRDefault="004B1407" w:rsidP="002C0033">
      <w:pPr>
        <w:numPr>
          <w:ilvl w:val="0"/>
          <w:numId w:val="32"/>
        </w:numPr>
        <w:pBdr>
          <w:left w:val="none" w:sz="0" w:space="0" w:color="auto"/>
        </w:pBdr>
        <w:spacing w:before="48" w:afterLines="20" w:after="48"/>
        <w:jc w:val="both"/>
      </w:pPr>
      <w:r>
        <w:t xml:space="preserve">Established </w:t>
      </w:r>
      <w:r w:rsidR="00C30471">
        <w:t xml:space="preserve">business </w:t>
      </w:r>
      <w:r>
        <w:t xml:space="preserve">processes </w:t>
      </w:r>
      <w:r w:rsidR="00C30471">
        <w:t xml:space="preserve">globally for two businesses - UT &amp; </w:t>
      </w:r>
      <w:proofErr w:type="spellStart"/>
      <w:r w:rsidR="00C30471">
        <w:t>Radianz</w:t>
      </w:r>
      <w:proofErr w:type="spellEnd"/>
    </w:p>
    <w:p w:rsidR="0064285E" w:rsidRPr="00100113" w:rsidRDefault="0064285E" w:rsidP="0064285E">
      <w:pPr>
        <w:numPr>
          <w:ilvl w:val="0"/>
          <w:numId w:val="32"/>
        </w:numPr>
        <w:pBdr>
          <w:left w:val="none" w:sz="0" w:space="0" w:color="auto"/>
        </w:pBdr>
        <w:spacing w:before="48" w:afterLines="20" w:after="48"/>
        <w:jc w:val="both"/>
      </w:pPr>
      <w:r>
        <w:t>Building the budgets for both the businesses globally</w:t>
      </w:r>
    </w:p>
    <w:p w:rsidR="00D2370E" w:rsidRDefault="00C30471" w:rsidP="00D2370E">
      <w:pPr>
        <w:numPr>
          <w:ilvl w:val="0"/>
          <w:numId w:val="32"/>
        </w:numPr>
        <w:pBdr>
          <w:left w:val="none" w:sz="0" w:space="0" w:color="auto"/>
        </w:pBdr>
        <w:spacing w:before="48" w:afterLines="20" w:after="48"/>
        <w:jc w:val="both"/>
      </w:pPr>
      <w:r>
        <w:t xml:space="preserve">Involved in end to end </w:t>
      </w:r>
      <w:r w:rsidR="0064285E">
        <w:t xml:space="preserve">financial </w:t>
      </w:r>
      <w:r w:rsidR="00D2370E">
        <w:t>analysis of factory business</w:t>
      </w:r>
    </w:p>
    <w:p w:rsidR="0064285E" w:rsidRDefault="0064285E" w:rsidP="00D2370E">
      <w:pPr>
        <w:numPr>
          <w:ilvl w:val="0"/>
          <w:numId w:val="32"/>
        </w:numPr>
        <w:pBdr>
          <w:left w:val="none" w:sz="0" w:space="0" w:color="auto"/>
        </w:pBdr>
        <w:spacing w:before="48" w:afterLines="20" w:after="48"/>
        <w:jc w:val="both"/>
      </w:pPr>
      <w:r>
        <w:t xml:space="preserve">Involved in accounting, month end close </w:t>
      </w:r>
      <w:r w:rsidR="0030605D">
        <w:t>and finance &amp; variance</w:t>
      </w:r>
      <w:r>
        <w:t xml:space="preserve"> analysis</w:t>
      </w:r>
    </w:p>
    <w:p w:rsidR="0064285E" w:rsidRPr="00100113" w:rsidRDefault="0064285E" w:rsidP="0064285E">
      <w:pPr>
        <w:numPr>
          <w:ilvl w:val="0"/>
          <w:numId w:val="32"/>
        </w:numPr>
        <w:pBdr>
          <w:left w:val="none" w:sz="0" w:space="0" w:color="auto"/>
        </w:pBdr>
        <w:spacing w:before="48" w:afterLines="20" w:after="48"/>
        <w:jc w:val="both"/>
      </w:pPr>
      <w:r>
        <w:t>Accountable for global numbers for both businesses</w:t>
      </w:r>
      <w:r w:rsidR="00D2370E">
        <w:t xml:space="preserve"> </w:t>
      </w:r>
      <w:r>
        <w:t>and present</w:t>
      </w:r>
      <w:r w:rsidR="0030605D">
        <w:t>ing</w:t>
      </w:r>
      <w:r>
        <w:t xml:space="preserve"> the management pack</w:t>
      </w:r>
    </w:p>
    <w:p w:rsidR="00A41A7D" w:rsidRPr="00100113" w:rsidRDefault="0064285E" w:rsidP="002C0033">
      <w:pPr>
        <w:numPr>
          <w:ilvl w:val="0"/>
          <w:numId w:val="32"/>
        </w:numPr>
        <w:pBdr>
          <w:left w:val="none" w:sz="0" w:space="0" w:color="auto"/>
        </w:pBdr>
        <w:spacing w:before="48" w:afterLines="20" w:after="48"/>
        <w:jc w:val="both"/>
      </w:pPr>
      <w:r>
        <w:t>Discussing financials with regional</w:t>
      </w:r>
      <w:r w:rsidR="00A41A7D" w:rsidRPr="00100113">
        <w:t xml:space="preserve"> teams </w:t>
      </w:r>
      <w:r>
        <w:t>globally</w:t>
      </w:r>
    </w:p>
    <w:p w:rsidR="00A10385" w:rsidRDefault="00A10385" w:rsidP="002C0033">
      <w:pPr>
        <w:numPr>
          <w:ilvl w:val="0"/>
          <w:numId w:val="32"/>
        </w:numPr>
        <w:pBdr>
          <w:left w:val="none" w:sz="0" w:space="0" w:color="auto"/>
        </w:pBdr>
        <w:spacing w:before="48" w:afterLines="20" w:after="48"/>
        <w:jc w:val="both"/>
      </w:pPr>
      <w:r w:rsidRPr="00100113">
        <w:t>Assisting in country</w:t>
      </w:r>
      <w:r w:rsidR="00D2370E">
        <w:t xml:space="preserve"> teams</w:t>
      </w:r>
      <w:r w:rsidR="0030605D">
        <w:t xml:space="preserve"> and operations with</w:t>
      </w:r>
      <w:r w:rsidRPr="00100113">
        <w:t xml:space="preserve"> revenue recognition</w:t>
      </w:r>
    </w:p>
    <w:p w:rsidR="00482ED3" w:rsidRPr="00100113" w:rsidRDefault="0030605D" w:rsidP="00482ED3">
      <w:pPr>
        <w:numPr>
          <w:ilvl w:val="0"/>
          <w:numId w:val="32"/>
        </w:numPr>
        <w:pBdr>
          <w:left w:val="none" w:sz="0" w:space="0" w:color="auto"/>
        </w:pBdr>
        <w:spacing w:before="48" w:afterLines="20" w:after="48"/>
        <w:jc w:val="both"/>
      </w:pPr>
      <w:r>
        <w:t>P</w:t>
      </w:r>
      <w:r w:rsidR="00482ED3" w:rsidRPr="00100113">
        <w:t>artn</w:t>
      </w:r>
      <w:r w:rsidR="004B1407">
        <w:t xml:space="preserve">ering calls with business </w:t>
      </w:r>
      <w:r w:rsidR="00482ED3" w:rsidRPr="00100113">
        <w:t xml:space="preserve">to review performance and </w:t>
      </w:r>
      <w:r>
        <w:t xml:space="preserve">revenue </w:t>
      </w:r>
      <w:r w:rsidR="00482ED3" w:rsidRPr="00100113">
        <w:t>pi</w:t>
      </w:r>
      <w:r w:rsidR="00482ED3">
        <w:t>peline</w:t>
      </w:r>
    </w:p>
    <w:p w:rsidR="00482ED3" w:rsidRPr="00100113" w:rsidRDefault="00482ED3" w:rsidP="00482ED3">
      <w:pPr>
        <w:numPr>
          <w:ilvl w:val="0"/>
          <w:numId w:val="32"/>
        </w:numPr>
        <w:pBdr>
          <w:left w:val="none" w:sz="0" w:space="0" w:color="auto"/>
        </w:pBdr>
        <w:spacing w:before="48" w:afterLines="20" w:after="48"/>
        <w:jc w:val="both"/>
      </w:pPr>
      <w:r w:rsidRPr="00100113">
        <w:t xml:space="preserve">Assisting </w:t>
      </w:r>
      <w:r w:rsidR="0030605D">
        <w:t>contracts &amp; businesses with</w:t>
      </w:r>
      <w:r w:rsidRPr="00100113">
        <w:t xml:space="preserve"> implementing change controls</w:t>
      </w:r>
    </w:p>
    <w:p w:rsidR="007105C1" w:rsidRDefault="00D2370E" w:rsidP="002C0033">
      <w:pPr>
        <w:numPr>
          <w:ilvl w:val="0"/>
          <w:numId w:val="32"/>
        </w:numPr>
        <w:pBdr>
          <w:left w:val="none" w:sz="0" w:space="0" w:color="auto"/>
        </w:pBdr>
        <w:spacing w:before="48" w:afterLines="20" w:after="48"/>
        <w:jc w:val="both"/>
      </w:pPr>
      <w:r>
        <w:t xml:space="preserve">Developing multiple review packs and reports to </w:t>
      </w:r>
      <w:r w:rsidR="0030605D">
        <w:t>analyze &amp; assist</w:t>
      </w:r>
      <w:r>
        <w:t xml:space="preserve"> business decisions</w:t>
      </w:r>
    </w:p>
    <w:p w:rsidR="004B1407" w:rsidRPr="004B1407" w:rsidRDefault="00482ED3" w:rsidP="00482ED3">
      <w:pPr>
        <w:numPr>
          <w:ilvl w:val="0"/>
          <w:numId w:val="32"/>
        </w:numPr>
        <w:pBdr>
          <w:left w:val="none" w:sz="0" w:space="0" w:color="auto"/>
        </w:pBdr>
        <w:spacing w:before="48" w:afterLines="20" w:after="48"/>
        <w:jc w:val="both"/>
        <w:rPr>
          <w:b/>
        </w:rPr>
      </w:pPr>
      <w:r>
        <w:t>Involved in multiple projects on cost savings and process developments</w:t>
      </w:r>
    </w:p>
    <w:p w:rsidR="00453987" w:rsidRPr="004B1407" w:rsidRDefault="0030605D" w:rsidP="00482ED3">
      <w:pPr>
        <w:numPr>
          <w:ilvl w:val="0"/>
          <w:numId w:val="32"/>
        </w:numPr>
        <w:pBdr>
          <w:left w:val="none" w:sz="0" w:space="0" w:color="auto"/>
        </w:pBdr>
        <w:spacing w:before="48" w:afterLines="20" w:after="48"/>
        <w:jc w:val="both"/>
        <w:rPr>
          <w:b/>
        </w:rPr>
      </w:pPr>
      <w:r>
        <w:t>Team</w:t>
      </w:r>
      <w:r w:rsidR="004B1407">
        <w:t xml:space="preserve"> lead </w:t>
      </w:r>
      <w:r>
        <w:t>for 10 resources &amp; involved in career pathing and mentoring.</w:t>
      </w:r>
    </w:p>
    <w:p w:rsidR="00E92C17" w:rsidRPr="00100113" w:rsidRDefault="00E92C17">
      <w:pPr>
        <w:pStyle w:val="WorkExheading"/>
        <w:tabs>
          <w:tab w:val="left" w:pos="6135"/>
        </w:tabs>
        <w:rPr>
          <w:sz w:val="20"/>
        </w:rPr>
      </w:pPr>
    </w:p>
    <w:p w:rsidR="00A45081" w:rsidRPr="00100113" w:rsidRDefault="00A45081" w:rsidP="00A45081">
      <w:pPr>
        <w:pStyle w:val="Section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0"/>
        </w:rPr>
      </w:pPr>
      <w:r w:rsidRPr="00100113">
        <w:rPr>
          <w:sz w:val="20"/>
        </w:rPr>
        <w:lastRenderedPageBreak/>
        <w:t>Assistant Manager</w:t>
      </w:r>
      <w:r w:rsidR="00E92F23">
        <w:rPr>
          <w:bCs/>
          <w:sz w:val="20"/>
        </w:rPr>
        <w:t xml:space="preserve"> – NIIT Ltd. (</w:t>
      </w:r>
      <w:r w:rsidRPr="00100113">
        <w:rPr>
          <w:bCs/>
          <w:sz w:val="20"/>
        </w:rPr>
        <w:t>August 2011</w:t>
      </w:r>
      <w:r w:rsidR="00E92F23">
        <w:rPr>
          <w:bCs/>
          <w:sz w:val="20"/>
        </w:rPr>
        <w:t xml:space="preserve"> – November 2012</w:t>
      </w:r>
      <w:r w:rsidRPr="00100113">
        <w:rPr>
          <w:bCs/>
          <w:sz w:val="20"/>
        </w:rPr>
        <w:t xml:space="preserve">) </w:t>
      </w:r>
    </w:p>
    <w:p w:rsidR="00E92F23" w:rsidRPr="00E92F23" w:rsidRDefault="00E92F23" w:rsidP="00E92F23">
      <w:pPr>
        <w:pBdr>
          <w:left w:val="none" w:sz="0" w:space="0" w:color="auto"/>
        </w:pBdr>
        <w:spacing w:before="48" w:afterLines="20" w:after="48"/>
        <w:ind w:left="720"/>
        <w:jc w:val="both"/>
        <w:rPr>
          <w:b/>
          <w:u w:val="single"/>
        </w:rPr>
      </w:pPr>
    </w:p>
    <w:p w:rsidR="00793157" w:rsidRPr="00793157" w:rsidRDefault="00C664CE" w:rsidP="00793157">
      <w:pPr>
        <w:numPr>
          <w:ilvl w:val="0"/>
          <w:numId w:val="37"/>
        </w:numPr>
        <w:pBdr>
          <w:left w:val="none" w:sz="0" w:space="0" w:color="auto"/>
        </w:pBdr>
        <w:spacing w:before="48" w:afterLines="20" w:after="48"/>
        <w:jc w:val="both"/>
        <w:rPr>
          <w:b/>
          <w:u w:val="single"/>
        </w:rPr>
      </w:pPr>
      <w:r>
        <w:t xml:space="preserve">Involved in preparing </w:t>
      </w:r>
      <w:r w:rsidR="00793157" w:rsidRPr="00100113">
        <w:t>budget for the</w:t>
      </w:r>
      <w:r>
        <w:t xml:space="preserve"> business and preparing quarterly forecasts for</w:t>
      </w:r>
      <w:r w:rsidR="00793157" w:rsidRPr="00100113">
        <w:t xml:space="preserve"> business</w:t>
      </w:r>
    </w:p>
    <w:p w:rsidR="00150C41" w:rsidRPr="00100113" w:rsidRDefault="004C7E42" w:rsidP="002C0033">
      <w:pPr>
        <w:numPr>
          <w:ilvl w:val="0"/>
          <w:numId w:val="32"/>
        </w:numPr>
        <w:pBdr>
          <w:left w:val="none" w:sz="0" w:space="0" w:color="auto"/>
        </w:pBdr>
        <w:spacing w:before="48" w:afterLines="20" w:after="48"/>
        <w:jc w:val="both"/>
      </w:pPr>
      <w:r>
        <w:t>Responsible for</w:t>
      </w:r>
      <w:r w:rsidR="00793157">
        <w:t xml:space="preserve"> </w:t>
      </w:r>
      <w:r w:rsidR="00767BFB" w:rsidRPr="00100113">
        <w:t>preparing the business P&amp;L</w:t>
      </w:r>
      <w:r w:rsidR="00793157">
        <w:t>, p</w:t>
      </w:r>
      <w:r w:rsidR="00767BFB" w:rsidRPr="00100113">
        <w:t xml:space="preserve">roviding Variance analysis </w:t>
      </w:r>
      <w:r w:rsidR="00793157">
        <w:t>and p</w:t>
      </w:r>
      <w:r w:rsidR="00150C41" w:rsidRPr="00100113">
        <w:t xml:space="preserve">ublishing </w:t>
      </w:r>
      <w:r w:rsidR="00793157">
        <w:t>division</w:t>
      </w:r>
      <w:r w:rsidR="006575EC" w:rsidRPr="00100113">
        <w:t xml:space="preserve"> wise</w:t>
      </w:r>
      <w:r w:rsidR="00150C41" w:rsidRPr="00100113">
        <w:t xml:space="preserve"> P&amp;L</w:t>
      </w:r>
    </w:p>
    <w:p w:rsidR="00150C41" w:rsidRPr="00100113" w:rsidRDefault="00A944F7" w:rsidP="002C0033">
      <w:pPr>
        <w:numPr>
          <w:ilvl w:val="0"/>
          <w:numId w:val="32"/>
        </w:numPr>
        <w:pBdr>
          <w:left w:val="none" w:sz="0" w:space="0" w:color="auto"/>
        </w:pBdr>
        <w:spacing w:before="48" w:afterLines="20" w:after="48"/>
        <w:jc w:val="both"/>
      </w:pPr>
      <w:r w:rsidRPr="00100113">
        <w:t>Representing financials of</w:t>
      </w:r>
      <w:r w:rsidR="00150C41" w:rsidRPr="00100113">
        <w:t xml:space="preserve"> </w:t>
      </w:r>
      <w:r w:rsidR="00767BFB" w:rsidRPr="00100113">
        <w:t xml:space="preserve">the </w:t>
      </w:r>
      <w:r w:rsidR="00150C41" w:rsidRPr="00100113">
        <w:t>business in the Monthly Operating Review</w:t>
      </w:r>
      <w:r w:rsidR="00793157">
        <w:t xml:space="preserve"> with business head</w:t>
      </w:r>
    </w:p>
    <w:p w:rsidR="000E2573" w:rsidRPr="00100113" w:rsidRDefault="00793157" w:rsidP="002C0033">
      <w:pPr>
        <w:numPr>
          <w:ilvl w:val="0"/>
          <w:numId w:val="32"/>
        </w:numPr>
        <w:pBdr>
          <w:left w:val="none" w:sz="0" w:space="0" w:color="auto"/>
        </w:pBdr>
        <w:spacing w:before="48" w:afterLines="20" w:after="48"/>
        <w:jc w:val="both"/>
      </w:pPr>
      <w:r w:rsidRPr="00100113">
        <w:t>Tracking revenue visibility of the business</w:t>
      </w:r>
      <w:r>
        <w:t xml:space="preserve"> and p</w:t>
      </w:r>
      <w:r w:rsidR="00767BFB" w:rsidRPr="00100113">
        <w:t xml:space="preserve">reparing </w:t>
      </w:r>
      <w:r w:rsidR="000E2573" w:rsidRPr="00100113">
        <w:t>Customer wise profitability analysis</w:t>
      </w:r>
    </w:p>
    <w:p w:rsidR="006575EC" w:rsidRPr="00100113" w:rsidRDefault="006E4E06" w:rsidP="002C0033">
      <w:pPr>
        <w:numPr>
          <w:ilvl w:val="0"/>
          <w:numId w:val="32"/>
        </w:numPr>
        <w:pBdr>
          <w:left w:val="none" w:sz="0" w:space="0" w:color="auto"/>
        </w:pBdr>
        <w:spacing w:before="48" w:afterLines="20" w:after="48"/>
        <w:jc w:val="both"/>
      </w:pPr>
      <w:r w:rsidRPr="00100113">
        <w:t xml:space="preserve">Analyzing cost trends </w:t>
      </w:r>
      <w:r w:rsidR="00793157">
        <w:t xml:space="preserve">&amp; </w:t>
      </w:r>
      <w:r w:rsidRPr="00100113">
        <w:t xml:space="preserve">doing </w:t>
      </w:r>
      <w:r w:rsidR="00A944F7" w:rsidRPr="00100113">
        <w:t>RCA</w:t>
      </w:r>
      <w:r w:rsidRPr="00100113">
        <w:t xml:space="preserve"> to reduce costs</w:t>
      </w:r>
      <w:r w:rsidR="00793157">
        <w:t>, a</w:t>
      </w:r>
      <w:r w:rsidR="006575EC" w:rsidRPr="00100113">
        <w:t>nalyzing people utilization across divisions</w:t>
      </w:r>
    </w:p>
    <w:p w:rsidR="00D65A7C" w:rsidRPr="00100113" w:rsidRDefault="00D65A7C" w:rsidP="002C0033">
      <w:pPr>
        <w:numPr>
          <w:ilvl w:val="0"/>
          <w:numId w:val="32"/>
        </w:numPr>
        <w:pBdr>
          <w:left w:val="none" w:sz="0" w:space="0" w:color="auto"/>
        </w:pBdr>
        <w:spacing w:before="48" w:afterLines="20" w:after="48"/>
        <w:jc w:val="both"/>
      </w:pPr>
      <w:r w:rsidRPr="00100113">
        <w:t xml:space="preserve">Doing analysis </w:t>
      </w:r>
      <w:r w:rsidR="006E4E06" w:rsidRPr="00100113">
        <w:t xml:space="preserve">(ROI, NPV) </w:t>
      </w:r>
      <w:r w:rsidRPr="00100113">
        <w:t>and provi</w:t>
      </w:r>
      <w:r w:rsidR="00656312" w:rsidRPr="00100113">
        <w:t>ding inputs for making investments</w:t>
      </w:r>
    </w:p>
    <w:p w:rsidR="00EC62B6" w:rsidRPr="00100113" w:rsidRDefault="00EC62B6" w:rsidP="002C0033">
      <w:pPr>
        <w:numPr>
          <w:ilvl w:val="0"/>
          <w:numId w:val="32"/>
        </w:numPr>
        <w:pBdr>
          <w:left w:val="none" w:sz="0" w:space="0" w:color="auto"/>
        </w:pBdr>
        <w:spacing w:before="48" w:afterLines="20" w:after="48"/>
        <w:jc w:val="both"/>
      </w:pPr>
      <w:r w:rsidRPr="00100113">
        <w:t>Making overhead cost allocations &amp; expense allocations to other business units of NIIT</w:t>
      </w:r>
    </w:p>
    <w:p w:rsidR="00EC62B6" w:rsidRPr="00100113" w:rsidRDefault="00EC62B6" w:rsidP="002C0033">
      <w:pPr>
        <w:numPr>
          <w:ilvl w:val="0"/>
          <w:numId w:val="32"/>
        </w:numPr>
        <w:pBdr>
          <w:left w:val="none" w:sz="0" w:space="0" w:color="auto"/>
        </w:pBdr>
        <w:spacing w:before="48" w:afterLines="20" w:after="48"/>
        <w:jc w:val="both"/>
      </w:pPr>
      <w:r w:rsidRPr="00100113">
        <w:t>Working on transfer pricing</w:t>
      </w:r>
      <w:r w:rsidR="004C7E42">
        <w:t xml:space="preserve"> between India and US entities</w:t>
      </w:r>
    </w:p>
    <w:p w:rsidR="00EC62B6" w:rsidRPr="00100113" w:rsidRDefault="00EC62B6" w:rsidP="002C0033">
      <w:pPr>
        <w:numPr>
          <w:ilvl w:val="0"/>
          <w:numId w:val="32"/>
        </w:numPr>
        <w:pBdr>
          <w:left w:val="none" w:sz="0" w:space="0" w:color="auto"/>
        </w:pBdr>
        <w:spacing w:before="48" w:afterLines="20" w:after="48"/>
        <w:jc w:val="both"/>
      </w:pPr>
      <w:r w:rsidRPr="00100113">
        <w:t>Working with PMs with revenue recognition and billing</w:t>
      </w:r>
      <w:r w:rsidR="00793157">
        <w:t xml:space="preserve"> and r</w:t>
      </w:r>
      <w:r w:rsidR="00793157" w:rsidRPr="00100113">
        <w:t>eporting on billing and collection efficiency</w:t>
      </w:r>
    </w:p>
    <w:p w:rsidR="007D33B8" w:rsidRPr="00793157" w:rsidRDefault="00492E9C" w:rsidP="00793157">
      <w:pPr>
        <w:pStyle w:val="WorkExheading"/>
        <w:numPr>
          <w:ilvl w:val="0"/>
          <w:numId w:val="19"/>
        </w:numPr>
        <w:tabs>
          <w:tab w:val="left" w:pos="6135"/>
        </w:tabs>
      </w:pPr>
      <w:r w:rsidRPr="00586462">
        <w:rPr>
          <w:b w:val="0"/>
          <w:sz w:val="20"/>
          <w:u w:val="none"/>
        </w:rPr>
        <w:t>Handling a team of 10</w:t>
      </w:r>
      <w:r w:rsidR="00A944F7" w:rsidRPr="00586462">
        <w:rPr>
          <w:b w:val="0"/>
          <w:sz w:val="20"/>
          <w:u w:val="none"/>
        </w:rPr>
        <w:t xml:space="preserve"> resources</w:t>
      </w:r>
      <w:r w:rsidR="00793157" w:rsidRPr="00586462">
        <w:rPr>
          <w:b w:val="0"/>
          <w:sz w:val="20"/>
          <w:u w:val="none"/>
        </w:rPr>
        <w:t>,</w:t>
      </w:r>
      <w:r w:rsidR="00793157" w:rsidRPr="00586462">
        <w:rPr>
          <w:b w:val="0"/>
          <w:u w:val="none"/>
        </w:rPr>
        <w:t xml:space="preserve"> </w:t>
      </w:r>
      <w:r w:rsidR="00793157" w:rsidRPr="00586462">
        <w:rPr>
          <w:b w:val="0"/>
          <w:sz w:val="20"/>
          <w:u w:val="none"/>
        </w:rPr>
        <w:t>did appraisals and helped in goal settings</w:t>
      </w:r>
    </w:p>
    <w:p w:rsidR="00793157" w:rsidRDefault="00793157" w:rsidP="00793157">
      <w:pPr>
        <w:pStyle w:val="WorkExheading"/>
        <w:tabs>
          <w:tab w:val="left" w:pos="6135"/>
        </w:tabs>
        <w:rPr>
          <w:b w:val="0"/>
          <w:sz w:val="20"/>
          <w:u w:val="none"/>
        </w:rPr>
      </w:pPr>
    </w:p>
    <w:p w:rsidR="00793157" w:rsidRPr="00793157" w:rsidRDefault="00793157" w:rsidP="00793157">
      <w:pPr>
        <w:pStyle w:val="WorkExheading"/>
        <w:tabs>
          <w:tab w:val="left" w:pos="6135"/>
        </w:tabs>
      </w:pPr>
    </w:p>
    <w:p w:rsidR="004021F7" w:rsidRPr="00100113" w:rsidRDefault="004021F7" w:rsidP="004021F7">
      <w:pPr>
        <w:pStyle w:val="Section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0"/>
        </w:rPr>
      </w:pPr>
      <w:r w:rsidRPr="00100113">
        <w:rPr>
          <w:sz w:val="20"/>
        </w:rPr>
        <w:t>Assistant Manager</w:t>
      </w:r>
      <w:r w:rsidRPr="00100113">
        <w:rPr>
          <w:bCs/>
          <w:sz w:val="20"/>
        </w:rPr>
        <w:t xml:space="preserve"> – </w:t>
      </w:r>
      <w:proofErr w:type="spellStart"/>
      <w:r w:rsidR="00A45081" w:rsidRPr="00100113">
        <w:rPr>
          <w:bCs/>
          <w:sz w:val="20"/>
        </w:rPr>
        <w:t>Genp</w:t>
      </w:r>
      <w:r w:rsidR="009A3ECA" w:rsidRPr="00100113">
        <w:rPr>
          <w:bCs/>
          <w:sz w:val="20"/>
        </w:rPr>
        <w:t>a</w:t>
      </w:r>
      <w:r w:rsidR="00A45081" w:rsidRPr="00100113">
        <w:rPr>
          <w:bCs/>
          <w:sz w:val="20"/>
        </w:rPr>
        <w:t>ct</w:t>
      </w:r>
      <w:proofErr w:type="spellEnd"/>
      <w:r w:rsidR="00A45081" w:rsidRPr="00100113">
        <w:rPr>
          <w:bCs/>
          <w:sz w:val="20"/>
        </w:rPr>
        <w:t xml:space="preserve"> (</w:t>
      </w:r>
      <w:r w:rsidRPr="00100113">
        <w:rPr>
          <w:bCs/>
          <w:sz w:val="20"/>
        </w:rPr>
        <w:t>September 2010</w:t>
      </w:r>
      <w:r w:rsidR="00A45081" w:rsidRPr="00100113">
        <w:rPr>
          <w:bCs/>
          <w:sz w:val="20"/>
        </w:rPr>
        <w:t xml:space="preserve"> – August 2011</w:t>
      </w:r>
      <w:r w:rsidRPr="00100113">
        <w:rPr>
          <w:bCs/>
          <w:sz w:val="20"/>
        </w:rPr>
        <w:t xml:space="preserve">) </w:t>
      </w:r>
    </w:p>
    <w:p w:rsidR="00E92F23" w:rsidRDefault="00E92F23" w:rsidP="00E92F23">
      <w:pPr>
        <w:pBdr>
          <w:left w:val="none" w:sz="0" w:space="0" w:color="auto"/>
        </w:pBdr>
        <w:spacing w:before="48" w:afterLines="20" w:after="48"/>
        <w:ind w:left="720"/>
        <w:jc w:val="both"/>
      </w:pPr>
    </w:p>
    <w:p w:rsidR="004572CE" w:rsidRDefault="004572CE" w:rsidP="002C0033">
      <w:pPr>
        <w:numPr>
          <w:ilvl w:val="0"/>
          <w:numId w:val="30"/>
        </w:numPr>
        <w:pBdr>
          <w:left w:val="none" w:sz="0" w:space="0" w:color="auto"/>
        </w:pBdr>
        <w:spacing w:before="48" w:afterLines="20" w:after="48"/>
        <w:jc w:val="both"/>
      </w:pPr>
      <w:r w:rsidRPr="00100113">
        <w:t>Preparing the annual operating plan</w:t>
      </w:r>
      <w:r w:rsidR="006C1B83">
        <w:t xml:space="preserve"> and S(l) &amp; S(</w:t>
      </w:r>
      <w:proofErr w:type="spellStart"/>
      <w:r w:rsidR="006C1B83">
        <w:t>ll</w:t>
      </w:r>
      <w:proofErr w:type="spellEnd"/>
      <w:r w:rsidR="006C1B83">
        <w:t>) (budgets)</w:t>
      </w:r>
      <w:r w:rsidR="00106BC2">
        <w:t xml:space="preserve"> </w:t>
      </w:r>
    </w:p>
    <w:p w:rsidR="00106BC2" w:rsidRPr="00100113" w:rsidRDefault="00106BC2" w:rsidP="00106BC2">
      <w:pPr>
        <w:numPr>
          <w:ilvl w:val="0"/>
          <w:numId w:val="30"/>
        </w:numPr>
        <w:pBdr>
          <w:left w:val="none" w:sz="0" w:space="0" w:color="auto"/>
        </w:pBdr>
        <w:spacing w:before="48" w:afterLines="20" w:after="48"/>
        <w:jc w:val="both"/>
      </w:pPr>
      <w:r w:rsidRPr="00100113">
        <w:t>Preparing and consolidating th</w:t>
      </w:r>
      <w:r w:rsidR="006C1B83">
        <w:t xml:space="preserve">e month end numbers </w:t>
      </w:r>
      <w:r w:rsidR="004A1B20">
        <w:t xml:space="preserve">and </w:t>
      </w:r>
      <w:r w:rsidR="004A1B20" w:rsidRPr="00100113">
        <w:t>submissions in COGNOS</w:t>
      </w:r>
    </w:p>
    <w:p w:rsidR="006C1B83" w:rsidRDefault="004A1B20" w:rsidP="002C0033">
      <w:pPr>
        <w:numPr>
          <w:ilvl w:val="0"/>
          <w:numId w:val="30"/>
        </w:numPr>
        <w:pBdr>
          <w:left w:val="none" w:sz="0" w:space="0" w:color="auto"/>
        </w:pBdr>
        <w:spacing w:before="48" w:afterLines="20" w:after="48"/>
        <w:jc w:val="both"/>
      </w:pPr>
      <w:r>
        <w:t>Preparing P&amp;L views for month end and analyzing specific</w:t>
      </w:r>
      <w:r w:rsidR="00106BC2" w:rsidRPr="00100113">
        <w:t xml:space="preserve"> </w:t>
      </w:r>
      <w:proofErr w:type="spellStart"/>
      <w:r w:rsidR="00106BC2" w:rsidRPr="00100113">
        <w:t>Opex</w:t>
      </w:r>
      <w:proofErr w:type="spellEnd"/>
      <w:r w:rsidR="00106BC2" w:rsidRPr="00100113">
        <w:t xml:space="preserve"> lines</w:t>
      </w:r>
    </w:p>
    <w:p w:rsidR="00106BC2" w:rsidRPr="00100113" w:rsidRDefault="00106BC2" w:rsidP="002C0033">
      <w:pPr>
        <w:numPr>
          <w:ilvl w:val="0"/>
          <w:numId w:val="30"/>
        </w:numPr>
        <w:pBdr>
          <w:left w:val="none" w:sz="0" w:space="0" w:color="auto"/>
        </w:pBdr>
        <w:spacing w:before="48" w:afterLines="20" w:after="48"/>
        <w:jc w:val="both"/>
      </w:pPr>
      <w:r w:rsidRPr="00100113">
        <w:t xml:space="preserve">Preparing </w:t>
      </w:r>
      <w:r w:rsidR="006C1B83">
        <w:t xml:space="preserve">monthly management pack and having </w:t>
      </w:r>
      <w:r w:rsidR="004A1B20">
        <w:t>discussions</w:t>
      </w:r>
      <w:r w:rsidR="006C1B83">
        <w:t xml:space="preserve"> with onshore business partners</w:t>
      </w:r>
    </w:p>
    <w:p w:rsidR="007D33B8" w:rsidRPr="00100113" w:rsidRDefault="007D33B8" w:rsidP="002C0033">
      <w:pPr>
        <w:numPr>
          <w:ilvl w:val="0"/>
          <w:numId w:val="30"/>
        </w:numPr>
        <w:pBdr>
          <w:left w:val="none" w:sz="0" w:space="0" w:color="auto"/>
        </w:pBdr>
        <w:spacing w:before="48" w:afterLines="20" w:after="48"/>
        <w:jc w:val="both"/>
      </w:pPr>
      <w:r w:rsidRPr="00100113">
        <w:t>Analyzing variances between Actuals, OP and Budget</w:t>
      </w:r>
    </w:p>
    <w:p w:rsidR="004A1B20" w:rsidRDefault="006C1B83" w:rsidP="002C0033">
      <w:pPr>
        <w:numPr>
          <w:ilvl w:val="0"/>
          <w:numId w:val="30"/>
        </w:numPr>
        <w:pBdr>
          <w:left w:val="none" w:sz="0" w:space="0" w:color="auto"/>
        </w:pBdr>
        <w:spacing w:before="48" w:afterLines="20" w:after="48"/>
        <w:jc w:val="both"/>
      </w:pPr>
      <w:r>
        <w:t xml:space="preserve">Balance Sheet Analysis (BSA), </w:t>
      </w:r>
      <w:r w:rsidR="004A1B20">
        <w:t>submissions in HYPERION</w:t>
      </w:r>
      <w:r>
        <w:t xml:space="preserve"> and explaining numbers to onshore team</w:t>
      </w:r>
    </w:p>
    <w:p w:rsidR="007D33B8" w:rsidRPr="00100113" w:rsidRDefault="00750CA4" w:rsidP="002C0033">
      <w:pPr>
        <w:numPr>
          <w:ilvl w:val="0"/>
          <w:numId w:val="30"/>
        </w:numPr>
        <w:pBdr>
          <w:left w:val="none" w:sz="0" w:space="0" w:color="auto"/>
        </w:pBdr>
        <w:spacing w:before="48" w:afterLines="20" w:after="48"/>
        <w:jc w:val="both"/>
      </w:pPr>
      <w:r w:rsidRPr="00100113">
        <w:t>Developing and presen</w:t>
      </w:r>
      <w:r w:rsidR="004A1B20">
        <w:t xml:space="preserve">ting plans on cost optimization, </w:t>
      </w:r>
      <w:r w:rsidR="00BE56D8" w:rsidRPr="00100113">
        <w:t xml:space="preserve">Project </w:t>
      </w:r>
      <w:r w:rsidR="00C25602" w:rsidRPr="00100113">
        <w:t xml:space="preserve">&amp; Revenue </w:t>
      </w:r>
      <w:r w:rsidR="00540FF3" w:rsidRPr="00100113">
        <w:t>Reconciliations</w:t>
      </w:r>
      <w:r w:rsidR="007D33B8" w:rsidRPr="00100113">
        <w:t xml:space="preserve"> and T&amp;L data</w:t>
      </w:r>
    </w:p>
    <w:p w:rsidR="00BE56D8" w:rsidRPr="00100113" w:rsidRDefault="00BE56D8" w:rsidP="002C0033">
      <w:pPr>
        <w:numPr>
          <w:ilvl w:val="0"/>
          <w:numId w:val="30"/>
        </w:numPr>
        <w:pBdr>
          <w:left w:val="none" w:sz="0" w:space="0" w:color="auto"/>
        </w:pBdr>
        <w:spacing w:before="48" w:afterLines="20" w:after="48"/>
        <w:jc w:val="both"/>
      </w:pPr>
      <w:r w:rsidRPr="00100113">
        <w:t>Internal billing system analysis and reconciliations with journal entries.</w:t>
      </w:r>
    </w:p>
    <w:p w:rsidR="00750CA4" w:rsidRPr="004A1B20" w:rsidRDefault="0073415E" w:rsidP="004A1B20">
      <w:pPr>
        <w:pStyle w:val="WorkExheading"/>
        <w:numPr>
          <w:ilvl w:val="0"/>
          <w:numId w:val="19"/>
        </w:numPr>
        <w:tabs>
          <w:tab w:val="left" w:pos="6135"/>
        </w:tabs>
        <w:rPr>
          <w:b w:val="0"/>
          <w:sz w:val="20"/>
          <w:u w:val="none"/>
        </w:rPr>
      </w:pPr>
      <w:r w:rsidRPr="00100113">
        <w:rPr>
          <w:b w:val="0"/>
          <w:sz w:val="20"/>
          <w:u w:val="none"/>
        </w:rPr>
        <w:t>Handled</w:t>
      </w:r>
      <w:r w:rsidR="00492E9C" w:rsidRPr="00100113">
        <w:rPr>
          <w:b w:val="0"/>
          <w:sz w:val="20"/>
          <w:u w:val="none"/>
        </w:rPr>
        <w:t xml:space="preserve"> a team of 5</w:t>
      </w:r>
      <w:r w:rsidRPr="00100113">
        <w:rPr>
          <w:b w:val="0"/>
          <w:sz w:val="20"/>
          <w:u w:val="none"/>
        </w:rPr>
        <w:t xml:space="preserve"> people</w:t>
      </w:r>
      <w:r w:rsidR="004A1B20" w:rsidRPr="006C1B83">
        <w:rPr>
          <w:b w:val="0"/>
          <w:sz w:val="20"/>
          <w:u w:val="none"/>
        </w:rPr>
        <w:t>, did appraisals and helped in goal settings</w:t>
      </w:r>
    </w:p>
    <w:p w:rsidR="00750CA4" w:rsidRPr="00100113" w:rsidRDefault="00750CA4">
      <w:pPr>
        <w:pStyle w:val="WorkExheading"/>
        <w:tabs>
          <w:tab w:val="left" w:pos="6135"/>
        </w:tabs>
        <w:rPr>
          <w:b w:val="0"/>
          <w:sz w:val="20"/>
          <w:u w:val="none"/>
        </w:rPr>
      </w:pPr>
    </w:p>
    <w:p w:rsidR="001B745E" w:rsidRPr="00100113" w:rsidRDefault="00E4513A" w:rsidP="00472598">
      <w:pPr>
        <w:pStyle w:val="Section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0"/>
        </w:rPr>
      </w:pPr>
      <w:r w:rsidRPr="00100113">
        <w:rPr>
          <w:sz w:val="20"/>
        </w:rPr>
        <w:t>Sr. Financial Analyst</w:t>
      </w:r>
      <w:r w:rsidRPr="00100113">
        <w:rPr>
          <w:bCs/>
          <w:sz w:val="20"/>
        </w:rPr>
        <w:t xml:space="preserve"> </w:t>
      </w:r>
      <w:r w:rsidR="001F3B0F" w:rsidRPr="00100113">
        <w:rPr>
          <w:bCs/>
          <w:sz w:val="20"/>
        </w:rPr>
        <w:t>- C</w:t>
      </w:r>
      <w:r w:rsidR="00A47E17" w:rsidRPr="00100113">
        <w:rPr>
          <w:bCs/>
          <w:sz w:val="20"/>
        </w:rPr>
        <w:t>S</w:t>
      </w:r>
      <w:r w:rsidR="001F3B0F" w:rsidRPr="00100113">
        <w:rPr>
          <w:bCs/>
          <w:sz w:val="20"/>
        </w:rPr>
        <w:t>C</w:t>
      </w:r>
      <w:r w:rsidR="0009637B" w:rsidRPr="00100113">
        <w:rPr>
          <w:bCs/>
          <w:sz w:val="20"/>
        </w:rPr>
        <w:t xml:space="preserve"> India Pvt. Ltd. (December</w:t>
      </w:r>
      <w:r w:rsidR="00A47E17" w:rsidRPr="00100113">
        <w:rPr>
          <w:bCs/>
          <w:sz w:val="20"/>
        </w:rPr>
        <w:t xml:space="preserve"> 200</w:t>
      </w:r>
      <w:r w:rsidR="0009637B" w:rsidRPr="00100113">
        <w:rPr>
          <w:bCs/>
          <w:sz w:val="20"/>
        </w:rPr>
        <w:t xml:space="preserve">8 </w:t>
      </w:r>
      <w:r w:rsidR="007A035A" w:rsidRPr="00100113">
        <w:rPr>
          <w:bCs/>
          <w:sz w:val="20"/>
        </w:rPr>
        <w:t>– September 2010</w:t>
      </w:r>
      <w:r w:rsidR="00A47E17" w:rsidRPr="00100113">
        <w:rPr>
          <w:bCs/>
          <w:sz w:val="20"/>
        </w:rPr>
        <w:t xml:space="preserve">) </w:t>
      </w:r>
    </w:p>
    <w:p w:rsidR="00E92F23" w:rsidRDefault="00E92F23" w:rsidP="00E92F23">
      <w:pPr>
        <w:pStyle w:val="ListParagraph"/>
        <w:pBdr>
          <w:left w:val="none" w:sz="0" w:space="0" w:color="auto"/>
        </w:pBdr>
        <w:spacing w:before="48" w:afterLines="20" w:after="48"/>
        <w:jc w:val="both"/>
      </w:pPr>
    </w:p>
    <w:p w:rsidR="00B828CB" w:rsidRPr="00124954" w:rsidRDefault="00124954" w:rsidP="00124954">
      <w:pPr>
        <w:pStyle w:val="ListParagraph"/>
        <w:numPr>
          <w:ilvl w:val="0"/>
          <w:numId w:val="36"/>
        </w:numPr>
        <w:pBdr>
          <w:left w:val="none" w:sz="0" w:space="0" w:color="auto"/>
        </w:pBdr>
        <w:spacing w:before="48" w:afterLines="20" w:after="48"/>
        <w:jc w:val="both"/>
      </w:pPr>
      <w:r>
        <w:t>Onshore process t</w:t>
      </w:r>
      <w:r w:rsidR="005C08DB" w:rsidRPr="00124954">
        <w:t xml:space="preserve">ransition </w:t>
      </w:r>
      <w:r>
        <w:t>of overhead costs</w:t>
      </w:r>
      <w:r w:rsidR="00BD7AC7">
        <w:t xml:space="preserve"> and marketing expenditure</w:t>
      </w:r>
    </w:p>
    <w:p w:rsidR="003F712C" w:rsidRPr="00100113" w:rsidRDefault="003F712C" w:rsidP="008F7945">
      <w:pPr>
        <w:numPr>
          <w:ilvl w:val="0"/>
          <w:numId w:val="21"/>
        </w:numPr>
        <w:pBdr>
          <w:left w:val="none" w:sz="0" w:space="0" w:color="auto"/>
        </w:pBdr>
        <w:spacing w:before="48" w:after="20"/>
        <w:jc w:val="both"/>
      </w:pPr>
      <w:r w:rsidRPr="00100113">
        <w:t>Involved in preparation of budgets for overhead areas (FY10 &amp; FY11)</w:t>
      </w:r>
    </w:p>
    <w:p w:rsidR="003F712C" w:rsidRPr="00100113" w:rsidRDefault="009A3ECA" w:rsidP="008F7945">
      <w:pPr>
        <w:numPr>
          <w:ilvl w:val="0"/>
          <w:numId w:val="21"/>
        </w:numPr>
        <w:pBdr>
          <w:left w:val="none" w:sz="0" w:space="0" w:color="auto"/>
        </w:pBdr>
        <w:spacing w:before="48" w:after="20"/>
        <w:jc w:val="both"/>
      </w:pPr>
      <w:r w:rsidRPr="00100113">
        <w:t>E</w:t>
      </w:r>
      <w:r w:rsidR="00FC0DDE" w:rsidRPr="00100113">
        <w:t>xposed to</w:t>
      </w:r>
      <w:r w:rsidRPr="00100113">
        <w:t xml:space="preserve"> </w:t>
      </w:r>
      <w:r w:rsidR="001E083F" w:rsidRPr="00100113">
        <w:t xml:space="preserve">ERP tool </w:t>
      </w:r>
      <w:r w:rsidR="00FC0DDE" w:rsidRPr="00100113">
        <w:t>SAP</w:t>
      </w:r>
      <w:r w:rsidR="008870FA" w:rsidRPr="00100113">
        <w:t xml:space="preserve"> for </w:t>
      </w:r>
      <w:r w:rsidR="00AC6C14">
        <w:t xml:space="preserve">accounting </w:t>
      </w:r>
      <w:r w:rsidR="00BD7AC7">
        <w:t xml:space="preserve">and </w:t>
      </w:r>
      <w:r w:rsidR="004A1B20">
        <w:t>HYPERION</w:t>
      </w:r>
      <w:r w:rsidR="00124954">
        <w:t xml:space="preserve"> for</w:t>
      </w:r>
      <w:r w:rsidR="00BD7AC7">
        <w:t xml:space="preserve"> forecasting &amp;</w:t>
      </w:r>
      <w:r w:rsidR="00124954">
        <w:t xml:space="preserve"> reporting</w:t>
      </w:r>
    </w:p>
    <w:p w:rsidR="00750CA4" w:rsidRPr="00100113" w:rsidRDefault="00124954" w:rsidP="00124954">
      <w:pPr>
        <w:numPr>
          <w:ilvl w:val="0"/>
          <w:numId w:val="21"/>
        </w:numPr>
        <w:pBdr>
          <w:left w:val="none" w:sz="0" w:space="0" w:color="auto"/>
        </w:pBdr>
        <w:spacing w:before="48" w:after="20"/>
        <w:jc w:val="both"/>
      </w:pPr>
      <w:r>
        <w:t xml:space="preserve">Providing reports on </w:t>
      </w:r>
      <w:r w:rsidR="009A3ECA" w:rsidRPr="00100113">
        <w:t xml:space="preserve">variance </w:t>
      </w:r>
      <w:r w:rsidR="00A869BA" w:rsidRPr="00100113">
        <w:t>analysi</w:t>
      </w:r>
      <w:r w:rsidR="00B261CE" w:rsidRPr="00100113">
        <w:t xml:space="preserve">s </w:t>
      </w:r>
      <w:r>
        <w:t xml:space="preserve">on discussions </w:t>
      </w:r>
      <w:r w:rsidR="00750CA4" w:rsidRPr="00100113">
        <w:t>with business managers</w:t>
      </w:r>
    </w:p>
    <w:p w:rsidR="003F712C" w:rsidRPr="00100113" w:rsidRDefault="00BD7AC7" w:rsidP="00BD7AC7">
      <w:pPr>
        <w:numPr>
          <w:ilvl w:val="0"/>
          <w:numId w:val="21"/>
        </w:numPr>
        <w:pBdr>
          <w:left w:val="none" w:sz="0" w:space="0" w:color="auto"/>
        </w:pBdr>
        <w:spacing w:before="48" w:after="20"/>
        <w:jc w:val="both"/>
      </w:pPr>
      <w:r>
        <w:t>Responsible for TLR &amp; TLC</w:t>
      </w:r>
      <w:r w:rsidR="003F712C" w:rsidRPr="00100113">
        <w:t xml:space="preserve"> analysis for </w:t>
      </w:r>
      <w:r>
        <w:t>both onsite and offsite</w:t>
      </w:r>
    </w:p>
    <w:p w:rsidR="00D8483A" w:rsidRPr="00100113" w:rsidRDefault="00750CA4" w:rsidP="008F7945">
      <w:pPr>
        <w:numPr>
          <w:ilvl w:val="0"/>
          <w:numId w:val="21"/>
        </w:numPr>
        <w:pBdr>
          <w:left w:val="none" w:sz="0" w:space="0" w:color="auto"/>
        </w:pBdr>
        <w:spacing w:before="48" w:after="20"/>
        <w:jc w:val="both"/>
      </w:pPr>
      <w:r w:rsidRPr="00100113">
        <w:t>Created and standardized utilization repor</w:t>
      </w:r>
      <w:r w:rsidR="003F712C" w:rsidRPr="00100113">
        <w:t>t for resources across projects</w:t>
      </w:r>
    </w:p>
    <w:p w:rsidR="00022368" w:rsidRPr="00100113" w:rsidRDefault="00BD7AC7" w:rsidP="00E4351B">
      <w:pPr>
        <w:numPr>
          <w:ilvl w:val="0"/>
          <w:numId w:val="21"/>
        </w:numPr>
        <w:pBdr>
          <w:left w:val="none" w:sz="0" w:space="0" w:color="auto"/>
        </w:pBdr>
        <w:spacing w:before="48" w:after="20"/>
        <w:jc w:val="both"/>
      </w:pPr>
      <w:r>
        <w:t>Involved in revenue recognition, license and maintenance</w:t>
      </w:r>
    </w:p>
    <w:p w:rsidR="0020566B" w:rsidRPr="00100113" w:rsidRDefault="0020566B" w:rsidP="00E4351B">
      <w:pPr>
        <w:numPr>
          <w:ilvl w:val="0"/>
          <w:numId w:val="21"/>
        </w:numPr>
        <w:pBdr>
          <w:left w:val="none" w:sz="0" w:space="0" w:color="auto"/>
        </w:pBdr>
        <w:spacing w:before="48" w:after="20"/>
        <w:jc w:val="both"/>
      </w:pPr>
      <w:r w:rsidRPr="00100113">
        <w:t xml:space="preserve">Analyzing service revenues and providing </w:t>
      </w:r>
      <w:r w:rsidR="00BD7AC7">
        <w:t>rates for pricing</w:t>
      </w:r>
    </w:p>
    <w:p w:rsidR="00BD7AC7" w:rsidRDefault="00BD7AC7" w:rsidP="00BD7AC7">
      <w:pPr>
        <w:numPr>
          <w:ilvl w:val="0"/>
          <w:numId w:val="21"/>
        </w:numPr>
        <w:pBdr>
          <w:left w:val="none" w:sz="0" w:space="0" w:color="auto"/>
        </w:pBdr>
        <w:spacing w:before="48" w:after="20"/>
        <w:jc w:val="both"/>
      </w:pPr>
      <w:r>
        <w:t>Handled</w:t>
      </w:r>
      <w:r w:rsidR="004A1B20">
        <w:t xml:space="preserve"> a team of 3 resources, </w:t>
      </w:r>
      <w:r>
        <w:t>did appraisals and helped in goal settings</w:t>
      </w:r>
    </w:p>
    <w:p w:rsidR="00E92F23" w:rsidRPr="00100113" w:rsidRDefault="00E92F23" w:rsidP="00E92F23">
      <w:pPr>
        <w:pBdr>
          <w:left w:val="none" w:sz="0" w:space="0" w:color="auto"/>
        </w:pBdr>
        <w:spacing w:before="48" w:after="20"/>
        <w:ind w:left="720"/>
        <w:jc w:val="both"/>
      </w:pPr>
    </w:p>
    <w:p w:rsidR="007676A9" w:rsidRPr="00100113" w:rsidRDefault="00837FAE" w:rsidP="00355085">
      <w:pPr>
        <w:pStyle w:val="Section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</w:rPr>
      </w:pPr>
      <w:r w:rsidRPr="00100113">
        <w:rPr>
          <w:sz w:val="20"/>
        </w:rPr>
        <w:t>Assistant Manager –</w:t>
      </w:r>
      <w:r w:rsidR="001F4F1A" w:rsidRPr="00100113">
        <w:rPr>
          <w:sz w:val="20"/>
        </w:rPr>
        <w:t xml:space="preserve"> </w:t>
      </w:r>
      <w:r w:rsidRPr="00100113">
        <w:rPr>
          <w:sz w:val="20"/>
        </w:rPr>
        <w:t>ICICI Bank</w:t>
      </w:r>
      <w:r w:rsidR="001F4F1A" w:rsidRPr="00100113">
        <w:rPr>
          <w:sz w:val="20"/>
        </w:rPr>
        <w:t xml:space="preserve"> </w:t>
      </w:r>
      <w:r w:rsidRPr="00100113">
        <w:rPr>
          <w:sz w:val="20"/>
        </w:rPr>
        <w:t xml:space="preserve">Pvt. Ltd. </w:t>
      </w:r>
      <w:r w:rsidR="001F4F1A" w:rsidRPr="00100113">
        <w:rPr>
          <w:sz w:val="20"/>
        </w:rPr>
        <w:t>(</w:t>
      </w:r>
      <w:r w:rsidR="007676A9" w:rsidRPr="00100113">
        <w:rPr>
          <w:sz w:val="20"/>
        </w:rPr>
        <w:t>Ju</w:t>
      </w:r>
      <w:r w:rsidR="00D572BC" w:rsidRPr="00100113">
        <w:rPr>
          <w:sz w:val="20"/>
        </w:rPr>
        <w:t>ly</w:t>
      </w:r>
      <w:r w:rsidR="00E731FA" w:rsidRPr="00100113">
        <w:rPr>
          <w:sz w:val="20"/>
        </w:rPr>
        <w:t xml:space="preserve"> 2007-</w:t>
      </w:r>
      <w:r w:rsidRPr="00100113">
        <w:rPr>
          <w:sz w:val="20"/>
        </w:rPr>
        <w:t xml:space="preserve"> September</w:t>
      </w:r>
      <w:r w:rsidR="00E731FA" w:rsidRPr="00100113">
        <w:rPr>
          <w:sz w:val="20"/>
        </w:rPr>
        <w:t xml:space="preserve"> 2008</w:t>
      </w:r>
      <w:r w:rsidR="001F4F1A" w:rsidRPr="00100113">
        <w:rPr>
          <w:sz w:val="20"/>
        </w:rPr>
        <w:t>)</w:t>
      </w:r>
      <w:r w:rsidR="007676A9" w:rsidRPr="00100113">
        <w:rPr>
          <w:sz w:val="20"/>
        </w:rPr>
        <w:t xml:space="preserve"> </w:t>
      </w:r>
    </w:p>
    <w:p w:rsidR="00E92F23" w:rsidRDefault="00E92F23" w:rsidP="00E92F23">
      <w:pPr>
        <w:pStyle w:val="ListParagraph"/>
        <w:pBdr>
          <w:left w:val="none" w:sz="0" w:space="0" w:color="auto"/>
        </w:pBdr>
        <w:ind w:right="-1350"/>
        <w:jc w:val="both"/>
      </w:pPr>
    </w:p>
    <w:p w:rsidR="001A00B3" w:rsidRPr="00100113" w:rsidRDefault="001A00B3" w:rsidP="00BD7AC7">
      <w:pPr>
        <w:pStyle w:val="ListParagraph"/>
        <w:numPr>
          <w:ilvl w:val="0"/>
          <w:numId w:val="36"/>
        </w:numPr>
        <w:pBdr>
          <w:left w:val="none" w:sz="0" w:space="0" w:color="auto"/>
        </w:pBdr>
        <w:ind w:right="-1350"/>
        <w:jc w:val="both"/>
      </w:pPr>
      <w:r w:rsidRPr="00100113">
        <w:t xml:space="preserve">Management of </w:t>
      </w:r>
      <w:r w:rsidR="00C447A7" w:rsidRPr="00100113">
        <w:t>day to day</w:t>
      </w:r>
      <w:r w:rsidRPr="00100113">
        <w:t xml:space="preserve"> </w:t>
      </w:r>
      <w:r w:rsidR="00C447A7" w:rsidRPr="00100113">
        <w:t>banking transactions</w:t>
      </w:r>
      <w:r w:rsidR="006D4E99">
        <w:t xml:space="preserve"> and customers</w:t>
      </w:r>
    </w:p>
    <w:p w:rsidR="00C447A7" w:rsidRPr="00100113" w:rsidRDefault="006D4E99" w:rsidP="007105C1">
      <w:pPr>
        <w:numPr>
          <w:ilvl w:val="0"/>
          <w:numId w:val="21"/>
        </w:numPr>
        <w:pBdr>
          <w:left w:val="none" w:sz="0" w:space="0" w:color="auto"/>
        </w:pBdr>
        <w:spacing w:before="48" w:after="20"/>
        <w:jc w:val="both"/>
      </w:pPr>
      <w:r>
        <w:t xml:space="preserve">Daily reporting of cash, </w:t>
      </w:r>
      <w:r w:rsidR="00C447A7" w:rsidRPr="00100113">
        <w:t xml:space="preserve">fund transfers </w:t>
      </w:r>
      <w:r>
        <w:t xml:space="preserve">and forex remittances </w:t>
      </w:r>
      <w:r w:rsidR="00C447A7" w:rsidRPr="00100113">
        <w:t>from the branch</w:t>
      </w:r>
    </w:p>
    <w:p w:rsidR="001A00B3" w:rsidRPr="00100113" w:rsidRDefault="001A00B3" w:rsidP="007105C1">
      <w:pPr>
        <w:numPr>
          <w:ilvl w:val="0"/>
          <w:numId w:val="21"/>
        </w:numPr>
        <w:pBdr>
          <w:left w:val="none" w:sz="0" w:space="0" w:color="auto"/>
        </w:pBdr>
        <w:spacing w:before="48" w:after="20"/>
        <w:jc w:val="both"/>
      </w:pPr>
      <w:r w:rsidRPr="00100113">
        <w:t xml:space="preserve">Handling </w:t>
      </w:r>
      <w:r w:rsidR="006D4E99">
        <w:t>internal audits and SOX requirements</w:t>
      </w:r>
    </w:p>
    <w:p w:rsidR="00C447A7" w:rsidRPr="00100113" w:rsidRDefault="00C447A7" w:rsidP="007105C1">
      <w:pPr>
        <w:numPr>
          <w:ilvl w:val="0"/>
          <w:numId w:val="21"/>
        </w:numPr>
        <w:pBdr>
          <w:left w:val="none" w:sz="0" w:space="0" w:color="auto"/>
        </w:pBdr>
        <w:spacing w:before="48" w:after="20"/>
        <w:jc w:val="both"/>
      </w:pPr>
      <w:r w:rsidRPr="00100113">
        <w:t>Involved in risk analysis for disbursement of agro - business loans</w:t>
      </w:r>
      <w:r w:rsidR="006D4E99">
        <w:t xml:space="preserve"> and personal loans</w:t>
      </w:r>
    </w:p>
    <w:p w:rsidR="001A00B3" w:rsidRPr="00100113" w:rsidRDefault="001A00B3" w:rsidP="007105C1">
      <w:pPr>
        <w:numPr>
          <w:ilvl w:val="0"/>
          <w:numId w:val="21"/>
        </w:numPr>
        <w:pBdr>
          <w:left w:val="none" w:sz="0" w:space="0" w:color="auto"/>
        </w:pBdr>
        <w:spacing w:before="48" w:after="20"/>
        <w:jc w:val="both"/>
      </w:pPr>
      <w:r w:rsidRPr="00100113">
        <w:t>Marketing of Life Insurance, general insurance products and Gold</w:t>
      </w:r>
    </w:p>
    <w:p w:rsidR="007105C1" w:rsidRPr="00100113" w:rsidRDefault="00830D04" w:rsidP="007105C1">
      <w:pPr>
        <w:numPr>
          <w:ilvl w:val="0"/>
          <w:numId w:val="21"/>
        </w:numPr>
        <w:pBdr>
          <w:left w:val="none" w:sz="0" w:space="0" w:color="auto"/>
        </w:pBdr>
        <w:spacing w:before="48" w:after="20"/>
        <w:jc w:val="both"/>
      </w:pPr>
      <w:r w:rsidRPr="00100113">
        <w:t xml:space="preserve">Handled team size of </w:t>
      </w:r>
      <w:r w:rsidR="00330C58" w:rsidRPr="00100113">
        <w:t>1</w:t>
      </w:r>
      <w:r w:rsidR="006D4E99">
        <w:t>0 people, involved in t</w:t>
      </w:r>
      <w:r w:rsidR="006B0013" w:rsidRPr="00100113">
        <w:t>raining new resources</w:t>
      </w:r>
    </w:p>
    <w:p w:rsidR="0021299E" w:rsidRPr="00100113" w:rsidRDefault="0021299E" w:rsidP="00A45081">
      <w:pPr>
        <w:pStyle w:val="CompanyName"/>
        <w:keepNext w:val="0"/>
        <w:pBdr>
          <w:left w:val="none" w:sz="0" w:space="0" w:color="auto"/>
        </w:pBdr>
        <w:suppressAutoHyphens/>
        <w:spacing w:before="0"/>
        <w:jc w:val="both"/>
        <w:rPr>
          <w:b/>
          <w:sz w:val="20"/>
        </w:rPr>
      </w:pPr>
    </w:p>
    <w:p w:rsidR="00A45081" w:rsidRPr="00100113" w:rsidRDefault="00A45081" w:rsidP="00A45081">
      <w:pPr>
        <w:pStyle w:val="Section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75"/>
        </w:tabs>
        <w:jc w:val="both"/>
        <w:rPr>
          <w:sz w:val="20"/>
        </w:rPr>
      </w:pPr>
      <w:r w:rsidRPr="00100113">
        <w:rPr>
          <w:sz w:val="20"/>
        </w:rPr>
        <w:t>WORK EXPERIENCES</w:t>
      </w:r>
      <w:r w:rsidR="00992ABF" w:rsidRPr="00100113">
        <w:rPr>
          <w:sz w:val="20"/>
        </w:rPr>
        <w:t xml:space="preserve"> - (Prior MBA)</w:t>
      </w:r>
    </w:p>
    <w:p w:rsidR="00A45081" w:rsidRPr="006D4E99" w:rsidRDefault="00A45081" w:rsidP="00A45081">
      <w:pPr>
        <w:pStyle w:val="WorkExheading"/>
        <w:tabs>
          <w:tab w:val="left" w:pos="6135"/>
        </w:tabs>
        <w:rPr>
          <w:b w:val="0"/>
          <w:sz w:val="20"/>
          <w:u w:val="none"/>
        </w:rPr>
      </w:pPr>
    </w:p>
    <w:p w:rsidR="006D4E99" w:rsidRDefault="006D4E99" w:rsidP="006D4E99">
      <w:pPr>
        <w:pStyle w:val="ListParagraph"/>
        <w:numPr>
          <w:ilvl w:val="0"/>
          <w:numId w:val="35"/>
        </w:numPr>
        <w:pBdr>
          <w:left w:val="none" w:sz="0" w:space="0" w:color="auto"/>
        </w:pBdr>
        <w:spacing w:line="220" w:lineRule="atLeast"/>
        <w:jc w:val="both"/>
      </w:pPr>
      <w:bookmarkStart w:id="1" w:name="OLE_LINK1"/>
      <w:bookmarkStart w:id="2" w:name="OLE_LINK2"/>
      <w:r>
        <w:t xml:space="preserve">MIS Engineer  – </w:t>
      </w:r>
      <w:r>
        <w:tab/>
        <w:t xml:space="preserve">Airtel </w:t>
      </w:r>
      <w:r>
        <w:tab/>
        <w:t>(January 2005 – May 2005)</w:t>
      </w:r>
      <w:r>
        <w:tab/>
      </w:r>
    </w:p>
    <w:p w:rsidR="006D4E99" w:rsidRDefault="006D4E99" w:rsidP="006D4E99">
      <w:pPr>
        <w:pBdr>
          <w:left w:val="none" w:sz="0" w:space="0" w:color="auto"/>
        </w:pBdr>
        <w:spacing w:line="220" w:lineRule="atLeast"/>
        <w:jc w:val="both"/>
      </w:pPr>
    </w:p>
    <w:p w:rsidR="00465EAE" w:rsidRDefault="006D4E99" w:rsidP="006D4E99">
      <w:pPr>
        <w:pStyle w:val="ListParagraph"/>
        <w:numPr>
          <w:ilvl w:val="0"/>
          <w:numId w:val="35"/>
        </w:numPr>
        <w:pBdr>
          <w:left w:val="none" w:sz="0" w:space="0" w:color="auto"/>
        </w:pBdr>
        <w:spacing w:line="220" w:lineRule="atLeast"/>
        <w:jc w:val="both"/>
      </w:pPr>
      <w:r>
        <w:t xml:space="preserve">Technical Support Engineer  –  V Customer India </w:t>
      </w:r>
      <w:r>
        <w:tab/>
        <w:t>(January 2004 – September 2004)</w:t>
      </w:r>
      <w:r>
        <w:tab/>
      </w:r>
    </w:p>
    <w:p w:rsidR="006D4E99" w:rsidRDefault="006D4E99" w:rsidP="006D4E99">
      <w:pPr>
        <w:pBdr>
          <w:left w:val="none" w:sz="0" w:space="0" w:color="auto"/>
        </w:pBdr>
        <w:spacing w:line="220" w:lineRule="atLeast"/>
        <w:jc w:val="both"/>
      </w:pPr>
    </w:p>
    <w:p w:rsidR="006D4E99" w:rsidRPr="00100113" w:rsidRDefault="006D4E99" w:rsidP="006D4E99">
      <w:pPr>
        <w:pBdr>
          <w:left w:val="none" w:sz="0" w:space="0" w:color="auto"/>
        </w:pBdr>
        <w:spacing w:line="220" w:lineRule="atLeast"/>
        <w:jc w:val="both"/>
      </w:pPr>
    </w:p>
    <w:p w:rsidR="00683CA0" w:rsidRPr="00100113" w:rsidRDefault="00683CA0" w:rsidP="00683CA0">
      <w:pPr>
        <w:pStyle w:val="Section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caps/>
          <w:sz w:val="20"/>
        </w:rPr>
      </w:pPr>
      <w:r w:rsidRPr="00100113">
        <w:rPr>
          <w:bCs/>
          <w:caps/>
          <w:sz w:val="20"/>
        </w:rPr>
        <w:t>academic credentials</w:t>
      </w:r>
    </w:p>
    <w:tbl>
      <w:tblPr>
        <w:tblpPr w:leftFromText="180" w:rightFromText="180" w:vertAnchor="text" w:horzAnchor="margin" w:tblpX="216" w:tblpY="272"/>
        <w:tblW w:w="9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271"/>
        <w:gridCol w:w="3271"/>
        <w:gridCol w:w="3271"/>
      </w:tblGrid>
      <w:tr w:rsidR="005A3188" w:rsidRPr="00100113" w:rsidTr="005A3188">
        <w:trPr>
          <w:trHeight w:val="420"/>
        </w:trPr>
        <w:tc>
          <w:tcPr>
            <w:tcW w:w="3271" w:type="dxa"/>
          </w:tcPr>
          <w:p w:rsidR="00E546D2" w:rsidRPr="00100113" w:rsidRDefault="00E546D2" w:rsidP="005A3188">
            <w:pPr>
              <w:pStyle w:val="BodyText"/>
              <w:pBdr>
                <w:left w:val="none" w:sz="0" w:space="0" w:color="auto"/>
              </w:pBdr>
              <w:spacing w:before="40" w:after="40"/>
              <w:rPr>
                <w:sz w:val="20"/>
              </w:rPr>
            </w:pPr>
            <w:r w:rsidRPr="00100113">
              <w:rPr>
                <w:b/>
                <w:sz w:val="20"/>
              </w:rPr>
              <w:t>Qualification</w:t>
            </w:r>
          </w:p>
        </w:tc>
        <w:tc>
          <w:tcPr>
            <w:tcW w:w="3271" w:type="dxa"/>
          </w:tcPr>
          <w:p w:rsidR="00E546D2" w:rsidRPr="00100113" w:rsidRDefault="00130704" w:rsidP="005A3188">
            <w:pPr>
              <w:pStyle w:val="BodyText"/>
              <w:pBdr>
                <w:left w:val="none" w:sz="0" w:space="0" w:color="auto"/>
              </w:pBdr>
              <w:spacing w:before="40" w:after="40"/>
              <w:rPr>
                <w:sz w:val="20"/>
              </w:rPr>
            </w:pPr>
            <w:r w:rsidRPr="00100113">
              <w:rPr>
                <w:b/>
                <w:sz w:val="20"/>
              </w:rPr>
              <w:t>University</w:t>
            </w:r>
          </w:p>
        </w:tc>
        <w:tc>
          <w:tcPr>
            <w:tcW w:w="3271" w:type="dxa"/>
          </w:tcPr>
          <w:p w:rsidR="00E546D2" w:rsidRPr="00100113" w:rsidRDefault="00E546D2" w:rsidP="005A3188">
            <w:pPr>
              <w:pStyle w:val="BodyText"/>
              <w:pBdr>
                <w:left w:val="none" w:sz="0" w:space="0" w:color="auto"/>
              </w:pBdr>
              <w:spacing w:before="40" w:after="40"/>
              <w:rPr>
                <w:b/>
                <w:sz w:val="20"/>
              </w:rPr>
            </w:pPr>
            <w:r w:rsidRPr="00100113">
              <w:rPr>
                <w:b/>
                <w:sz w:val="20"/>
              </w:rPr>
              <w:t>Year of passing</w:t>
            </w:r>
          </w:p>
        </w:tc>
      </w:tr>
      <w:tr w:rsidR="005A3188" w:rsidRPr="00100113" w:rsidTr="005A3188">
        <w:trPr>
          <w:trHeight w:val="444"/>
        </w:trPr>
        <w:tc>
          <w:tcPr>
            <w:tcW w:w="3271" w:type="dxa"/>
          </w:tcPr>
          <w:p w:rsidR="00E546D2" w:rsidRPr="00100113" w:rsidRDefault="00130704" w:rsidP="005A3188">
            <w:pPr>
              <w:pStyle w:val="BodyText"/>
              <w:pBdr>
                <w:left w:val="none" w:sz="0" w:space="0" w:color="auto"/>
              </w:pBdr>
              <w:spacing w:before="80" w:line="240" w:lineRule="exact"/>
              <w:rPr>
                <w:sz w:val="20"/>
              </w:rPr>
            </w:pPr>
            <w:r w:rsidRPr="00100113">
              <w:rPr>
                <w:sz w:val="20"/>
              </w:rPr>
              <w:t>MBA – Finance (Gold Medalist)</w:t>
            </w:r>
          </w:p>
        </w:tc>
        <w:tc>
          <w:tcPr>
            <w:tcW w:w="3271" w:type="dxa"/>
          </w:tcPr>
          <w:p w:rsidR="00E546D2" w:rsidRPr="00100113" w:rsidRDefault="00E546D2" w:rsidP="005A3188">
            <w:pPr>
              <w:pStyle w:val="BodyText"/>
              <w:pBdr>
                <w:left w:val="none" w:sz="0" w:space="0" w:color="auto"/>
              </w:pBdr>
              <w:tabs>
                <w:tab w:val="left" w:pos="3420"/>
              </w:tabs>
              <w:spacing w:before="80" w:line="240" w:lineRule="exact"/>
              <w:rPr>
                <w:sz w:val="20"/>
              </w:rPr>
            </w:pPr>
            <w:r w:rsidRPr="00100113">
              <w:rPr>
                <w:sz w:val="20"/>
              </w:rPr>
              <w:t>IC</w:t>
            </w:r>
            <w:r w:rsidR="00130704" w:rsidRPr="00100113">
              <w:rPr>
                <w:sz w:val="20"/>
              </w:rPr>
              <w:t>F</w:t>
            </w:r>
            <w:r w:rsidRPr="00100113">
              <w:rPr>
                <w:sz w:val="20"/>
              </w:rPr>
              <w:t xml:space="preserve">AI </w:t>
            </w:r>
          </w:p>
        </w:tc>
        <w:tc>
          <w:tcPr>
            <w:tcW w:w="3271" w:type="dxa"/>
          </w:tcPr>
          <w:p w:rsidR="00E546D2" w:rsidRPr="00100113" w:rsidRDefault="00130704" w:rsidP="005A3188">
            <w:pPr>
              <w:pStyle w:val="BodyText"/>
              <w:pBdr>
                <w:left w:val="none" w:sz="0" w:space="0" w:color="auto"/>
              </w:pBdr>
              <w:tabs>
                <w:tab w:val="left" w:pos="3420"/>
              </w:tabs>
              <w:spacing w:before="80" w:line="240" w:lineRule="exact"/>
              <w:rPr>
                <w:sz w:val="20"/>
              </w:rPr>
            </w:pPr>
            <w:r w:rsidRPr="00100113">
              <w:rPr>
                <w:sz w:val="20"/>
              </w:rPr>
              <w:t>April</w:t>
            </w:r>
            <w:r w:rsidR="00E546D2" w:rsidRPr="00100113">
              <w:rPr>
                <w:sz w:val="20"/>
              </w:rPr>
              <w:t xml:space="preserve"> 200</w:t>
            </w:r>
            <w:r w:rsidRPr="00100113">
              <w:rPr>
                <w:sz w:val="20"/>
              </w:rPr>
              <w:t>7</w:t>
            </w:r>
          </w:p>
        </w:tc>
      </w:tr>
      <w:tr w:rsidR="005A3188" w:rsidRPr="00100113" w:rsidTr="005A3188">
        <w:trPr>
          <w:trHeight w:val="515"/>
        </w:trPr>
        <w:tc>
          <w:tcPr>
            <w:tcW w:w="3271" w:type="dxa"/>
          </w:tcPr>
          <w:p w:rsidR="00E546D2" w:rsidRPr="00100113" w:rsidRDefault="00130704" w:rsidP="005A3188">
            <w:pPr>
              <w:pStyle w:val="BodyText"/>
              <w:pBdr>
                <w:left w:val="none" w:sz="0" w:space="0" w:color="auto"/>
              </w:pBdr>
              <w:spacing w:before="80" w:line="240" w:lineRule="exact"/>
              <w:rPr>
                <w:sz w:val="20"/>
              </w:rPr>
            </w:pPr>
            <w:r w:rsidRPr="00100113">
              <w:rPr>
                <w:sz w:val="20"/>
              </w:rPr>
              <w:t>BIS – Hons. (BE)</w:t>
            </w:r>
          </w:p>
        </w:tc>
        <w:tc>
          <w:tcPr>
            <w:tcW w:w="3271" w:type="dxa"/>
          </w:tcPr>
          <w:p w:rsidR="00E546D2" w:rsidRPr="00100113" w:rsidRDefault="00130704" w:rsidP="005A3188">
            <w:pPr>
              <w:pStyle w:val="BodyText"/>
              <w:pBdr>
                <w:left w:val="none" w:sz="0" w:space="0" w:color="auto"/>
              </w:pBdr>
              <w:tabs>
                <w:tab w:val="left" w:pos="3420"/>
              </w:tabs>
              <w:spacing w:before="80" w:line="240" w:lineRule="exact"/>
              <w:rPr>
                <w:sz w:val="20"/>
              </w:rPr>
            </w:pPr>
            <w:r w:rsidRPr="00100113">
              <w:rPr>
                <w:sz w:val="20"/>
              </w:rPr>
              <w:t>GGSIPU</w:t>
            </w:r>
          </w:p>
        </w:tc>
        <w:tc>
          <w:tcPr>
            <w:tcW w:w="3271" w:type="dxa"/>
          </w:tcPr>
          <w:p w:rsidR="00130704" w:rsidRPr="00100113" w:rsidRDefault="00130704" w:rsidP="005A3188">
            <w:pPr>
              <w:pStyle w:val="BodyText"/>
              <w:pBdr>
                <w:left w:val="none" w:sz="0" w:space="0" w:color="auto"/>
              </w:pBdr>
              <w:tabs>
                <w:tab w:val="left" w:pos="3420"/>
              </w:tabs>
              <w:spacing w:before="80" w:line="240" w:lineRule="exact"/>
              <w:rPr>
                <w:sz w:val="20"/>
              </w:rPr>
            </w:pPr>
            <w:r w:rsidRPr="00100113">
              <w:rPr>
                <w:sz w:val="20"/>
              </w:rPr>
              <w:t>May</w:t>
            </w:r>
            <w:r w:rsidR="00E546D2" w:rsidRPr="00100113">
              <w:rPr>
                <w:sz w:val="20"/>
              </w:rPr>
              <w:t xml:space="preserve"> 200</w:t>
            </w:r>
            <w:r w:rsidRPr="00100113">
              <w:rPr>
                <w:sz w:val="20"/>
              </w:rPr>
              <w:t>4</w:t>
            </w:r>
          </w:p>
        </w:tc>
      </w:tr>
      <w:tr w:rsidR="005A3188" w:rsidRPr="00100113" w:rsidTr="005A3188">
        <w:trPr>
          <w:trHeight w:val="515"/>
        </w:trPr>
        <w:tc>
          <w:tcPr>
            <w:tcW w:w="3271" w:type="dxa"/>
          </w:tcPr>
          <w:p w:rsidR="00130704" w:rsidRPr="00100113" w:rsidRDefault="00130704" w:rsidP="005A3188">
            <w:pPr>
              <w:pStyle w:val="BodyText"/>
              <w:pBdr>
                <w:left w:val="none" w:sz="0" w:space="0" w:color="auto"/>
              </w:pBdr>
              <w:spacing w:before="80" w:line="240" w:lineRule="exact"/>
              <w:rPr>
                <w:sz w:val="20"/>
              </w:rPr>
            </w:pPr>
            <w:r w:rsidRPr="00100113">
              <w:rPr>
                <w:sz w:val="20"/>
              </w:rPr>
              <w:t>B.com (Correspondence)</w:t>
            </w:r>
          </w:p>
        </w:tc>
        <w:tc>
          <w:tcPr>
            <w:tcW w:w="3271" w:type="dxa"/>
          </w:tcPr>
          <w:p w:rsidR="00130704" w:rsidRPr="00100113" w:rsidRDefault="00130704" w:rsidP="005A3188">
            <w:pPr>
              <w:pStyle w:val="BodyText"/>
              <w:pBdr>
                <w:left w:val="none" w:sz="0" w:space="0" w:color="auto"/>
              </w:pBdr>
              <w:tabs>
                <w:tab w:val="left" w:pos="3420"/>
              </w:tabs>
              <w:spacing w:before="80" w:line="240" w:lineRule="exact"/>
              <w:rPr>
                <w:sz w:val="20"/>
              </w:rPr>
            </w:pPr>
            <w:r w:rsidRPr="00100113">
              <w:rPr>
                <w:sz w:val="20"/>
              </w:rPr>
              <w:t>Delhi University</w:t>
            </w:r>
          </w:p>
        </w:tc>
        <w:tc>
          <w:tcPr>
            <w:tcW w:w="3271" w:type="dxa"/>
          </w:tcPr>
          <w:p w:rsidR="00130704" w:rsidRPr="00100113" w:rsidRDefault="00130704" w:rsidP="005A3188">
            <w:pPr>
              <w:pStyle w:val="BodyText"/>
              <w:pBdr>
                <w:left w:val="none" w:sz="0" w:space="0" w:color="auto"/>
              </w:pBdr>
              <w:tabs>
                <w:tab w:val="left" w:pos="3420"/>
              </w:tabs>
              <w:spacing w:before="80" w:line="240" w:lineRule="exact"/>
              <w:rPr>
                <w:sz w:val="20"/>
              </w:rPr>
            </w:pPr>
            <w:r w:rsidRPr="00100113">
              <w:rPr>
                <w:sz w:val="20"/>
              </w:rPr>
              <w:t>April 2004</w:t>
            </w:r>
          </w:p>
        </w:tc>
      </w:tr>
      <w:bookmarkEnd w:id="1"/>
      <w:bookmarkEnd w:id="2"/>
    </w:tbl>
    <w:p w:rsidR="009B3D3C" w:rsidRPr="00100113" w:rsidRDefault="009B3D3C" w:rsidP="0022726F">
      <w:pPr>
        <w:pBdr>
          <w:left w:val="none" w:sz="0" w:space="0" w:color="auto"/>
        </w:pBdr>
      </w:pPr>
    </w:p>
    <w:p w:rsidR="00683CA0" w:rsidRPr="00100113" w:rsidRDefault="00683CA0" w:rsidP="0022726F">
      <w:pPr>
        <w:pBdr>
          <w:left w:val="none" w:sz="0" w:space="0" w:color="auto"/>
        </w:pBdr>
      </w:pPr>
    </w:p>
    <w:p w:rsidR="009B3D3C" w:rsidRPr="00100113" w:rsidRDefault="009B3D3C" w:rsidP="0022726F">
      <w:pPr>
        <w:pBdr>
          <w:left w:val="none" w:sz="0" w:space="0" w:color="auto"/>
        </w:pBdr>
      </w:pPr>
    </w:p>
    <w:p w:rsidR="009B3D3C" w:rsidRPr="00100113" w:rsidRDefault="009B3D3C" w:rsidP="0022726F">
      <w:pPr>
        <w:pStyle w:val="Section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caps/>
          <w:sz w:val="20"/>
        </w:rPr>
      </w:pPr>
      <w:r w:rsidRPr="00100113">
        <w:rPr>
          <w:bCs/>
          <w:caps/>
          <w:sz w:val="20"/>
        </w:rPr>
        <w:t>STRENGTHS</w:t>
      </w:r>
    </w:p>
    <w:p w:rsidR="00432D26" w:rsidRPr="00100113" w:rsidRDefault="00432D26" w:rsidP="0022726F">
      <w:pPr>
        <w:pBdr>
          <w:left w:val="none" w:sz="0" w:space="0" w:color="auto"/>
        </w:pBdr>
        <w:ind w:right="252"/>
        <w:jc w:val="both"/>
      </w:pPr>
    </w:p>
    <w:p w:rsidR="009B3D3C" w:rsidRPr="00100113" w:rsidRDefault="009B3D3C" w:rsidP="0022726F">
      <w:pPr>
        <w:pBdr>
          <w:left w:val="none" w:sz="0" w:space="0" w:color="auto"/>
        </w:pBdr>
        <w:ind w:right="252"/>
        <w:jc w:val="both"/>
      </w:pPr>
      <w:r w:rsidRPr="00100113">
        <w:t>Professional Knowledge, Resource handling</w:t>
      </w:r>
      <w:r w:rsidR="00F13579" w:rsidRPr="00100113">
        <w:t xml:space="preserve"> skills</w:t>
      </w:r>
      <w:r w:rsidRPr="00100113">
        <w:t xml:space="preserve">, </w:t>
      </w:r>
      <w:r w:rsidR="00DB01CD" w:rsidRPr="00100113">
        <w:t xml:space="preserve">Process improvement abilities, </w:t>
      </w:r>
      <w:r w:rsidRPr="00100113">
        <w:t>Presentation skills, Interpersonal &amp; Communication Skills</w:t>
      </w:r>
      <w:r w:rsidR="004F74B8" w:rsidRPr="00100113">
        <w:t>,</w:t>
      </w:r>
      <w:r w:rsidR="00FC5928" w:rsidRPr="00100113">
        <w:t xml:space="preserve"> Smart worker and the</w:t>
      </w:r>
      <w:r w:rsidR="00F87493" w:rsidRPr="00100113">
        <w:t xml:space="preserve"> Quest to learn</w:t>
      </w:r>
      <w:r w:rsidR="00FC5928" w:rsidRPr="00100113">
        <w:t xml:space="preserve"> &amp;</w:t>
      </w:r>
      <w:r w:rsidR="00F13579" w:rsidRPr="00100113">
        <w:t xml:space="preserve"> improve.</w:t>
      </w:r>
    </w:p>
    <w:p w:rsidR="00F87493" w:rsidRDefault="0021299E" w:rsidP="00FC5928">
      <w:pPr>
        <w:pBdr>
          <w:left w:val="none" w:sz="0" w:space="0" w:color="auto"/>
        </w:pBdr>
        <w:spacing w:line="220" w:lineRule="atLeast"/>
        <w:ind w:left="720"/>
        <w:jc w:val="both"/>
      </w:pPr>
      <w:r w:rsidRPr="00100113">
        <w:tab/>
      </w:r>
    </w:p>
    <w:p w:rsidR="00F27C5A" w:rsidRPr="00100113" w:rsidRDefault="00F27C5A" w:rsidP="00FC5928">
      <w:pPr>
        <w:pBdr>
          <w:left w:val="none" w:sz="0" w:space="0" w:color="auto"/>
        </w:pBdr>
        <w:spacing w:line="220" w:lineRule="atLeast"/>
        <w:ind w:left="720"/>
        <w:jc w:val="both"/>
      </w:pPr>
    </w:p>
    <w:p w:rsidR="00F87493" w:rsidRPr="00100113" w:rsidRDefault="00F87493" w:rsidP="00F87493">
      <w:pPr>
        <w:pStyle w:val="Section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caps/>
          <w:sz w:val="20"/>
        </w:rPr>
      </w:pPr>
      <w:r w:rsidRPr="00100113">
        <w:rPr>
          <w:bCs/>
          <w:caps/>
          <w:sz w:val="20"/>
        </w:rPr>
        <w:t>personal details</w:t>
      </w:r>
    </w:p>
    <w:p w:rsidR="009B3D3C" w:rsidRPr="00100113" w:rsidRDefault="009B3D3C" w:rsidP="008D1C24">
      <w:pPr>
        <w:pBdr>
          <w:left w:val="none" w:sz="0" w:space="0" w:color="auto"/>
        </w:pBdr>
        <w:spacing w:before="48" w:after="20"/>
        <w:ind w:left="360"/>
        <w:jc w:val="both"/>
      </w:pPr>
    </w:p>
    <w:p w:rsidR="009B3D3C" w:rsidRPr="00100113" w:rsidRDefault="00DB01CD" w:rsidP="008D1C24">
      <w:pPr>
        <w:pBdr>
          <w:left w:val="none" w:sz="0" w:space="0" w:color="auto"/>
        </w:pBdr>
        <w:spacing w:before="48" w:after="20"/>
        <w:ind w:left="360"/>
        <w:jc w:val="both"/>
      </w:pPr>
      <w:r w:rsidRPr="00100113">
        <w:t>Date of Birth</w:t>
      </w:r>
      <w:r w:rsidRPr="00100113">
        <w:tab/>
      </w:r>
      <w:r w:rsidRPr="00100113">
        <w:tab/>
      </w:r>
      <w:r w:rsidRPr="00100113">
        <w:tab/>
      </w:r>
      <w:r w:rsidRPr="00100113">
        <w:tab/>
        <w:t>:</w:t>
      </w:r>
      <w:r w:rsidR="007105C1">
        <w:tab/>
      </w:r>
      <w:r w:rsidRPr="00100113">
        <w:t>November 4, 1982</w:t>
      </w:r>
    </w:p>
    <w:p w:rsidR="009B3D3C" w:rsidRPr="00100113" w:rsidRDefault="007105C1" w:rsidP="008D1C24">
      <w:pPr>
        <w:pBdr>
          <w:left w:val="none" w:sz="0" w:space="0" w:color="auto"/>
        </w:pBdr>
        <w:spacing w:before="48" w:after="20"/>
        <w:ind w:left="360"/>
        <w:jc w:val="both"/>
      </w:pPr>
      <w:r>
        <w:t>Marital Status</w:t>
      </w:r>
      <w:r>
        <w:tab/>
      </w:r>
      <w:r>
        <w:tab/>
      </w:r>
      <w:r>
        <w:tab/>
      </w:r>
      <w:r w:rsidR="00DB01CD" w:rsidRPr="00100113">
        <w:t>:</w:t>
      </w:r>
      <w:r>
        <w:tab/>
      </w:r>
      <w:r w:rsidR="00037008">
        <w:t>Married</w:t>
      </w:r>
    </w:p>
    <w:p w:rsidR="009B3D3C" w:rsidRPr="00100113" w:rsidRDefault="009B3D3C" w:rsidP="008D1C24">
      <w:pPr>
        <w:pBdr>
          <w:left w:val="none" w:sz="0" w:space="0" w:color="auto"/>
        </w:pBdr>
        <w:spacing w:before="48" w:after="20"/>
        <w:ind w:left="360"/>
        <w:jc w:val="both"/>
      </w:pPr>
      <w:r w:rsidRPr="00100113">
        <w:t>Nationality</w:t>
      </w:r>
      <w:r w:rsidRPr="00100113">
        <w:tab/>
      </w:r>
      <w:r w:rsidRPr="00100113">
        <w:tab/>
      </w:r>
      <w:r w:rsidRPr="00100113">
        <w:tab/>
      </w:r>
      <w:r w:rsidRPr="00100113">
        <w:tab/>
        <w:t>:</w:t>
      </w:r>
      <w:r w:rsidR="007105C1">
        <w:tab/>
      </w:r>
      <w:r w:rsidRPr="00100113">
        <w:t xml:space="preserve">Indian                 </w:t>
      </w:r>
    </w:p>
    <w:p w:rsidR="009B3D3C" w:rsidRPr="00100113" w:rsidRDefault="009B3D3C" w:rsidP="008D1C24">
      <w:pPr>
        <w:pBdr>
          <w:left w:val="none" w:sz="0" w:space="0" w:color="auto"/>
        </w:pBdr>
        <w:spacing w:before="48" w:after="20"/>
        <w:ind w:left="360"/>
        <w:jc w:val="both"/>
      </w:pPr>
      <w:r w:rsidRPr="00100113">
        <w:t>Languages Known</w:t>
      </w:r>
      <w:r w:rsidRPr="00100113">
        <w:tab/>
      </w:r>
      <w:r w:rsidRPr="00100113">
        <w:tab/>
        <w:t xml:space="preserve">: </w:t>
      </w:r>
      <w:r w:rsidR="007105C1">
        <w:tab/>
      </w:r>
      <w:r w:rsidRPr="00100113">
        <w:t>English, Hindi</w:t>
      </w:r>
      <w:r w:rsidR="00DB01CD" w:rsidRPr="00100113">
        <w:t xml:space="preserve">, </w:t>
      </w:r>
      <w:proofErr w:type="gramStart"/>
      <w:r w:rsidR="00DB01CD" w:rsidRPr="00100113">
        <w:t>Bengali</w:t>
      </w:r>
      <w:proofErr w:type="gramEnd"/>
    </w:p>
    <w:p w:rsidR="009B3D3C" w:rsidRPr="00100113" w:rsidRDefault="009B3D3C" w:rsidP="008D1C24">
      <w:pPr>
        <w:pBdr>
          <w:left w:val="none" w:sz="0" w:space="0" w:color="auto"/>
        </w:pBdr>
        <w:spacing w:before="48" w:after="20"/>
        <w:ind w:left="360"/>
        <w:jc w:val="both"/>
      </w:pPr>
      <w:r w:rsidRPr="00100113">
        <w:t>Hobbies</w:t>
      </w:r>
      <w:r w:rsidRPr="00100113">
        <w:tab/>
      </w:r>
      <w:r w:rsidRPr="00100113">
        <w:tab/>
      </w:r>
      <w:r w:rsidRPr="00100113">
        <w:tab/>
      </w:r>
      <w:r w:rsidRPr="00100113">
        <w:tab/>
      </w:r>
      <w:r w:rsidRPr="00100113">
        <w:tab/>
        <w:t>:</w:t>
      </w:r>
      <w:r w:rsidRPr="00100113">
        <w:tab/>
      </w:r>
      <w:r w:rsidR="00D26D84" w:rsidRPr="00100113">
        <w:t>Watching TV</w:t>
      </w:r>
      <w:r w:rsidR="00793157">
        <w:t>, Playing cricket</w:t>
      </w:r>
    </w:p>
    <w:p w:rsidR="009B3D3C" w:rsidRPr="00100113" w:rsidRDefault="000A2262" w:rsidP="008D1C24">
      <w:pPr>
        <w:pBdr>
          <w:left w:val="none" w:sz="0" w:space="0" w:color="auto"/>
        </w:pBdr>
        <w:spacing w:before="48" w:after="20"/>
        <w:ind w:left="360"/>
        <w:jc w:val="both"/>
      </w:pPr>
      <w:r w:rsidRPr="007105C1">
        <w:t>Passport</w:t>
      </w:r>
      <w:r w:rsidR="007105C1">
        <w:tab/>
      </w:r>
      <w:r w:rsidR="007105C1">
        <w:tab/>
      </w:r>
      <w:r w:rsidR="007105C1">
        <w:tab/>
      </w:r>
      <w:r w:rsidR="007105C1">
        <w:tab/>
      </w:r>
      <w:r w:rsidR="007105C1">
        <w:tab/>
      </w:r>
      <w:r w:rsidRPr="00100113">
        <w:t xml:space="preserve">: </w:t>
      </w:r>
      <w:r w:rsidR="003D120B" w:rsidRPr="00100113">
        <w:t xml:space="preserve">    </w:t>
      </w:r>
      <w:r w:rsidR="007105C1">
        <w:tab/>
      </w:r>
      <w:r w:rsidR="00674B54" w:rsidRPr="00100113">
        <w:t xml:space="preserve">Passport </w:t>
      </w:r>
      <w:r w:rsidRPr="00100113">
        <w:t xml:space="preserve">Valid </w:t>
      </w:r>
      <w:proofErr w:type="spellStart"/>
      <w:r w:rsidRPr="00100113">
        <w:t>Upto</w:t>
      </w:r>
      <w:proofErr w:type="spellEnd"/>
      <w:r w:rsidR="00674B54" w:rsidRPr="00100113">
        <w:t xml:space="preserve"> </w:t>
      </w:r>
      <w:r w:rsidR="00540FF3" w:rsidRPr="00100113">
        <w:t>–</w:t>
      </w:r>
      <w:r w:rsidR="003F6C2B" w:rsidRPr="007105C1">
        <w:t xml:space="preserve"> </w:t>
      </w:r>
      <w:r w:rsidR="00DB01CD" w:rsidRPr="007105C1">
        <w:t>2019</w:t>
      </w:r>
    </w:p>
    <w:sectPr w:rsidR="009B3D3C" w:rsidRPr="00100113" w:rsidSect="001B745E">
      <w:headerReference w:type="default" r:id="rId9"/>
      <w:footerReference w:type="default" r:id="rId10"/>
      <w:footnotePr>
        <w:numFmt w:val="chicago"/>
        <w:numRestart w:val="eachPage"/>
      </w:footnotePr>
      <w:endnotePr>
        <w:numFmt w:val="decimal"/>
      </w:endnotePr>
      <w:type w:val="continuous"/>
      <w:pgSz w:w="12240" w:h="15840" w:code="1"/>
      <w:pgMar w:top="720" w:right="990" w:bottom="1584" w:left="1728" w:header="720" w:footer="576" w:gutter="0"/>
      <w:paperSrc w:first="7" w:other="7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FD4" w:rsidRDefault="00243FD4">
      <w:r>
        <w:separator/>
      </w:r>
    </w:p>
  </w:endnote>
  <w:endnote w:type="continuationSeparator" w:id="0">
    <w:p w:rsidR="00243FD4" w:rsidRDefault="00243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A1C" w:rsidRDefault="00E51A1C">
    <w:pPr>
      <w:pStyle w:val="Footer"/>
      <w:tabs>
        <w:tab w:val="clear" w:pos="3780"/>
        <w:tab w:val="center" w:pos="8370"/>
        <w:tab w:val="left" w:pos="8820"/>
      </w:tabs>
    </w:pPr>
    <w:r>
      <w:rPr>
        <w:rStyle w:val="PageNumber"/>
      </w:rPr>
      <w:tab/>
      <w:t xml:space="preserve">      </w:t>
    </w:r>
    <w:r>
      <w:rPr>
        <w:rStyle w:val="PageNumber"/>
        <w:b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FD4" w:rsidRDefault="00243FD4">
      <w:r>
        <w:separator/>
      </w:r>
    </w:p>
  </w:footnote>
  <w:footnote w:type="continuationSeparator" w:id="0">
    <w:p w:rsidR="00243FD4" w:rsidRDefault="00243F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A1C" w:rsidRPr="007A278D" w:rsidRDefault="007B7691">
    <w:pPr>
      <w:pStyle w:val="Name"/>
      <w:pBdr>
        <w:left w:val="none" w:sz="0" w:space="0" w:color="auto"/>
      </w:pBdr>
      <w:tabs>
        <w:tab w:val="left" w:pos="180"/>
      </w:tabs>
      <w:rPr>
        <w:rFonts w:ascii="Dotum" w:eastAsia="Dotum" w:hAnsi="Dotum"/>
      </w:rPr>
    </w:pPr>
    <w:r>
      <w:rPr>
        <w:rFonts w:ascii="Dotum" w:eastAsia="Dotum" w:hAnsi="Dotum"/>
      </w:rPr>
      <w:t xml:space="preserve">ABHISHEK BHATTACHARYA </w:t>
    </w:r>
    <w:r w:rsidR="00E51A1C">
      <w:rPr>
        <w:rFonts w:ascii="Dotum" w:eastAsia="Dotum" w:hAnsi="Dotum"/>
      </w:rPr>
      <w:tab/>
      <w:t xml:space="preserve">                                                Page </w:t>
    </w:r>
    <w:r w:rsidR="00C80B19">
      <w:rPr>
        <w:rFonts w:ascii="Dotum" w:eastAsia="Dotum" w:hAnsi="Dotum"/>
      </w:rPr>
      <w:fldChar w:fldCharType="begin"/>
    </w:r>
    <w:r w:rsidR="00E51A1C">
      <w:rPr>
        <w:rFonts w:ascii="Dotum" w:eastAsia="Dotum" w:hAnsi="Dotum"/>
      </w:rPr>
      <w:instrText xml:space="preserve"> PAGE </w:instrText>
    </w:r>
    <w:r w:rsidR="00C80B19">
      <w:rPr>
        <w:rFonts w:ascii="Dotum" w:eastAsia="Dotum" w:hAnsi="Dotum"/>
      </w:rPr>
      <w:fldChar w:fldCharType="separate"/>
    </w:r>
    <w:r w:rsidR="0090738F">
      <w:rPr>
        <w:rFonts w:ascii="Dotum" w:eastAsia="Dotum" w:hAnsi="Dotum"/>
        <w:noProof/>
      </w:rPr>
      <w:t>1</w:t>
    </w:r>
    <w:r w:rsidR="00C80B19">
      <w:rPr>
        <w:rFonts w:ascii="Dotum" w:eastAsia="Dotum" w:hAnsi="Dotum"/>
      </w:rPr>
      <w:fldChar w:fldCharType="end"/>
    </w:r>
    <w:r w:rsidR="00E51A1C">
      <w:rPr>
        <w:rFonts w:ascii="Dotum" w:eastAsia="Dotum" w:hAnsi="Dotum"/>
      </w:rPr>
      <w:t xml:space="preserve"> of </w:t>
    </w:r>
    <w:r w:rsidR="00C80B19">
      <w:rPr>
        <w:rFonts w:ascii="Dotum" w:eastAsia="Dotum" w:hAnsi="Dotum"/>
      </w:rPr>
      <w:fldChar w:fldCharType="begin"/>
    </w:r>
    <w:r w:rsidR="00E51A1C">
      <w:rPr>
        <w:rFonts w:ascii="Dotum" w:eastAsia="Dotum" w:hAnsi="Dotum"/>
      </w:rPr>
      <w:instrText xml:space="preserve"> NUMPAGES </w:instrText>
    </w:r>
    <w:r w:rsidR="00C80B19">
      <w:rPr>
        <w:rFonts w:ascii="Dotum" w:eastAsia="Dotum" w:hAnsi="Dotum"/>
      </w:rPr>
      <w:fldChar w:fldCharType="separate"/>
    </w:r>
    <w:r w:rsidR="0090738F">
      <w:rPr>
        <w:rFonts w:ascii="Dotum" w:eastAsia="Dotum" w:hAnsi="Dotum"/>
        <w:noProof/>
      </w:rPr>
      <w:t>3</w:t>
    </w:r>
    <w:r w:rsidR="00C80B19">
      <w:rPr>
        <w:rFonts w:ascii="Dotum" w:eastAsia="Dotum" w:hAnsi="Dotum"/>
      </w:rPr>
      <w:fldChar w:fldCharType="end"/>
    </w:r>
    <w:r w:rsidR="00E51A1C">
      <w:rPr>
        <w:rFonts w:ascii="Times New Roman" w:hAnsi="Times New Roman"/>
      </w:rPr>
      <w:t xml:space="preserve">         </w:t>
    </w:r>
  </w:p>
  <w:p w:rsidR="00E51A1C" w:rsidRDefault="002C0033">
    <w:pPr>
      <w:pStyle w:val="Header"/>
      <w:rPr>
        <w:noProof/>
      </w:rPr>
    </w:pPr>
    <w:r>
      <w:rPr>
        <w:rFonts w:ascii="Lucida Sans Typewriter" w:hAnsi="Lucida Sans Typewriter" w:cs="Lucida Sans Typewriter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91440</wp:posOffset>
              </wp:positionV>
              <wp:extent cx="5960745" cy="6985"/>
              <wp:effectExtent l="9525" t="15240" r="11430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0745" cy="698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7.2pt" to="468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" strokeweight="1pt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4"/>
    <w:lvl w:ilvl="0">
      <w:start w:val="1"/>
      <w:numFmt w:val="bullet"/>
      <w:lvlText w:val="·"/>
      <w:lvlJc w:val="left"/>
      <w:pPr>
        <w:tabs>
          <w:tab w:val="num" w:pos="3539"/>
        </w:tabs>
        <w:ind w:left="3539" w:hanging="360"/>
      </w:pPr>
      <w:rPr>
        <w:rFonts w:ascii="Symbol" w:hAnsi="Symbol"/>
      </w:rPr>
    </w:lvl>
  </w:abstractNum>
  <w:abstractNum w:abstractNumId="1">
    <w:nsid w:val="04A31839"/>
    <w:multiLevelType w:val="hybridMultilevel"/>
    <w:tmpl w:val="018821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BD52B8"/>
    <w:multiLevelType w:val="hybridMultilevel"/>
    <w:tmpl w:val="3A043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D2125"/>
    <w:multiLevelType w:val="hybridMultilevel"/>
    <w:tmpl w:val="8FA43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939A0"/>
    <w:multiLevelType w:val="hybridMultilevel"/>
    <w:tmpl w:val="C916D5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897E89"/>
    <w:multiLevelType w:val="hybridMultilevel"/>
    <w:tmpl w:val="503437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913CFB"/>
    <w:multiLevelType w:val="hybridMultilevel"/>
    <w:tmpl w:val="3416A1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3F111E"/>
    <w:multiLevelType w:val="hybridMultilevel"/>
    <w:tmpl w:val="D76AB66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570C47"/>
    <w:multiLevelType w:val="hybridMultilevel"/>
    <w:tmpl w:val="44283C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476E86"/>
    <w:multiLevelType w:val="hybridMultilevel"/>
    <w:tmpl w:val="C1F20D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25974DD9"/>
    <w:multiLevelType w:val="hybridMultilevel"/>
    <w:tmpl w:val="A5123F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2C1CDF"/>
    <w:multiLevelType w:val="hybridMultilevel"/>
    <w:tmpl w:val="9BB61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6406D3"/>
    <w:multiLevelType w:val="hybridMultilevel"/>
    <w:tmpl w:val="07A6A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A13D7"/>
    <w:multiLevelType w:val="hybridMultilevel"/>
    <w:tmpl w:val="AC5A9EC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1A17DD"/>
    <w:multiLevelType w:val="hybridMultilevel"/>
    <w:tmpl w:val="7068E68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464554"/>
    <w:multiLevelType w:val="hybridMultilevel"/>
    <w:tmpl w:val="B8ECA8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F52E1C"/>
    <w:multiLevelType w:val="hybridMultilevel"/>
    <w:tmpl w:val="4DFEA0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>
    <w:nsid w:val="30014C7F"/>
    <w:multiLevelType w:val="hybridMultilevel"/>
    <w:tmpl w:val="EE9EA7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D66B73"/>
    <w:multiLevelType w:val="hybridMultilevel"/>
    <w:tmpl w:val="CD584F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B72E49"/>
    <w:multiLevelType w:val="hybridMultilevel"/>
    <w:tmpl w:val="D7D0EC0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>
    <w:nsid w:val="3FC9374F"/>
    <w:multiLevelType w:val="hybridMultilevel"/>
    <w:tmpl w:val="107E3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A541EF"/>
    <w:multiLevelType w:val="hybridMultilevel"/>
    <w:tmpl w:val="4BC40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47985"/>
    <w:multiLevelType w:val="hybridMultilevel"/>
    <w:tmpl w:val="64DE1F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51475970"/>
    <w:multiLevelType w:val="hybridMultilevel"/>
    <w:tmpl w:val="833C29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637502"/>
    <w:multiLevelType w:val="hybridMultilevel"/>
    <w:tmpl w:val="B5F88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774484"/>
    <w:multiLevelType w:val="hybridMultilevel"/>
    <w:tmpl w:val="9266C8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92D5CB4"/>
    <w:multiLevelType w:val="hybridMultilevel"/>
    <w:tmpl w:val="6B20128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6B0922"/>
    <w:multiLevelType w:val="hybridMultilevel"/>
    <w:tmpl w:val="37F2AB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8">
    <w:nsid w:val="5F2722AA"/>
    <w:multiLevelType w:val="hybridMultilevel"/>
    <w:tmpl w:val="FAD8C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472B45"/>
    <w:multiLevelType w:val="hybridMultilevel"/>
    <w:tmpl w:val="7054CC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6A7B92"/>
    <w:multiLevelType w:val="hybridMultilevel"/>
    <w:tmpl w:val="D206B9A8"/>
    <w:lvl w:ilvl="0" w:tplc="15A8141C">
      <w:start w:val="1"/>
      <w:numFmt w:val="bullet"/>
      <w:pStyle w:val="List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1A533C7"/>
    <w:multiLevelType w:val="hybridMultilevel"/>
    <w:tmpl w:val="3836BD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302516"/>
    <w:multiLevelType w:val="hybridMultilevel"/>
    <w:tmpl w:val="E54072E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>
    <w:nsid w:val="66882FA2"/>
    <w:multiLevelType w:val="hybridMultilevel"/>
    <w:tmpl w:val="450C3A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4B2B30"/>
    <w:multiLevelType w:val="hybridMultilevel"/>
    <w:tmpl w:val="F0A8E66C"/>
    <w:lvl w:ilvl="0" w:tplc="2E12F27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0AA31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B9E7D3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97864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DE97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C198614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93409A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70E9F9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DA0208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2EB6444"/>
    <w:multiLevelType w:val="hybridMultilevel"/>
    <w:tmpl w:val="B0F4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50657"/>
    <w:multiLevelType w:val="hybridMultilevel"/>
    <w:tmpl w:val="E02EDE7E"/>
    <w:lvl w:ilvl="0" w:tplc="04090005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nsid w:val="7E50273D"/>
    <w:multiLevelType w:val="hybridMultilevel"/>
    <w:tmpl w:val="2EB2E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4"/>
  </w:num>
  <w:num w:numId="3">
    <w:abstractNumId w:val="14"/>
  </w:num>
  <w:num w:numId="4">
    <w:abstractNumId w:val="27"/>
  </w:num>
  <w:num w:numId="5">
    <w:abstractNumId w:val="1"/>
  </w:num>
  <w:num w:numId="6">
    <w:abstractNumId w:val="33"/>
  </w:num>
  <w:num w:numId="7">
    <w:abstractNumId w:val="16"/>
  </w:num>
  <w:num w:numId="8">
    <w:abstractNumId w:val="9"/>
  </w:num>
  <w:num w:numId="9">
    <w:abstractNumId w:val="36"/>
  </w:num>
  <w:num w:numId="10">
    <w:abstractNumId w:val="22"/>
  </w:num>
  <w:num w:numId="11">
    <w:abstractNumId w:val="5"/>
  </w:num>
  <w:num w:numId="12">
    <w:abstractNumId w:val="19"/>
  </w:num>
  <w:num w:numId="13">
    <w:abstractNumId w:val="10"/>
  </w:num>
  <w:num w:numId="14">
    <w:abstractNumId w:val="25"/>
  </w:num>
  <w:num w:numId="15">
    <w:abstractNumId w:val="4"/>
  </w:num>
  <w:num w:numId="16">
    <w:abstractNumId w:val="29"/>
  </w:num>
  <w:num w:numId="17">
    <w:abstractNumId w:val="32"/>
  </w:num>
  <w:num w:numId="18">
    <w:abstractNumId w:val="17"/>
  </w:num>
  <w:num w:numId="19">
    <w:abstractNumId w:val="18"/>
  </w:num>
  <w:num w:numId="20">
    <w:abstractNumId w:val="37"/>
  </w:num>
  <w:num w:numId="21">
    <w:abstractNumId w:val="24"/>
  </w:num>
  <w:num w:numId="22">
    <w:abstractNumId w:val="7"/>
  </w:num>
  <w:num w:numId="23">
    <w:abstractNumId w:val="2"/>
  </w:num>
  <w:num w:numId="24">
    <w:abstractNumId w:val="6"/>
  </w:num>
  <w:num w:numId="25">
    <w:abstractNumId w:val="20"/>
  </w:num>
  <w:num w:numId="26">
    <w:abstractNumId w:val="26"/>
  </w:num>
  <w:num w:numId="27">
    <w:abstractNumId w:val="8"/>
  </w:num>
  <w:num w:numId="28">
    <w:abstractNumId w:val="31"/>
  </w:num>
  <w:num w:numId="29">
    <w:abstractNumId w:val="35"/>
  </w:num>
  <w:num w:numId="30">
    <w:abstractNumId w:val="21"/>
  </w:num>
  <w:num w:numId="31">
    <w:abstractNumId w:val="3"/>
  </w:num>
  <w:num w:numId="32">
    <w:abstractNumId w:val="12"/>
  </w:num>
  <w:num w:numId="33">
    <w:abstractNumId w:val="11"/>
  </w:num>
  <w:num w:numId="34">
    <w:abstractNumId w:val="28"/>
  </w:num>
  <w:num w:numId="35">
    <w:abstractNumId w:val="13"/>
  </w:num>
  <w:num w:numId="36">
    <w:abstractNumId w:val="23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B8"/>
    <w:rsid w:val="00001D8E"/>
    <w:rsid w:val="00022368"/>
    <w:rsid w:val="0002625A"/>
    <w:rsid w:val="00037008"/>
    <w:rsid w:val="00037D6A"/>
    <w:rsid w:val="00041FE6"/>
    <w:rsid w:val="00044470"/>
    <w:rsid w:val="0004686B"/>
    <w:rsid w:val="0005064F"/>
    <w:rsid w:val="00054147"/>
    <w:rsid w:val="00054928"/>
    <w:rsid w:val="00055236"/>
    <w:rsid w:val="000625D5"/>
    <w:rsid w:val="00063614"/>
    <w:rsid w:val="0006458E"/>
    <w:rsid w:val="00065E44"/>
    <w:rsid w:val="00081849"/>
    <w:rsid w:val="000827EF"/>
    <w:rsid w:val="0009035B"/>
    <w:rsid w:val="00095346"/>
    <w:rsid w:val="0009637B"/>
    <w:rsid w:val="00097C53"/>
    <w:rsid w:val="000A122A"/>
    <w:rsid w:val="000A2262"/>
    <w:rsid w:val="000A77DA"/>
    <w:rsid w:val="000A7A42"/>
    <w:rsid w:val="000B4228"/>
    <w:rsid w:val="000C2450"/>
    <w:rsid w:val="000D10E8"/>
    <w:rsid w:val="000D239D"/>
    <w:rsid w:val="000E2573"/>
    <w:rsid w:val="000E6430"/>
    <w:rsid w:val="000F20E7"/>
    <w:rsid w:val="00100113"/>
    <w:rsid w:val="00106BC2"/>
    <w:rsid w:val="00107248"/>
    <w:rsid w:val="0010746C"/>
    <w:rsid w:val="00113F78"/>
    <w:rsid w:val="001149EE"/>
    <w:rsid w:val="00124954"/>
    <w:rsid w:val="00127EF8"/>
    <w:rsid w:val="00130704"/>
    <w:rsid w:val="001352D3"/>
    <w:rsid w:val="001377AF"/>
    <w:rsid w:val="001421B2"/>
    <w:rsid w:val="00142232"/>
    <w:rsid w:val="00142879"/>
    <w:rsid w:val="00142AB2"/>
    <w:rsid w:val="001448CD"/>
    <w:rsid w:val="001468EE"/>
    <w:rsid w:val="00147007"/>
    <w:rsid w:val="00147FFC"/>
    <w:rsid w:val="0015052D"/>
    <w:rsid w:val="00150C41"/>
    <w:rsid w:val="00151271"/>
    <w:rsid w:val="001631FA"/>
    <w:rsid w:val="00165E4E"/>
    <w:rsid w:val="00174F8F"/>
    <w:rsid w:val="0017737A"/>
    <w:rsid w:val="00177B2F"/>
    <w:rsid w:val="001858EA"/>
    <w:rsid w:val="0018750E"/>
    <w:rsid w:val="0019035D"/>
    <w:rsid w:val="00191032"/>
    <w:rsid w:val="00193B20"/>
    <w:rsid w:val="00195DF5"/>
    <w:rsid w:val="001A00B3"/>
    <w:rsid w:val="001A3741"/>
    <w:rsid w:val="001A7A7D"/>
    <w:rsid w:val="001B745E"/>
    <w:rsid w:val="001C22FA"/>
    <w:rsid w:val="001C6473"/>
    <w:rsid w:val="001D4D6E"/>
    <w:rsid w:val="001D5515"/>
    <w:rsid w:val="001D63DF"/>
    <w:rsid w:val="001D7D43"/>
    <w:rsid w:val="001E083F"/>
    <w:rsid w:val="001E3DE7"/>
    <w:rsid w:val="001E5878"/>
    <w:rsid w:val="001E6CA9"/>
    <w:rsid w:val="001E7F54"/>
    <w:rsid w:val="001F2DFD"/>
    <w:rsid w:val="001F350F"/>
    <w:rsid w:val="001F3B0F"/>
    <w:rsid w:val="001F4F1A"/>
    <w:rsid w:val="001F7BB1"/>
    <w:rsid w:val="0020566B"/>
    <w:rsid w:val="002077ED"/>
    <w:rsid w:val="0021241E"/>
    <w:rsid w:val="0021299E"/>
    <w:rsid w:val="002134DF"/>
    <w:rsid w:val="002157B4"/>
    <w:rsid w:val="00223444"/>
    <w:rsid w:val="00225577"/>
    <w:rsid w:val="0022726F"/>
    <w:rsid w:val="00230955"/>
    <w:rsid w:val="0024045D"/>
    <w:rsid w:val="0024063D"/>
    <w:rsid w:val="00240F75"/>
    <w:rsid w:val="002434D1"/>
    <w:rsid w:val="00243FD4"/>
    <w:rsid w:val="00244924"/>
    <w:rsid w:val="00246B6D"/>
    <w:rsid w:val="002522BB"/>
    <w:rsid w:val="00252C1F"/>
    <w:rsid w:val="002545FB"/>
    <w:rsid w:val="002569C9"/>
    <w:rsid w:val="00261836"/>
    <w:rsid w:val="00261C6F"/>
    <w:rsid w:val="00265697"/>
    <w:rsid w:val="002673C0"/>
    <w:rsid w:val="002728F5"/>
    <w:rsid w:val="002750CC"/>
    <w:rsid w:val="0027522F"/>
    <w:rsid w:val="00277CE0"/>
    <w:rsid w:val="0028049B"/>
    <w:rsid w:val="00283F6F"/>
    <w:rsid w:val="00284421"/>
    <w:rsid w:val="0028527A"/>
    <w:rsid w:val="00285784"/>
    <w:rsid w:val="00296B63"/>
    <w:rsid w:val="00297413"/>
    <w:rsid w:val="002A1F4B"/>
    <w:rsid w:val="002A3413"/>
    <w:rsid w:val="002A4C40"/>
    <w:rsid w:val="002C0033"/>
    <w:rsid w:val="002C3F69"/>
    <w:rsid w:val="002E1A08"/>
    <w:rsid w:val="002E1B2F"/>
    <w:rsid w:val="002E4195"/>
    <w:rsid w:val="002E4907"/>
    <w:rsid w:val="002E4F8C"/>
    <w:rsid w:val="002E5284"/>
    <w:rsid w:val="002F41DC"/>
    <w:rsid w:val="002F51AA"/>
    <w:rsid w:val="002F557F"/>
    <w:rsid w:val="002F6201"/>
    <w:rsid w:val="002F6D4C"/>
    <w:rsid w:val="00301793"/>
    <w:rsid w:val="00302EBE"/>
    <w:rsid w:val="0030605D"/>
    <w:rsid w:val="00306294"/>
    <w:rsid w:val="0031094B"/>
    <w:rsid w:val="00310A23"/>
    <w:rsid w:val="00330C58"/>
    <w:rsid w:val="00331AB6"/>
    <w:rsid w:val="00331C85"/>
    <w:rsid w:val="00332737"/>
    <w:rsid w:val="00332F4D"/>
    <w:rsid w:val="0033688B"/>
    <w:rsid w:val="00342467"/>
    <w:rsid w:val="0034283B"/>
    <w:rsid w:val="00355085"/>
    <w:rsid w:val="00356F2B"/>
    <w:rsid w:val="003575FF"/>
    <w:rsid w:val="00364132"/>
    <w:rsid w:val="003677F4"/>
    <w:rsid w:val="00373F41"/>
    <w:rsid w:val="0037449F"/>
    <w:rsid w:val="003778E5"/>
    <w:rsid w:val="0039007B"/>
    <w:rsid w:val="003A1DD3"/>
    <w:rsid w:val="003A7A6A"/>
    <w:rsid w:val="003B1C46"/>
    <w:rsid w:val="003B25DB"/>
    <w:rsid w:val="003B4263"/>
    <w:rsid w:val="003B4383"/>
    <w:rsid w:val="003B71F5"/>
    <w:rsid w:val="003C1F45"/>
    <w:rsid w:val="003C6675"/>
    <w:rsid w:val="003C7695"/>
    <w:rsid w:val="003C79B8"/>
    <w:rsid w:val="003D120B"/>
    <w:rsid w:val="003D32ED"/>
    <w:rsid w:val="003E538A"/>
    <w:rsid w:val="003F6C2B"/>
    <w:rsid w:val="003F712C"/>
    <w:rsid w:val="004019C5"/>
    <w:rsid w:val="004021F7"/>
    <w:rsid w:val="00411FAB"/>
    <w:rsid w:val="00413C1D"/>
    <w:rsid w:val="00414269"/>
    <w:rsid w:val="0042136A"/>
    <w:rsid w:val="004218B7"/>
    <w:rsid w:val="00423BC7"/>
    <w:rsid w:val="00423E37"/>
    <w:rsid w:val="004253AB"/>
    <w:rsid w:val="00427B91"/>
    <w:rsid w:val="00432D26"/>
    <w:rsid w:val="004339FE"/>
    <w:rsid w:val="004369E0"/>
    <w:rsid w:val="00441456"/>
    <w:rsid w:val="00441DB1"/>
    <w:rsid w:val="00443232"/>
    <w:rsid w:val="004437DC"/>
    <w:rsid w:val="00446D62"/>
    <w:rsid w:val="00453987"/>
    <w:rsid w:val="004546DD"/>
    <w:rsid w:val="0045531E"/>
    <w:rsid w:val="004572CE"/>
    <w:rsid w:val="00460A14"/>
    <w:rsid w:val="00460DE7"/>
    <w:rsid w:val="00465EAE"/>
    <w:rsid w:val="0046638B"/>
    <w:rsid w:val="00470882"/>
    <w:rsid w:val="00471596"/>
    <w:rsid w:val="00471F16"/>
    <w:rsid w:val="00472598"/>
    <w:rsid w:val="00474F29"/>
    <w:rsid w:val="00477852"/>
    <w:rsid w:val="00480912"/>
    <w:rsid w:val="00482ED3"/>
    <w:rsid w:val="004849E9"/>
    <w:rsid w:val="00485E26"/>
    <w:rsid w:val="004871E8"/>
    <w:rsid w:val="004920E8"/>
    <w:rsid w:val="004928D5"/>
    <w:rsid w:val="00492E9C"/>
    <w:rsid w:val="00493506"/>
    <w:rsid w:val="00494E5E"/>
    <w:rsid w:val="00496602"/>
    <w:rsid w:val="004A1B20"/>
    <w:rsid w:val="004A48AB"/>
    <w:rsid w:val="004B1276"/>
    <w:rsid w:val="004B1407"/>
    <w:rsid w:val="004B43C3"/>
    <w:rsid w:val="004B4584"/>
    <w:rsid w:val="004B49D6"/>
    <w:rsid w:val="004C7E42"/>
    <w:rsid w:val="004D21C8"/>
    <w:rsid w:val="004D475E"/>
    <w:rsid w:val="004E7175"/>
    <w:rsid w:val="004F74B8"/>
    <w:rsid w:val="00502ED1"/>
    <w:rsid w:val="00506113"/>
    <w:rsid w:val="00510528"/>
    <w:rsid w:val="00510641"/>
    <w:rsid w:val="00510924"/>
    <w:rsid w:val="00512794"/>
    <w:rsid w:val="00513D05"/>
    <w:rsid w:val="00522575"/>
    <w:rsid w:val="005334A3"/>
    <w:rsid w:val="00534F87"/>
    <w:rsid w:val="00536791"/>
    <w:rsid w:val="00540D0F"/>
    <w:rsid w:val="00540FF3"/>
    <w:rsid w:val="0054161D"/>
    <w:rsid w:val="0054179C"/>
    <w:rsid w:val="00541D3B"/>
    <w:rsid w:val="005471E0"/>
    <w:rsid w:val="005566F5"/>
    <w:rsid w:val="00557A2F"/>
    <w:rsid w:val="0056371B"/>
    <w:rsid w:val="0057185A"/>
    <w:rsid w:val="00572FD7"/>
    <w:rsid w:val="00573191"/>
    <w:rsid w:val="00574733"/>
    <w:rsid w:val="005764EC"/>
    <w:rsid w:val="00585D5F"/>
    <w:rsid w:val="00586462"/>
    <w:rsid w:val="005A3188"/>
    <w:rsid w:val="005A77C6"/>
    <w:rsid w:val="005B3466"/>
    <w:rsid w:val="005C08DB"/>
    <w:rsid w:val="005C3295"/>
    <w:rsid w:val="005C47CA"/>
    <w:rsid w:val="005C54D4"/>
    <w:rsid w:val="005D4E93"/>
    <w:rsid w:val="005D5686"/>
    <w:rsid w:val="005D5D85"/>
    <w:rsid w:val="005D67B6"/>
    <w:rsid w:val="005D75C0"/>
    <w:rsid w:val="005F0D2A"/>
    <w:rsid w:val="005F17D7"/>
    <w:rsid w:val="00600AFD"/>
    <w:rsid w:val="0060585F"/>
    <w:rsid w:val="006154D0"/>
    <w:rsid w:val="0061752A"/>
    <w:rsid w:val="00620408"/>
    <w:rsid w:val="00623F67"/>
    <w:rsid w:val="006334E1"/>
    <w:rsid w:val="00635BF5"/>
    <w:rsid w:val="00635FF4"/>
    <w:rsid w:val="00637DFA"/>
    <w:rsid w:val="0064285E"/>
    <w:rsid w:val="006458BB"/>
    <w:rsid w:val="00651400"/>
    <w:rsid w:val="00655EEC"/>
    <w:rsid w:val="00656312"/>
    <w:rsid w:val="006575EC"/>
    <w:rsid w:val="00660207"/>
    <w:rsid w:val="00665B25"/>
    <w:rsid w:val="00672A22"/>
    <w:rsid w:val="00674B54"/>
    <w:rsid w:val="00674DBB"/>
    <w:rsid w:val="00675849"/>
    <w:rsid w:val="00675C2E"/>
    <w:rsid w:val="006806E4"/>
    <w:rsid w:val="00683CA0"/>
    <w:rsid w:val="006844B5"/>
    <w:rsid w:val="00685C11"/>
    <w:rsid w:val="006862B6"/>
    <w:rsid w:val="00691487"/>
    <w:rsid w:val="00693907"/>
    <w:rsid w:val="00696448"/>
    <w:rsid w:val="006A0CCA"/>
    <w:rsid w:val="006A221D"/>
    <w:rsid w:val="006A5046"/>
    <w:rsid w:val="006A6AA3"/>
    <w:rsid w:val="006B0013"/>
    <w:rsid w:val="006B7F46"/>
    <w:rsid w:val="006C1B83"/>
    <w:rsid w:val="006C28E8"/>
    <w:rsid w:val="006C4CEA"/>
    <w:rsid w:val="006C61D6"/>
    <w:rsid w:val="006D1BB3"/>
    <w:rsid w:val="006D4E99"/>
    <w:rsid w:val="006E4CFE"/>
    <w:rsid w:val="006E4E06"/>
    <w:rsid w:val="006F1AF9"/>
    <w:rsid w:val="006F4690"/>
    <w:rsid w:val="006F5DCE"/>
    <w:rsid w:val="00700DA2"/>
    <w:rsid w:val="00703226"/>
    <w:rsid w:val="00706C42"/>
    <w:rsid w:val="007105C1"/>
    <w:rsid w:val="00715080"/>
    <w:rsid w:val="00715BD0"/>
    <w:rsid w:val="00716CCC"/>
    <w:rsid w:val="0072649D"/>
    <w:rsid w:val="00727213"/>
    <w:rsid w:val="00732996"/>
    <w:rsid w:val="0073415E"/>
    <w:rsid w:val="00740EB4"/>
    <w:rsid w:val="007423CC"/>
    <w:rsid w:val="0074342D"/>
    <w:rsid w:val="0074523C"/>
    <w:rsid w:val="00750CA4"/>
    <w:rsid w:val="00764772"/>
    <w:rsid w:val="007650C1"/>
    <w:rsid w:val="007676A9"/>
    <w:rsid w:val="00767BFB"/>
    <w:rsid w:val="00774E4A"/>
    <w:rsid w:val="007843C3"/>
    <w:rsid w:val="007911D8"/>
    <w:rsid w:val="00793157"/>
    <w:rsid w:val="0079658A"/>
    <w:rsid w:val="007A035A"/>
    <w:rsid w:val="007A14E0"/>
    <w:rsid w:val="007A278D"/>
    <w:rsid w:val="007A3D53"/>
    <w:rsid w:val="007B379A"/>
    <w:rsid w:val="007B50AB"/>
    <w:rsid w:val="007B7691"/>
    <w:rsid w:val="007C3BB8"/>
    <w:rsid w:val="007D0868"/>
    <w:rsid w:val="007D33B8"/>
    <w:rsid w:val="007D3418"/>
    <w:rsid w:val="007D348A"/>
    <w:rsid w:val="007D3527"/>
    <w:rsid w:val="007E38A6"/>
    <w:rsid w:val="007E5DCB"/>
    <w:rsid w:val="007E6010"/>
    <w:rsid w:val="007E73B3"/>
    <w:rsid w:val="007F0800"/>
    <w:rsid w:val="007F1DF7"/>
    <w:rsid w:val="007F4F2E"/>
    <w:rsid w:val="007F6526"/>
    <w:rsid w:val="007F7D6B"/>
    <w:rsid w:val="00801F8D"/>
    <w:rsid w:val="00806BDC"/>
    <w:rsid w:val="008077FD"/>
    <w:rsid w:val="008111A0"/>
    <w:rsid w:val="00812E92"/>
    <w:rsid w:val="00815225"/>
    <w:rsid w:val="00817045"/>
    <w:rsid w:val="00817BDB"/>
    <w:rsid w:val="008203B1"/>
    <w:rsid w:val="00821236"/>
    <w:rsid w:val="008234B5"/>
    <w:rsid w:val="008252DD"/>
    <w:rsid w:val="00827EA7"/>
    <w:rsid w:val="00830D04"/>
    <w:rsid w:val="00834955"/>
    <w:rsid w:val="008351AA"/>
    <w:rsid w:val="00837FAE"/>
    <w:rsid w:val="00843B8B"/>
    <w:rsid w:val="008520EC"/>
    <w:rsid w:val="008549B1"/>
    <w:rsid w:val="00854BC4"/>
    <w:rsid w:val="0086026D"/>
    <w:rsid w:val="00862C1B"/>
    <w:rsid w:val="008638BA"/>
    <w:rsid w:val="00866A9D"/>
    <w:rsid w:val="00886F8E"/>
    <w:rsid w:val="008870FA"/>
    <w:rsid w:val="00887E9A"/>
    <w:rsid w:val="00890D66"/>
    <w:rsid w:val="008963DC"/>
    <w:rsid w:val="008A1F53"/>
    <w:rsid w:val="008C487A"/>
    <w:rsid w:val="008D1C24"/>
    <w:rsid w:val="008D3987"/>
    <w:rsid w:val="008E2523"/>
    <w:rsid w:val="008E2A1D"/>
    <w:rsid w:val="008E752A"/>
    <w:rsid w:val="008E76D5"/>
    <w:rsid w:val="008E77CE"/>
    <w:rsid w:val="008F0D7E"/>
    <w:rsid w:val="008F24A3"/>
    <w:rsid w:val="008F6C55"/>
    <w:rsid w:val="008F7945"/>
    <w:rsid w:val="0090132A"/>
    <w:rsid w:val="0090165F"/>
    <w:rsid w:val="0090455A"/>
    <w:rsid w:val="0090738F"/>
    <w:rsid w:val="00917C44"/>
    <w:rsid w:val="00923598"/>
    <w:rsid w:val="00923EDF"/>
    <w:rsid w:val="009244A4"/>
    <w:rsid w:val="00924E22"/>
    <w:rsid w:val="0092616C"/>
    <w:rsid w:val="009309BA"/>
    <w:rsid w:val="00944FC7"/>
    <w:rsid w:val="00944FE0"/>
    <w:rsid w:val="00945123"/>
    <w:rsid w:val="00954E0D"/>
    <w:rsid w:val="0097065D"/>
    <w:rsid w:val="00973931"/>
    <w:rsid w:val="00977EE1"/>
    <w:rsid w:val="00982610"/>
    <w:rsid w:val="009877C7"/>
    <w:rsid w:val="00992ABF"/>
    <w:rsid w:val="009A3ECA"/>
    <w:rsid w:val="009A4FD3"/>
    <w:rsid w:val="009A50CA"/>
    <w:rsid w:val="009A5B21"/>
    <w:rsid w:val="009A68BE"/>
    <w:rsid w:val="009B06A3"/>
    <w:rsid w:val="009B3D3C"/>
    <w:rsid w:val="009D3B58"/>
    <w:rsid w:val="009D41AD"/>
    <w:rsid w:val="009E2C66"/>
    <w:rsid w:val="009F5855"/>
    <w:rsid w:val="00A0694F"/>
    <w:rsid w:val="00A10385"/>
    <w:rsid w:val="00A10D7C"/>
    <w:rsid w:val="00A11DC1"/>
    <w:rsid w:val="00A11FF4"/>
    <w:rsid w:val="00A126B9"/>
    <w:rsid w:val="00A1415E"/>
    <w:rsid w:val="00A151B3"/>
    <w:rsid w:val="00A153FE"/>
    <w:rsid w:val="00A30611"/>
    <w:rsid w:val="00A31248"/>
    <w:rsid w:val="00A31654"/>
    <w:rsid w:val="00A324E3"/>
    <w:rsid w:val="00A33B38"/>
    <w:rsid w:val="00A41A7D"/>
    <w:rsid w:val="00A45081"/>
    <w:rsid w:val="00A463AF"/>
    <w:rsid w:val="00A47E17"/>
    <w:rsid w:val="00A53C1D"/>
    <w:rsid w:val="00A57B9A"/>
    <w:rsid w:val="00A8116E"/>
    <w:rsid w:val="00A83147"/>
    <w:rsid w:val="00A869BA"/>
    <w:rsid w:val="00A87DEE"/>
    <w:rsid w:val="00A905B6"/>
    <w:rsid w:val="00A90B7A"/>
    <w:rsid w:val="00A944F7"/>
    <w:rsid w:val="00AA0C39"/>
    <w:rsid w:val="00AA44EA"/>
    <w:rsid w:val="00AA5558"/>
    <w:rsid w:val="00AA561A"/>
    <w:rsid w:val="00AB09BA"/>
    <w:rsid w:val="00AB1111"/>
    <w:rsid w:val="00AB1B07"/>
    <w:rsid w:val="00AB2E16"/>
    <w:rsid w:val="00AB5BCC"/>
    <w:rsid w:val="00AB692C"/>
    <w:rsid w:val="00AB758F"/>
    <w:rsid w:val="00AC56F9"/>
    <w:rsid w:val="00AC6C14"/>
    <w:rsid w:val="00AC73B6"/>
    <w:rsid w:val="00AD4DB5"/>
    <w:rsid w:val="00AD5F0B"/>
    <w:rsid w:val="00AD6F86"/>
    <w:rsid w:val="00AD7F1E"/>
    <w:rsid w:val="00AE1334"/>
    <w:rsid w:val="00AE2518"/>
    <w:rsid w:val="00AF324C"/>
    <w:rsid w:val="00AF3F3B"/>
    <w:rsid w:val="00AF50A8"/>
    <w:rsid w:val="00AF69DC"/>
    <w:rsid w:val="00B01765"/>
    <w:rsid w:val="00B0180A"/>
    <w:rsid w:val="00B03BAE"/>
    <w:rsid w:val="00B03EE7"/>
    <w:rsid w:val="00B129B0"/>
    <w:rsid w:val="00B15CDB"/>
    <w:rsid w:val="00B261CE"/>
    <w:rsid w:val="00B26915"/>
    <w:rsid w:val="00B27CAA"/>
    <w:rsid w:val="00B33E17"/>
    <w:rsid w:val="00B40306"/>
    <w:rsid w:val="00B42938"/>
    <w:rsid w:val="00B511E8"/>
    <w:rsid w:val="00B57DD9"/>
    <w:rsid w:val="00B622EC"/>
    <w:rsid w:val="00B654B3"/>
    <w:rsid w:val="00B67544"/>
    <w:rsid w:val="00B67D30"/>
    <w:rsid w:val="00B72CFC"/>
    <w:rsid w:val="00B745FB"/>
    <w:rsid w:val="00B828CB"/>
    <w:rsid w:val="00B92B6D"/>
    <w:rsid w:val="00B96E5C"/>
    <w:rsid w:val="00BA1023"/>
    <w:rsid w:val="00BA2ADF"/>
    <w:rsid w:val="00BB10E7"/>
    <w:rsid w:val="00BB3A92"/>
    <w:rsid w:val="00BB542C"/>
    <w:rsid w:val="00BC097C"/>
    <w:rsid w:val="00BC1F1F"/>
    <w:rsid w:val="00BD4959"/>
    <w:rsid w:val="00BD7AC7"/>
    <w:rsid w:val="00BE56D8"/>
    <w:rsid w:val="00BF1C37"/>
    <w:rsid w:val="00BF20BD"/>
    <w:rsid w:val="00C005D7"/>
    <w:rsid w:val="00C02E25"/>
    <w:rsid w:val="00C05158"/>
    <w:rsid w:val="00C063D2"/>
    <w:rsid w:val="00C07012"/>
    <w:rsid w:val="00C125F7"/>
    <w:rsid w:val="00C12E5E"/>
    <w:rsid w:val="00C1311A"/>
    <w:rsid w:val="00C1530F"/>
    <w:rsid w:val="00C2174E"/>
    <w:rsid w:val="00C22E40"/>
    <w:rsid w:val="00C25602"/>
    <w:rsid w:val="00C26F52"/>
    <w:rsid w:val="00C30471"/>
    <w:rsid w:val="00C32922"/>
    <w:rsid w:val="00C329D5"/>
    <w:rsid w:val="00C3486D"/>
    <w:rsid w:val="00C4025D"/>
    <w:rsid w:val="00C41AB7"/>
    <w:rsid w:val="00C447A7"/>
    <w:rsid w:val="00C47EB7"/>
    <w:rsid w:val="00C50512"/>
    <w:rsid w:val="00C52A9C"/>
    <w:rsid w:val="00C55618"/>
    <w:rsid w:val="00C61A61"/>
    <w:rsid w:val="00C645E4"/>
    <w:rsid w:val="00C664CE"/>
    <w:rsid w:val="00C67BB3"/>
    <w:rsid w:val="00C80B19"/>
    <w:rsid w:val="00C85B18"/>
    <w:rsid w:val="00C92CCE"/>
    <w:rsid w:val="00C94251"/>
    <w:rsid w:val="00C96157"/>
    <w:rsid w:val="00C97548"/>
    <w:rsid w:val="00CB1E9B"/>
    <w:rsid w:val="00CC19E5"/>
    <w:rsid w:val="00CC1DD7"/>
    <w:rsid w:val="00CC2001"/>
    <w:rsid w:val="00CC23A6"/>
    <w:rsid w:val="00CC4A82"/>
    <w:rsid w:val="00CD26FF"/>
    <w:rsid w:val="00CD3B65"/>
    <w:rsid w:val="00CD6C90"/>
    <w:rsid w:val="00CE5A00"/>
    <w:rsid w:val="00CF061B"/>
    <w:rsid w:val="00CF2D8F"/>
    <w:rsid w:val="00D11070"/>
    <w:rsid w:val="00D13E49"/>
    <w:rsid w:val="00D21DAA"/>
    <w:rsid w:val="00D2370E"/>
    <w:rsid w:val="00D25652"/>
    <w:rsid w:val="00D26D84"/>
    <w:rsid w:val="00D44D41"/>
    <w:rsid w:val="00D50BE7"/>
    <w:rsid w:val="00D521D6"/>
    <w:rsid w:val="00D53CA2"/>
    <w:rsid w:val="00D56EC5"/>
    <w:rsid w:val="00D572BC"/>
    <w:rsid w:val="00D57F59"/>
    <w:rsid w:val="00D65A7C"/>
    <w:rsid w:val="00D72B5F"/>
    <w:rsid w:val="00D73173"/>
    <w:rsid w:val="00D82C06"/>
    <w:rsid w:val="00D834C2"/>
    <w:rsid w:val="00D8483A"/>
    <w:rsid w:val="00D8520A"/>
    <w:rsid w:val="00D919B0"/>
    <w:rsid w:val="00D9731B"/>
    <w:rsid w:val="00DA0E35"/>
    <w:rsid w:val="00DA5D4B"/>
    <w:rsid w:val="00DB01CD"/>
    <w:rsid w:val="00DB37C0"/>
    <w:rsid w:val="00DB4C05"/>
    <w:rsid w:val="00DB4C26"/>
    <w:rsid w:val="00DB68D0"/>
    <w:rsid w:val="00DB75A2"/>
    <w:rsid w:val="00DC06AC"/>
    <w:rsid w:val="00DC4852"/>
    <w:rsid w:val="00DC49D8"/>
    <w:rsid w:val="00DC5641"/>
    <w:rsid w:val="00DC731F"/>
    <w:rsid w:val="00DD0AE1"/>
    <w:rsid w:val="00DD22BD"/>
    <w:rsid w:val="00DE5514"/>
    <w:rsid w:val="00DE7EE9"/>
    <w:rsid w:val="00DF2321"/>
    <w:rsid w:val="00DF25FA"/>
    <w:rsid w:val="00DF69D7"/>
    <w:rsid w:val="00E04A21"/>
    <w:rsid w:val="00E116B9"/>
    <w:rsid w:val="00E12156"/>
    <w:rsid w:val="00E16099"/>
    <w:rsid w:val="00E201D7"/>
    <w:rsid w:val="00E22148"/>
    <w:rsid w:val="00E26535"/>
    <w:rsid w:val="00E309A7"/>
    <w:rsid w:val="00E40603"/>
    <w:rsid w:val="00E416A3"/>
    <w:rsid w:val="00E4219B"/>
    <w:rsid w:val="00E43056"/>
    <w:rsid w:val="00E4351B"/>
    <w:rsid w:val="00E4513A"/>
    <w:rsid w:val="00E4736A"/>
    <w:rsid w:val="00E50294"/>
    <w:rsid w:val="00E51A1C"/>
    <w:rsid w:val="00E51E13"/>
    <w:rsid w:val="00E530AA"/>
    <w:rsid w:val="00E546D2"/>
    <w:rsid w:val="00E65EC0"/>
    <w:rsid w:val="00E731FA"/>
    <w:rsid w:val="00E734D9"/>
    <w:rsid w:val="00E855F4"/>
    <w:rsid w:val="00E91B3B"/>
    <w:rsid w:val="00E92C17"/>
    <w:rsid w:val="00E92F23"/>
    <w:rsid w:val="00EA43DA"/>
    <w:rsid w:val="00EB0AD8"/>
    <w:rsid w:val="00EB19CD"/>
    <w:rsid w:val="00EB71FE"/>
    <w:rsid w:val="00EC05BB"/>
    <w:rsid w:val="00EC15A9"/>
    <w:rsid w:val="00EC3C7C"/>
    <w:rsid w:val="00EC62B6"/>
    <w:rsid w:val="00ED41B6"/>
    <w:rsid w:val="00ED50D9"/>
    <w:rsid w:val="00EE025F"/>
    <w:rsid w:val="00EE4834"/>
    <w:rsid w:val="00EE74B8"/>
    <w:rsid w:val="00EF10E0"/>
    <w:rsid w:val="00EF7DDE"/>
    <w:rsid w:val="00F01AC5"/>
    <w:rsid w:val="00F115DC"/>
    <w:rsid w:val="00F1180D"/>
    <w:rsid w:val="00F13579"/>
    <w:rsid w:val="00F1628C"/>
    <w:rsid w:val="00F164EC"/>
    <w:rsid w:val="00F22B44"/>
    <w:rsid w:val="00F24BC9"/>
    <w:rsid w:val="00F27A0A"/>
    <w:rsid w:val="00F27C5A"/>
    <w:rsid w:val="00F33027"/>
    <w:rsid w:val="00F34C60"/>
    <w:rsid w:val="00F36ACF"/>
    <w:rsid w:val="00F42051"/>
    <w:rsid w:val="00F42695"/>
    <w:rsid w:val="00F4445C"/>
    <w:rsid w:val="00F46A8B"/>
    <w:rsid w:val="00F55E19"/>
    <w:rsid w:val="00F5688D"/>
    <w:rsid w:val="00F57529"/>
    <w:rsid w:val="00F732B6"/>
    <w:rsid w:val="00F74F2C"/>
    <w:rsid w:val="00F8149A"/>
    <w:rsid w:val="00F85D95"/>
    <w:rsid w:val="00F86DDC"/>
    <w:rsid w:val="00F87493"/>
    <w:rsid w:val="00F9295A"/>
    <w:rsid w:val="00F943DA"/>
    <w:rsid w:val="00F94B51"/>
    <w:rsid w:val="00FA01B4"/>
    <w:rsid w:val="00FA1E01"/>
    <w:rsid w:val="00FA4260"/>
    <w:rsid w:val="00FA45B5"/>
    <w:rsid w:val="00FA5C5E"/>
    <w:rsid w:val="00FA6834"/>
    <w:rsid w:val="00FA6C94"/>
    <w:rsid w:val="00FA728A"/>
    <w:rsid w:val="00FB179F"/>
    <w:rsid w:val="00FB1A76"/>
    <w:rsid w:val="00FB24CB"/>
    <w:rsid w:val="00FB2D88"/>
    <w:rsid w:val="00FC0DDE"/>
    <w:rsid w:val="00FC164B"/>
    <w:rsid w:val="00FC5928"/>
    <w:rsid w:val="00FD03AA"/>
    <w:rsid w:val="00FD2A50"/>
    <w:rsid w:val="00FD7ECA"/>
    <w:rsid w:val="00FE5EB0"/>
    <w:rsid w:val="00FF328F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6535"/>
    <w:pPr>
      <w:pBdr>
        <w:left w:val="single" w:sz="6" w:space="5" w:color="auto"/>
      </w:pBdr>
    </w:pPr>
  </w:style>
  <w:style w:type="paragraph" w:styleId="Heading1">
    <w:name w:val="heading 1"/>
    <w:basedOn w:val="Normal"/>
    <w:next w:val="Normal"/>
    <w:qFormat/>
    <w:rsid w:val="00E26535"/>
    <w:pPr>
      <w:keepNext/>
      <w:pBdr>
        <w:left w:val="none" w:sz="0" w:space="0" w:color="auto"/>
      </w:pBdr>
      <w:tabs>
        <w:tab w:val="left" w:pos="-720"/>
      </w:tabs>
      <w:suppressAutoHyphens/>
      <w:jc w:val="both"/>
      <w:outlineLvl w:val="0"/>
    </w:pPr>
    <w:rPr>
      <w:i/>
      <w:spacing w:val="-3"/>
      <w:sz w:val="24"/>
    </w:rPr>
  </w:style>
  <w:style w:type="paragraph" w:styleId="Heading2">
    <w:name w:val="heading 2"/>
    <w:basedOn w:val="Normal"/>
    <w:next w:val="Normal"/>
    <w:qFormat/>
    <w:rsid w:val="00E26535"/>
    <w:pPr>
      <w:keepNext/>
      <w:pBdr>
        <w:left w:val="none" w:sz="0" w:space="0" w:color="auto"/>
      </w:pBdr>
      <w:tabs>
        <w:tab w:val="left" w:pos="-720"/>
      </w:tabs>
      <w:suppressAutoHyphens/>
      <w:jc w:val="both"/>
      <w:outlineLvl w:val="1"/>
    </w:pPr>
    <w:rPr>
      <w:spacing w:val="-3"/>
      <w:sz w:val="24"/>
    </w:rPr>
  </w:style>
  <w:style w:type="paragraph" w:styleId="Heading3">
    <w:name w:val="heading 3"/>
    <w:basedOn w:val="Normal"/>
    <w:next w:val="Normal"/>
    <w:qFormat/>
    <w:rsid w:val="00E26535"/>
    <w:pPr>
      <w:keepNext/>
      <w:pBdr>
        <w:left w:val="none" w:sz="0" w:space="0" w:color="auto"/>
      </w:pBdr>
      <w:shd w:val="pct25" w:color="auto" w:fill="auto"/>
      <w:tabs>
        <w:tab w:val="left" w:pos="-720"/>
      </w:tabs>
      <w:suppressAutoHyphens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E26535"/>
    <w:pPr>
      <w:keepNext/>
      <w:pBdr>
        <w:left w:val="none" w:sz="0" w:space="0" w:color="auto"/>
      </w:pBdr>
      <w:shd w:val="pct25" w:color="auto" w:fill="auto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E26535"/>
    <w:pPr>
      <w:keepNext/>
      <w:pBdr>
        <w:left w:val="none" w:sz="0" w:space="0" w:color="auto"/>
      </w:pBdr>
      <w:shd w:val="pct25" w:color="auto" w:fill="auto"/>
      <w:tabs>
        <w:tab w:val="left" w:pos="-720"/>
      </w:tabs>
      <w:suppressAutoHyphens/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E26535"/>
    <w:pPr>
      <w:keepNext/>
      <w:pBdr>
        <w:left w:val="none" w:sz="0" w:space="0" w:color="auto"/>
      </w:pBdr>
      <w:ind w:left="3600" w:hanging="3600"/>
      <w:outlineLvl w:val="5"/>
    </w:pPr>
    <w:rPr>
      <w:b/>
      <w:snapToGrid w:val="0"/>
      <w:color w:val="000000"/>
    </w:rPr>
  </w:style>
  <w:style w:type="paragraph" w:styleId="Heading7">
    <w:name w:val="heading 7"/>
    <w:basedOn w:val="Normal"/>
    <w:next w:val="Normal"/>
    <w:qFormat/>
    <w:rsid w:val="00E26535"/>
    <w:pPr>
      <w:keepNext/>
      <w:pBdr>
        <w:left w:val="none" w:sz="0" w:space="0" w:color="auto"/>
      </w:pBdr>
      <w:shd w:val="pct25" w:color="auto" w:fill="auto"/>
      <w:jc w:val="both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E26535"/>
    <w:pPr>
      <w:keepNext/>
      <w:pBdr>
        <w:left w:val="none" w:sz="0" w:space="0" w:color="auto"/>
      </w:pBdr>
      <w:jc w:val="both"/>
      <w:outlineLvl w:val="7"/>
    </w:pPr>
    <w:rPr>
      <w:bCs/>
      <w:snapToGrid w:val="0"/>
      <w:color w:val="000000"/>
      <w:sz w:val="24"/>
      <w:u w:val="single"/>
    </w:rPr>
  </w:style>
  <w:style w:type="paragraph" w:styleId="Heading9">
    <w:name w:val="heading 9"/>
    <w:basedOn w:val="Normal"/>
    <w:next w:val="Normal"/>
    <w:qFormat/>
    <w:rsid w:val="00E26535"/>
    <w:pPr>
      <w:keepNext/>
      <w:pBdr>
        <w:left w:val="none" w:sz="0" w:space="0" w:color="auto"/>
      </w:pBdr>
      <w:jc w:val="both"/>
      <w:outlineLvl w:val="8"/>
    </w:pPr>
    <w:rPr>
      <w:b/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Institution"/>
    <w:rsid w:val="00E26535"/>
    <w:pPr>
      <w:keepNext w:val="0"/>
      <w:spacing w:before="0" w:after="80"/>
    </w:pPr>
    <w:rPr>
      <w:b/>
    </w:rPr>
  </w:style>
  <w:style w:type="paragraph" w:customStyle="1" w:styleId="Institution">
    <w:name w:val="Institution"/>
    <w:basedOn w:val="BodyText"/>
    <w:rsid w:val="00E26535"/>
    <w:pPr>
      <w:keepNext/>
      <w:spacing w:before="160" w:after="0"/>
    </w:pPr>
  </w:style>
  <w:style w:type="paragraph" w:styleId="BodyText">
    <w:name w:val="Body Text"/>
    <w:basedOn w:val="Normal"/>
    <w:rsid w:val="00E26535"/>
    <w:pPr>
      <w:spacing w:after="80"/>
    </w:pPr>
    <w:rPr>
      <w:sz w:val="22"/>
    </w:rPr>
  </w:style>
  <w:style w:type="paragraph" w:customStyle="1" w:styleId="Address">
    <w:name w:val="Address"/>
    <w:basedOn w:val="BodyText"/>
    <w:rsid w:val="00E26535"/>
    <w:pPr>
      <w:keepLines/>
      <w:spacing w:after="0"/>
      <w:ind w:right="3240"/>
    </w:pPr>
  </w:style>
  <w:style w:type="character" w:styleId="CommentReference">
    <w:name w:val="annotation reference"/>
    <w:basedOn w:val="DefaultParagraphFont"/>
    <w:semiHidden/>
    <w:rsid w:val="00E26535"/>
    <w:rPr>
      <w:sz w:val="16"/>
    </w:rPr>
  </w:style>
  <w:style w:type="paragraph" w:styleId="CommentText">
    <w:name w:val="annotation text"/>
    <w:basedOn w:val="FootnoteBase"/>
    <w:semiHidden/>
    <w:rsid w:val="00E26535"/>
    <w:pPr>
      <w:spacing w:after="120"/>
    </w:pPr>
    <w:rPr>
      <w:sz w:val="20"/>
    </w:rPr>
  </w:style>
  <w:style w:type="paragraph" w:customStyle="1" w:styleId="FootnoteBase">
    <w:name w:val="Footnote Base"/>
    <w:basedOn w:val="Normal"/>
    <w:rsid w:val="00E26535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BodyTextIndent">
    <w:name w:val="Body Text Indent"/>
    <w:basedOn w:val="Normal"/>
    <w:rsid w:val="00E26535"/>
    <w:pPr>
      <w:pBdr>
        <w:left w:val="none" w:sz="0" w:space="0" w:color="auto"/>
      </w:pBdr>
      <w:ind w:left="288"/>
    </w:pPr>
    <w:rPr>
      <w:snapToGrid w:val="0"/>
      <w:sz w:val="22"/>
    </w:rPr>
  </w:style>
  <w:style w:type="paragraph" w:customStyle="1" w:styleId="CityState">
    <w:name w:val="City/State"/>
    <w:basedOn w:val="BodyText"/>
    <w:rsid w:val="00E26535"/>
    <w:pPr>
      <w:keepNext/>
      <w:spacing w:after="0"/>
    </w:pPr>
    <w:rPr>
      <w:b/>
      <w:i/>
    </w:rPr>
  </w:style>
  <w:style w:type="paragraph" w:customStyle="1" w:styleId="CompanyName">
    <w:name w:val="Company Name"/>
    <w:basedOn w:val="BodyText"/>
    <w:rsid w:val="00E26535"/>
    <w:pPr>
      <w:keepNext/>
      <w:spacing w:before="160" w:after="0"/>
    </w:pPr>
    <w:rPr>
      <w:bCs/>
      <w:i/>
      <w:iCs/>
      <w:sz w:val="24"/>
      <w:u w:val="single"/>
    </w:rPr>
  </w:style>
  <w:style w:type="paragraph" w:styleId="Date">
    <w:name w:val="Date"/>
    <w:basedOn w:val="BodyText"/>
    <w:rsid w:val="00E26535"/>
    <w:pPr>
      <w:keepNext/>
      <w:framePr w:w="3600" w:vSpace="58" w:wrap="auto" w:vAnchor="text" w:hAnchor="page" w:y="217"/>
      <w:pBdr>
        <w:left w:val="none" w:sz="0" w:space="0" w:color="auto"/>
      </w:pBdr>
      <w:spacing w:after="0"/>
      <w:ind w:left="1080" w:right="540"/>
    </w:pPr>
  </w:style>
  <w:style w:type="paragraph" w:customStyle="1" w:styleId="DocumentLabel">
    <w:name w:val="Document Label"/>
    <w:basedOn w:val="HeadingBase"/>
    <w:rsid w:val="00E26535"/>
    <w:rPr>
      <w:rFonts w:ascii="Times New Roman" w:hAnsi="Times New Roman"/>
      <w:sz w:val="24"/>
    </w:rPr>
  </w:style>
  <w:style w:type="paragraph" w:customStyle="1" w:styleId="HeadingBase">
    <w:name w:val="Heading Base"/>
    <w:basedOn w:val="Normal"/>
    <w:rsid w:val="00E26535"/>
    <w:pPr>
      <w:keepNext/>
      <w:spacing w:before="240" w:after="120"/>
    </w:pPr>
    <w:rPr>
      <w:rFonts w:ascii="Arial" w:hAnsi="Arial"/>
      <w:b/>
      <w:sz w:val="36"/>
    </w:rPr>
  </w:style>
  <w:style w:type="character" w:styleId="Emphasis">
    <w:name w:val="Emphasis"/>
    <w:basedOn w:val="DefaultParagraphFont"/>
    <w:qFormat/>
    <w:rsid w:val="00E26535"/>
    <w:rPr>
      <w:i/>
    </w:rPr>
  </w:style>
  <w:style w:type="paragraph" w:styleId="Footer">
    <w:name w:val="footer"/>
    <w:basedOn w:val="HeaderBase"/>
    <w:rsid w:val="00E26535"/>
  </w:style>
  <w:style w:type="paragraph" w:customStyle="1" w:styleId="HeaderBase">
    <w:name w:val="Header Base"/>
    <w:basedOn w:val="Normal"/>
    <w:rsid w:val="00E26535"/>
    <w:pPr>
      <w:pBdr>
        <w:left w:val="none" w:sz="0" w:space="0" w:color="auto"/>
      </w:pBdr>
      <w:tabs>
        <w:tab w:val="center" w:pos="3780"/>
        <w:tab w:val="right" w:pos="7560"/>
      </w:tabs>
    </w:pPr>
  </w:style>
  <w:style w:type="paragraph" w:styleId="Header">
    <w:name w:val="header"/>
    <w:basedOn w:val="HeaderBase"/>
    <w:rsid w:val="00E26535"/>
  </w:style>
  <w:style w:type="character" w:customStyle="1" w:styleId="Job">
    <w:name w:val="Job"/>
    <w:rsid w:val="00E26535"/>
    <w:rPr>
      <w:rFonts w:ascii="Times New Roman" w:hAnsi="Times New Roman"/>
      <w:sz w:val="22"/>
    </w:rPr>
  </w:style>
  <w:style w:type="character" w:customStyle="1" w:styleId="Lead-inEmphasis">
    <w:name w:val="Lead-in Emphasis"/>
    <w:rsid w:val="00E26535"/>
    <w:rPr>
      <w:b/>
      <w:i/>
    </w:rPr>
  </w:style>
  <w:style w:type="paragraph" w:styleId="List">
    <w:name w:val="List"/>
    <w:basedOn w:val="BodyText"/>
    <w:rsid w:val="00E26535"/>
    <w:pPr>
      <w:keepLines/>
      <w:tabs>
        <w:tab w:val="left" w:pos="360"/>
      </w:tabs>
      <w:spacing w:after="160"/>
      <w:ind w:left="360" w:hanging="360"/>
    </w:pPr>
  </w:style>
  <w:style w:type="paragraph" w:styleId="List2">
    <w:name w:val="List 2"/>
    <w:basedOn w:val="List"/>
    <w:rsid w:val="00E26535"/>
    <w:pPr>
      <w:pBdr>
        <w:left w:val="single" w:sz="6" w:space="23" w:color="auto"/>
      </w:pBdr>
      <w:tabs>
        <w:tab w:val="clear" w:pos="360"/>
        <w:tab w:val="left" w:pos="720"/>
      </w:tabs>
      <w:ind w:left="720"/>
    </w:pPr>
  </w:style>
  <w:style w:type="paragraph" w:styleId="List3">
    <w:name w:val="List 3"/>
    <w:basedOn w:val="List"/>
    <w:rsid w:val="00E26535"/>
    <w:pPr>
      <w:pBdr>
        <w:left w:val="none" w:sz="0" w:space="0" w:color="auto"/>
      </w:pBdr>
      <w:tabs>
        <w:tab w:val="clear" w:pos="360"/>
        <w:tab w:val="left" w:pos="1080"/>
      </w:tabs>
      <w:ind w:left="1080"/>
    </w:pPr>
  </w:style>
  <w:style w:type="paragraph" w:styleId="ListBullet">
    <w:name w:val="List Bullet"/>
    <w:basedOn w:val="List"/>
    <w:autoRedefine/>
    <w:rsid w:val="00E26535"/>
    <w:pPr>
      <w:numPr>
        <w:numId w:val="1"/>
      </w:numPr>
      <w:tabs>
        <w:tab w:val="clear" w:pos="360"/>
      </w:tabs>
    </w:pPr>
  </w:style>
  <w:style w:type="paragraph" w:styleId="ListBullet2">
    <w:name w:val="List Bullet 2"/>
    <w:basedOn w:val="ListBullet"/>
    <w:autoRedefine/>
    <w:rsid w:val="00E26535"/>
    <w:pPr>
      <w:pBdr>
        <w:left w:val="single" w:sz="6" w:space="23" w:color="auto"/>
      </w:pBdr>
    </w:pPr>
  </w:style>
  <w:style w:type="paragraph" w:customStyle="1" w:styleId="ListBulletFirst">
    <w:name w:val="List Bullet First"/>
    <w:basedOn w:val="ListBullet"/>
    <w:next w:val="ListBullet"/>
    <w:rsid w:val="00E26535"/>
    <w:pPr>
      <w:spacing w:before="80"/>
    </w:pPr>
  </w:style>
  <w:style w:type="paragraph" w:customStyle="1" w:styleId="ListBulletLast">
    <w:name w:val="List Bullet Last"/>
    <w:basedOn w:val="ListBullet"/>
    <w:next w:val="BodyText"/>
    <w:rsid w:val="00E26535"/>
    <w:pPr>
      <w:spacing w:after="240"/>
    </w:pPr>
  </w:style>
  <w:style w:type="paragraph" w:customStyle="1" w:styleId="ListFirst">
    <w:name w:val="List First"/>
    <w:basedOn w:val="List"/>
    <w:next w:val="List"/>
    <w:rsid w:val="00E26535"/>
    <w:pPr>
      <w:spacing w:before="80"/>
    </w:pPr>
  </w:style>
  <w:style w:type="paragraph" w:customStyle="1" w:styleId="ListLast">
    <w:name w:val="List Last"/>
    <w:basedOn w:val="List"/>
    <w:next w:val="BodyText"/>
    <w:rsid w:val="00E26535"/>
    <w:pPr>
      <w:spacing w:after="240"/>
    </w:pPr>
  </w:style>
  <w:style w:type="paragraph" w:styleId="ListNumber">
    <w:name w:val="List Number"/>
    <w:basedOn w:val="List"/>
    <w:rsid w:val="00E26535"/>
    <w:pPr>
      <w:tabs>
        <w:tab w:val="clear" w:pos="360"/>
      </w:tabs>
    </w:pPr>
  </w:style>
  <w:style w:type="paragraph" w:styleId="ListNumber2">
    <w:name w:val="List Number 2"/>
    <w:basedOn w:val="ListNumber"/>
    <w:rsid w:val="00E26535"/>
    <w:pPr>
      <w:pBdr>
        <w:left w:val="single" w:sz="6" w:space="23" w:color="auto"/>
      </w:pBdr>
      <w:ind w:left="720"/>
    </w:pPr>
  </w:style>
  <w:style w:type="paragraph" w:customStyle="1" w:styleId="ListNumberCont">
    <w:name w:val="List Number Cont"/>
    <w:basedOn w:val="ListNumber"/>
    <w:rsid w:val="00E26535"/>
  </w:style>
  <w:style w:type="paragraph" w:customStyle="1" w:styleId="ListNumberFirst">
    <w:name w:val="List Number First"/>
    <w:basedOn w:val="ListNumber"/>
    <w:next w:val="ListNumber"/>
    <w:rsid w:val="00E26535"/>
    <w:pPr>
      <w:spacing w:before="80"/>
    </w:pPr>
  </w:style>
  <w:style w:type="paragraph" w:customStyle="1" w:styleId="ListNumberLast">
    <w:name w:val="List Number Last"/>
    <w:basedOn w:val="ListNumber"/>
    <w:next w:val="Normal"/>
    <w:rsid w:val="00E26535"/>
    <w:pPr>
      <w:spacing w:after="240"/>
    </w:pPr>
  </w:style>
  <w:style w:type="paragraph" w:styleId="MacroText">
    <w:name w:val="macro"/>
    <w:basedOn w:val="BodyText"/>
    <w:semiHidden/>
    <w:rsid w:val="00E26535"/>
    <w:pPr>
      <w:pBdr>
        <w:left w:val="none" w:sz="0" w:space="0" w:color="auto"/>
      </w:pBdr>
      <w:spacing w:after="120"/>
    </w:pPr>
    <w:rPr>
      <w:rFonts w:ascii="Courier New" w:hAnsi="Courier New"/>
    </w:rPr>
  </w:style>
  <w:style w:type="paragraph" w:customStyle="1" w:styleId="Name">
    <w:name w:val="Name"/>
    <w:basedOn w:val="BodyText"/>
    <w:rsid w:val="00E26535"/>
    <w:pPr>
      <w:keepNext/>
    </w:pPr>
    <w:rPr>
      <w:rFonts w:ascii="Arial" w:hAnsi="Arial"/>
      <w:b/>
      <w:sz w:val="24"/>
    </w:rPr>
  </w:style>
  <w:style w:type="paragraph" w:customStyle="1" w:styleId="Objective">
    <w:name w:val="Objective"/>
    <w:basedOn w:val="BodyText"/>
    <w:rsid w:val="00E26535"/>
    <w:pPr>
      <w:spacing w:before="320" w:after="120"/>
    </w:pPr>
    <w:rPr>
      <w:rFonts w:ascii="Arial" w:hAnsi="Arial"/>
      <w:i/>
      <w:sz w:val="18"/>
    </w:rPr>
  </w:style>
  <w:style w:type="character" w:styleId="PageNumber">
    <w:name w:val="page number"/>
    <w:basedOn w:val="DefaultParagraphFont"/>
    <w:rsid w:val="00E26535"/>
    <w:rPr>
      <w:rFonts w:ascii="Times New Roman" w:hAnsi="Times New Roman"/>
      <w:bCs/>
    </w:rPr>
  </w:style>
  <w:style w:type="paragraph" w:customStyle="1" w:styleId="PersonalData">
    <w:name w:val="Personal Data"/>
    <w:basedOn w:val="BodyText"/>
    <w:rsid w:val="00E26535"/>
  </w:style>
  <w:style w:type="paragraph" w:customStyle="1" w:styleId="Picture">
    <w:name w:val="Picture"/>
    <w:basedOn w:val="BodyText"/>
    <w:rsid w:val="00E26535"/>
    <w:pPr>
      <w:pBdr>
        <w:left w:val="none" w:sz="0" w:space="0" w:color="auto"/>
      </w:pBdr>
    </w:pPr>
  </w:style>
  <w:style w:type="paragraph" w:customStyle="1" w:styleId="SectionSubtitle">
    <w:name w:val="Section Subtitle"/>
    <w:basedOn w:val="SectionTitle"/>
    <w:rsid w:val="00E26535"/>
    <w:pPr>
      <w:spacing w:before="160"/>
    </w:pPr>
    <w:rPr>
      <w:rFonts w:ascii="Arial" w:hAnsi="Arial"/>
      <w:sz w:val="20"/>
    </w:rPr>
  </w:style>
  <w:style w:type="paragraph" w:customStyle="1" w:styleId="SectionTitle">
    <w:name w:val="Section Title"/>
    <w:basedOn w:val="HeadingBase"/>
    <w:rsid w:val="00E26535"/>
    <w:pPr>
      <w:spacing w:after="0"/>
    </w:pPr>
    <w:rPr>
      <w:rFonts w:ascii="Times New Roman" w:hAnsi="Times New Roman"/>
      <w:sz w:val="28"/>
    </w:rPr>
  </w:style>
  <w:style w:type="character" w:customStyle="1" w:styleId="Superscript">
    <w:name w:val="Superscript"/>
    <w:rsid w:val="00E26535"/>
    <w:rPr>
      <w:vertAlign w:val="superscript"/>
    </w:rPr>
  </w:style>
  <w:style w:type="character" w:styleId="LineNumber">
    <w:name w:val="line number"/>
    <w:basedOn w:val="DefaultParagraphFont"/>
    <w:rsid w:val="00E26535"/>
  </w:style>
  <w:style w:type="paragraph" w:customStyle="1" w:styleId="ListContinued2">
    <w:name w:val="List Continued 2"/>
    <w:basedOn w:val="ListContinued"/>
    <w:rsid w:val="00E26535"/>
    <w:pPr>
      <w:pBdr>
        <w:left w:val="none" w:sz="0" w:space="0" w:color="auto"/>
      </w:pBdr>
      <w:ind w:left="720"/>
    </w:pPr>
  </w:style>
  <w:style w:type="paragraph" w:customStyle="1" w:styleId="ListContinued">
    <w:name w:val="List Continued"/>
    <w:basedOn w:val="List"/>
    <w:rsid w:val="00E26535"/>
    <w:pPr>
      <w:pBdr>
        <w:left w:val="single" w:sz="6" w:space="23" w:color="auto"/>
      </w:pBdr>
      <w:tabs>
        <w:tab w:val="clear" w:pos="360"/>
      </w:tabs>
      <w:ind w:firstLine="0"/>
    </w:pPr>
  </w:style>
  <w:style w:type="paragraph" w:styleId="List4">
    <w:name w:val="List 4"/>
    <w:basedOn w:val="List"/>
    <w:rsid w:val="00E26535"/>
    <w:pPr>
      <w:pBdr>
        <w:left w:val="none" w:sz="0" w:space="0" w:color="auto"/>
      </w:pBdr>
      <w:tabs>
        <w:tab w:val="clear" w:pos="360"/>
        <w:tab w:val="left" w:pos="1440"/>
      </w:tabs>
      <w:ind w:left="1440"/>
    </w:pPr>
  </w:style>
  <w:style w:type="paragraph" w:styleId="List5">
    <w:name w:val="List 5"/>
    <w:basedOn w:val="List"/>
    <w:rsid w:val="00E26535"/>
    <w:pPr>
      <w:pBdr>
        <w:left w:val="none" w:sz="0" w:space="0" w:color="auto"/>
      </w:pBdr>
      <w:tabs>
        <w:tab w:val="clear" w:pos="360"/>
        <w:tab w:val="left" w:pos="1800"/>
      </w:tabs>
      <w:ind w:left="1800"/>
    </w:pPr>
  </w:style>
  <w:style w:type="paragraph" w:styleId="ListNumber5">
    <w:name w:val="List Number 5"/>
    <w:basedOn w:val="ListNumber"/>
    <w:rsid w:val="00E26535"/>
    <w:pPr>
      <w:pBdr>
        <w:left w:val="none" w:sz="0" w:space="0" w:color="auto"/>
      </w:pBdr>
      <w:ind w:left="1800"/>
    </w:pPr>
  </w:style>
  <w:style w:type="paragraph" w:styleId="ListNumber4">
    <w:name w:val="List Number 4"/>
    <w:basedOn w:val="ListNumber"/>
    <w:rsid w:val="00E26535"/>
    <w:pPr>
      <w:pBdr>
        <w:left w:val="none" w:sz="0" w:space="0" w:color="auto"/>
      </w:pBdr>
      <w:ind w:left="1440"/>
    </w:pPr>
  </w:style>
  <w:style w:type="paragraph" w:styleId="ListNumber3">
    <w:name w:val="List Number 3"/>
    <w:basedOn w:val="ListNumber"/>
    <w:rsid w:val="00E26535"/>
    <w:pPr>
      <w:pBdr>
        <w:left w:val="none" w:sz="0" w:space="0" w:color="auto"/>
      </w:pBdr>
      <w:ind w:left="1080"/>
    </w:pPr>
  </w:style>
  <w:style w:type="paragraph" w:styleId="ListBullet5">
    <w:name w:val="List Bullet 5"/>
    <w:basedOn w:val="ListBullet"/>
    <w:autoRedefine/>
    <w:rsid w:val="00E26535"/>
    <w:pPr>
      <w:pBdr>
        <w:left w:val="none" w:sz="0" w:space="0" w:color="auto"/>
      </w:pBdr>
      <w:ind w:left="1800"/>
    </w:pPr>
  </w:style>
  <w:style w:type="paragraph" w:styleId="ListBullet4">
    <w:name w:val="List Bullet 4"/>
    <w:basedOn w:val="ListBullet"/>
    <w:autoRedefine/>
    <w:rsid w:val="00E26535"/>
    <w:pPr>
      <w:pBdr>
        <w:left w:val="none" w:sz="0" w:space="0" w:color="auto"/>
      </w:pBdr>
      <w:ind w:left="1440"/>
    </w:pPr>
  </w:style>
  <w:style w:type="paragraph" w:styleId="ListBullet3">
    <w:name w:val="List Bullet 3"/>
    <w:basedOn w:val="ListBullet"/>
    <w:autoRedefine/>
    <w:rsid w:val="00E26535"/>
    <w:pPr>
      <w:pBdr>
        <w:left w:val="none" w:sz="0" w:space="0" w:color="auto"/>
      </w:pBdr>
      <w:ind w:left="1080"/>
    </w:pPr>
  </w:style>
  <w:style w:type="paragraph" w:customStyle="1" w:styleId="ListContinued3">
    <w:name w:val="List Continued 3"/>
    <w:basedOn w:val="ListContinued"/>
    <w:rsid w:val="00E26535"/>
    <w:pPr>
      <w:pBdr>
        <w:left w:val="none" w:sz="0" w:space="0" w:color="auto"/>
      </w:pBdr>
      <w:ind w:left="1080"/>
    </w:pPr>
  </w:style>
  <w:style w:type="paragraph" w:customStyle="1" w:styleId="ListContinued4">
    <w:name w:val="List Continued 4"/>
    <w:basedOn w:val="ListContinued"/>
    <w:rsid w:val="00E26535"/>
    <w:pPr>
      <w:pBdr>
        <w:left w:val="none" w:sz="0" w:space="0" w:color="auto"/>
      </w:pBdr>
      <w:ind w:left="1440"/>
    </w:pPr>
  </w:style>
  <w:style w:type="paragraph" w:customStyle="1" w:styleId="ListContinued5">
    <w:name w:val="List Continued 5"/>
    <w:basedOn w:val="ListContinued"/>
    <w:rsid w:val="00E26535"/>
    <w:pPr>
      <w:pBdr>
        <w:left w:val="none" w:sz="0" w:space="0" w:color="auto"/>
      </w:pBdr>
      <w:ind w:left="1800"/>
    </w:pPr>
  </w:style>
  <w:style w:type="character" w:customStyle="1" w:styleId="Supercript">
    <w:name w:val="Supercript"/>
    <w:rsid w:val="00E26535"/>
    <w:rPr>
      <w:vertAlign w:val="superscript"/>
    </w:rPr>
  </w:style>
  <w:style w:type="paragraph" w:styleId="ListContinue">
    <w:name w:val="List Continue"/>
    <w:basedOn w:val="List"/>
    <w:rsid w:val="00E26535"/>
    <w:pPr>
      <w:ind w:firstLine="0"/>
    </w:pPr>
  </w:style>
  <w:style w:type="paragraph" w:styleId="ListContinue2">
    <w:name w:val="List Continue 2"/>
    <w:basedOn w:val="ListContinue"/>
    <w:rsid w:val="00E26535"/>
    <w:pPr>
      <w:ind w:left="0"/>
    </w:pPr>
  </w:style>
  <w:style w:type="paragraph" w:styleId="ListContinue3">
    <w:name w:val="List Continue 3"/>
    <w:basedOn w:val="ListContinue"/>
    <w:rsid w:val="00E26535"/>
  </w:style>
  <w:style w:type="paragraph" w:styleId="ListContinue4">
    <w:name w:val="List Continue 4"/>
    <w:basedOn w:val="ListContinue"/>
    <w:rsid w:val="00E26535"/>
    <w:pPr>
      <w:ind w:left="720"/>
    </w:pPr>
  </w:style>
  <w:style w:type="paragraph" w:styleId="ListContinue5">
    <w:name w:val="List Continue 5"/>
    <w:basedOn w:val="ListContinue"/>
    <w:rsid w:val="00E26535"/>
    <w:pPr>
      <w:ind w:left="1080"/>
    </w:pPr>
  </w:style>
  <w:style w:type="character" w:styleId="FootnoteReference">
    <w:name w:val="footnote reference"/>
    <w:basedOn w:val="DefaultParagraphFont"/>
    <w:semiHidden/>
    <w:rsid w:val="00E26535"/>
    <w:rPr>
      <w:vertAlign w:val="superscript"/>
    </w:rPr>
  </w:style>
  <w:style w:type="paragraph" w:customStyle="1" w:styleId="Bullet">
    <w:name w:val="Bullet"/>
    <w:basedOn w:val="Normal"/>
    <w:rsid w:val="00E26535"/>
    <w:pPr>
      <w:pBdr>
        <w:left w:val="none" w:sz="0" w:space="0" w:color="auto"/>
      </w:pBdr>
      <w:ind w:left="288" w:hanging="288"/>
    </w:pPr>
    <w:rPr>
      <w:snapToGrid w:val="0"/>
      <w:sz w:val="24"/>
    </w:rPr>
  </w:style>
  <w:style w:type="paragraph" w:customStyle="1" w:styleId="DefaultText">
    <w:name w:val="Default Text"/>
    <w:basedOn w:val="Normal"/>
    <w:rsid w:val="00E26535"/>
    <w:pPr>
      <w:pBdr>
        <w:left w:val="none" w:sz="0" w:space="0" w:color="auto"/>
      </w:pBdr>
    </w:pPr>
    <w:rPr>
      <w:snapToGrid w:val="0"/>
      <w:sz w:val="24"/>
    </w:rPr>
  </w:style>
  <w:style w:type="paragraph" w:styleId="PlainText">
    <w:name w:val="Plain Text"/>
    <w:basedOn w:val="Normal"/>
    <w:rsid w:val="00E26535"/>
    <w:pPr>
      <w:pBdr>
        <w:left w:val="none" w:sz="0" w:space="0" w:color="auto"/>
      </w:pBdr>
    </w:pPr>
    <w:rPr>
      <w:rFonts w:ascii="Courier New" w:hAnsi="Courier New"/>
    </w:rPr>
  </w:style>
  <w:style w:type="paragraph" w:styleId="BodyTextIndent2">
    <w:name w:val="Body Text Indent 2"/>
    <w:basedOn w:val="Normal"/>
    <w:rsid w:val="00E26535"/>
    <w:pPr>
      <w:pBdr>
        <w:left w:val="none" w:sz="0" w:space="0" w:color="auto"/>
      </w:pBdr>
      <w:tabs>
        <w:tab w:val="left" w:pos="1710"/>
        <w:tab w:val="left" w:pos="2160"/>
      </w:tabs>
      <w:ind w:left="2160" w:hanging="2160"/>
    </w:pPr>
    <w:rPr>
      <w:snapToGrid w:val="0"/>
      <w:color w:val="000000"/>
    </w:rPr>
  </w:style>
  <w:style w:type="paragraph" w:styleId="FootnoteText">
    <w:name w:val="footnote text"/>
    <w:basedOn w:val="Normal"/>
    <w:semiHidden/>
    <w:rsid w:val="00E26535"/>
    <w:pPr>
      <w:pBdr>
        <w:left w:val="none" w:sz="0" w:space="0" w:color="auto"/>
      </w:pBdr>
    </w:pPr>
    <w:rPr>
      <w:rFonts w:ascii="Arial" w:hAnsi="Arial"/>
      <w:lang w:val="en-GB"/>
    </w:rPr>
  </w:style>
  <w:style w:type="paragraph" w:styleId="BodyText2">
    <w:name w:val="Body Text 2"/>
    <w:basedOn w:val="Normal"/>
    <w:rsid w:val="00E26535"/>
    <w:pPr>
      <w:pBdr>
        <w:left w:val="none" w:sz="0" w:space="0" w:color="auto"/>
      </w:pBdr>
    </w:pPr>
    <w:rPr>
      <w:snapToGrid w:val="0"/>
      <w:color w:val="000000"/>
    </w:rPr>
  </w:style>
  <w:style w:type="paragraph" w:styleId="BodyText3">
    <w:name w:val="Body Text 3"/>
    <w:basedOn w:val="Normal"/>
    <w:rsid w:val="00E26535"/>
    <w:pPr>
      <w:tabs>
        <w:tab w:val="left" w:pos="0"/>
      </w:tabs>
      <w:jc w:val="both"/>
    </w:pPr>
    <w:rPr>
      <w:sz w:val="24"/>
    </w:rPr>
  </w:style>
  <w:style w:type="paragraph" w:styleId="NormalWeb">
    <w:name w:val="Normal (Web)"/>
    <w:basedOn w:val="Normal"/>
    <w:rsid w:val="00E26535"/>
    <w:pPr>
      <w:pBdr>
        <w:left w:val="none" w:sz="0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WorkExheading">
    <w:name w:val="Work Ex heading"/>
    <w:basedOn w:val="Normal"/>
    <w:rsid w:val="00E26535"/>
    <w:pPr>
      <w:pBdr>
        <w:left w:val="none" w:sz="0" w:space="0" w:color="auto"/>
      </w:pBdr>
      <w:jc w:val="both"/>
    </w:pPr>
    <w:rPr>
      <w:b/>
      <w:sz w:val="22"/>
      <w:u w:val="single"/>
    </w:rPr>
  </w:style>
  <w:style w:type="paragraph" w:customStyle="1" w:styleId="ProjectName">
    <w:name w:val="Project Name"/>
    <w:basedOn w:val="Normal"/>
    <w:rsid w:val="00E26535"/>
    <w:pPr>
      <w:pBdr>
        <w:left w:val="none" w:sz="0" w:space="0" w:color="auto"/>
      </w:pBdr>
      <w:jc w:val="both"/>
    </w:pPr>
    <w:rPr>
      <w:i/>
      <w:sz w:val="22"/>
    </w:rPr>
  </w:style>
  <w:style w:type="paragraph" w:customStyle="1" w:styleId="Page">
    <w:name w:val="Page"/>
    <w:basedOn w:val="Name"/>
    <w:rsid w:val="00E26535"/>
    <w:pPr>
      <w:pBdr>
        <w:left w:val="none" w:sz="0" w:space="0" w:color="auto"/>
      </w:pBdr>
      <w:tabs>
        <w:tab w:val="left" w:pos="180"/>
      </w:tabs>
    </w:pPr>
    <w:rPr>
      <w:rFonts w:ascii="Times New Roman" w:hAnsi="Times New Roman"/>
      <w:b w:val="0"/>
    </w:rPr>
  </w:style>
  <w:style w:type="paragraph" w:customStyle="1" w:styleId="SectionHeader">
    <w:name w:val="Section Header"/>
    <w:basedOn w:val="Heading4"/>
    <w:rsid w:val="00E26535"/>
  </w:style>
  <w:style w:type="paragraph" w:styleId="Title">
    <w:name w:val="Title"/>
    <w:basedOn w:val="Normal"/>
    <w:qFormat/>
    <w:rsid w:val="00E26535"/>
    <w:pPr>
      <w:pBdr>
        <w:left w:val="none" w:sz="0" w:space="0" w:color="auto"/>
      </w:pBdr>
      <w:autoSpaceDE w:val="0"/>
      <w:autoSpaceDN w:val="0"/>
      <w:jc w:val="center"/>
    </w:pPr>
    <w:rPr>
      <w:b/>
      <w:u w:val="single"/>
    </w:rPr>
  </w:style>
  <w:style w:type="paragraph" w:styleId="CommentSubject">
    <w:name w:val="annotation subject"/>
    <w:basedOn w:val="CommentText"/>
    <w:next w:val="CommentText"/>
    <w:semiHidden/>
    <w:rsid w:val="00E26535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paragraph" w:styleId="BalloonText">
    <w:name w:val="Balloon Text"/>
    <w:basedOn w:val="Normal"/>
    <w:semiHidden/>
    <w:rsid w:val="00E265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26535"/>
    <w:rPr>
      <w:color w:val="0000FF"/>
      <w:u w:val="single"/>
    </w:rPr>
  </w:style>
  <w:style w:type="character" w:styleId="Strong">
    <w:name w:val="Strong"/>
    <w:basedOn w:val="DefaultParagraphFont"/>
    <w:qFormat/>
    <w:rsid w:val="00E26535"/>
    <w:rPr>
      <w:b/>
      <w:bCs/>
    </w:rPr>
  </w:style>
  <w:style w:type="table" w:styleId="TableGrid">
    <w:name w:val="Table Grid"/>
    <w:basedOn w:val="TableNormal"/>
    <w:rsid w:val="001307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D4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6535"/>
    <w:pPr>
      <w:pBdr>
        <w:left w:val="single" w:sz="6" w:space="5" w:color="auto"/>
      </w:pBdr>
    </w:pPr>
  </w:style>
  <w:style w:type="paragraph" w:styleId="Heading1">
    <w:name w:val="heading 1"/>
    <w:basedOn w:val="Normal"/>
    <w:next w:val="Normal"/>
    <w:qFormat/>
    <w:rsid w:val="00E26535"/>
    <w:pPr>
      <w:keepNext/>
      <w:pBdr>
        <w:left w:val="none" w:sz="0" w:space="0" w:color="auto"/>
      </w:pBdr>
      <w:tabs>
        <w:tab w:val="left" w:pos="-720"/>
      </w:tabs>
      <w:suppressAutoHyphens/>
      <w:jc w:val="both"/>
      <w:outlineLvl w:val="0"/>
    </w:pPr>
    <w:rPr>
      <w:i/>
      <w:spacing w:val="-3"/>
      <w:sz w:val="24"/>
    </w:rPr>
  </w:style>
  <w:style w:type="paragraph" w:styleId="Heading2">
    <w:name w:val="heading 2"/>
    <w:basedOn w:val="Normal"/>
    <w:next w:val="Normal"/>
    <w:qFormat/>
    <w:rsid w:val="00E26535"/>
    <w:pPr>
      <w:keepNext/>
      <w:pBdr>
        <w:left w:val="none" w:sz="0" w:space="0" w:color="auto"/>
      </w:pBdr>
      <w:tabs>
        <w:tab w:val="left" w:pos="-720"/>
      </w:tabs>
      <w:suppressAutoHyphens/>
      <w:jc w:val="both"/>
      <w:outlineLvl w:val="1"/>
    </w:pPr>
    <w:rPr>
      <w:spacing w:val="-3"/>
      <w:sz w:val="24"/>
    </w:rPr>
  </w:style>
  <w:style w:type="paragraph" w:styleId="Heading3">
    <w:name w:val="heading 3"/>
    <w:basedOn w:val="Normal"/>
    <w:next w:val="Normal"/>
    <w:qFormat/>
    <w:rsid w:val="00E26535"/>
    <w:pPr>
      <w:keepNext/>
      <w:pBdr>
        <w:left w:val="none" w:sz="0" w:space="0" w:color="auto"/>
      </w:pBdr>
      <w:shd w:val="pct25" w:color="auto" w:fill="auto"/>
      <w:tabs>
        <w:tab w:val="left" w:pos="-720"/>
      </w:tabs>
      <w:suppressAutoHyphens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E26535"/>
    <w:pPr>
      <w:keepNext/>
      <w:pBdr>
        <w:left w:val="none" w:sz="0" w:space="0" w:color="auto"/>
      </w:pBdr>
      <w:shd w:val="pct25" w:color="auto" w:fill="auto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E26535"/>
    <w:pPr>
      <w:keepNext/>
      <w:pBdr>
        <w:left w:val="none" w:sz="0" w:space="0" w:color="auto"/>
      </w:pBdr>
      <w:shd w:val="pct25" w:color="auto" w:fill="auto"/>
      <w:tabs>
        <w:tab w:val="left" w:pos="-720"/>
      </w:tabs>
      <w:suppressAutoHyphens/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E26535"/>
    <w:pPr>
      <w:keepNext/>
      <w:pBdr>
        <w:left w:val="none" w:sz="0" w:space="0" w:color="auto"/>
      </w:pBdr>
      <w:ind w:left="3600" w:hanging="3600"/>
      <w:outlineLvl w:val="5"/>
    </w:pPr>
    <w:rPr>
      <w:b/>
      <w:snapToGrid w:val="0"/>
      <w:color w:val="000000"/>
    </w:rPr>
  </w:style>
  <w:style w:type="paragraph" w:styleId="Heading7">
    <w:name w:val="heading 7"/>
    <w:basedOn w:val="Normal"/>
    <w:next w:val="Normal"/>
    <w:qFormat/>
    <w:rsid w:val="00E26535"/>
    <w:pPr>
      <w:keepNext/>
      <w:pBdr>
        <w:left w:val="none" w:sz="0" w:space="0" w:color="auto"/>
      </w:pBdr>
      <w:shd w:val="pct25" w:color="auto" w:fill="auto"/>
      <w:jc w:val="both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E26535"/>
    <w:pPr>
      <w:keepNext/>
      <w:pBdr>
        <w:left w:val="none" w:sz="0" w:space="0" w:color="auto"/>
      </w:pBdr>
      <w:jc w:val="both"/>
      <w:outlineLvl w:val="7"/>
    </w:pPr>
    <w:rPr>
      <w:bCs/>
      <w:snapToGrid w:val="0"/>
      <w:color w:val="000000"/>
      <w:sz w:val="24"/>
      <w:u w:val="single"/>
    </w:rPr>
  </w:style>
  <w:style w:type="paragraph" w:styleId="Heading9">
    <w:name w:val="heading 9"/>
    <w:basedOn w:val="Normal"/>
    <w:next w:val="Normal"/>
    <w:qFormat/>
    <w:rsid w:val="00E26535"/>
    <w:pPr>
      <w:keepNext/>
      <w:pBdr>
        <w:left w:val="none" w:sz="0" w:space="0" w:color="auto"/>
      </w:pBdr>
      <w:jc w:val="both"/>
      <w:outlineLvl w:val="8"/>
    </w:pPr>
    <w:rPr>
      <w:b/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Institution"/>
    <w:rsid w:val="00E26535"/>
    <w:pPr>
      <w:keepNext w:val="0"/>
      <w:spacing w:before="0" w:after="80"/>
    </w:pPr>
    <w:rPr>
      <w:b/>
    </w:rPr>
  </w:style>
  <w:style w:type="paragraph" w:customStyle="1" w:styleId="Institution">
    <w:name w:val="Institution"/>
    <w:basedOn w:val="BodyText"/>
    <w:rsid w:val="00E26535"/>
    <w:pPr>
      <w:keepNext/>
      <w:spacing w:before="160" w:after="0"/>
    </w:pPr>
  </w:style>
  <w:style w:type="paragraph" w:styleId="BodyText">
    <w:name w:val="Body Text"/>
    <w:basedOn w:val="Normal"/>
    <w:rsid w:val="00E26535"/>
    <w:pPr>
      <w:spacing w:after="80"/>
    </w:pPr>
    <w:rPr>
      <w:sz w:val="22"/>
    </w:rPr>
  </w:style>
  <w:style w:type="paragraph" w:customStyle="1" w:styleId="Address">
    <w:name w:val="Address"/>
    <w:basedOn w:val="BodyText"/>
    <w:rsid w:val="00E26535"/>
    <w:pPr>
      <w:keepLines/>
      <w:spacing w:after="0"/>
      <w:ind w:right="3240"/>
    </w:pPr>
  </w:style>
  <w:style w:type="character" w:styleId="CommentReference">
    <w:name w:val="annotation reference"/>
    <w:basedOn w:val="DefaultParagraphFont"/>
    <w:semiHidden/>
    <w:rsid w:val="00E26535"/>
    <w:rPr>
      <w:sz w:val="16"/>
    </w:rPr>
  </w:style>
  <w:style w:type="paragraph" w:styleId="CommentText">
    <w:name w:val="annotation text"/>
    <w:basedOn w:val="FootnoteBase"/>
    <w:semiHidden/>
    <w:rsid w:val="00E26535"/>
    <w:pPr>
      <w:spacing w:after="120"/>
    </w:pPr>
    <w:rPr>
      <w:sz w:val="20"/>
    </w:rPr>
  </w:style>
  <w:style w:type="paragraph" w:customStyle="1" w:styleId="FootnoteBase">
    <w:name w:val="Footnote Base"/>
    <w:basedOn w:val="Normal"/>
    <w:rsid w:val="00E26535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BodyTextIndent">
    <w:name w:val="Body Text Indent"/>
    <w:basedOn w:val="Normal"/>
    <w:rsid w:val="00E26535"/>
    <w:pPr>
      <w:pBdr>
        <w:left w:val="none" w:sz="0" w:space="0" w:color="auto"/>
      </w:pBdr>
      <w:ind w:left="288"/>
    </w:pPr>
    <w:rPr>
      <w:snapToGrid w:val="0"/>
      <w:sz w:val="22"/>
    </w:rPr>
  </w:style>
  <w:style w:type="paragraph" w:customStyle="1" w:styleId="CityState">
    <w:name w:val="City/State"/>
    <w:basedOn w:val="BodyText"/>
    <w:rsid w:val="00E26535"/>
    <w:pPr>
      <w:keepNext/>
      <w:spacing w:after="0"/>
    </w:pPr>
    <w:rPr>
      <w:b/>
      <w:i/>
    </w:rPr>
  </w:style>
  <w:style w:type="paragraph" w:customStyle="1" w:styleId="CompanyName">
    <w:name w:val="Company Name"/>
    <w:basedOn w:val="BodyText"/>
    <w:rsid w:val="00E26535"/>
    <w:pPr>
      <w:keepNext/>
      <w:spacing w:before="160" w:after="0"/>
    </w:pPr>
    <w:rPr>
      <w:bCs/>
      <w:i/>
      <w:iCs/>
      <w:sz w:val="24"/>
      <w:u w:val="single"/>
    </w:rPr>
  </w:style>
  <w:style w:type="paragraph" w:styleId="Date">
    <w:name w:val="Date"/>
    <w:basedOn w:val="BodyText"/>
    <w:rsid w:val="00E26535"/>
    <w:pPr>
      <w:keepNext/>
      <w:framePr w:w="3600" w:vSpace="58" w:wrap="auto" w:vAnchor="text" w:hAnchor="page" w:y="217"/>
      <w:pBdr>
        <w:left w:val="none" w:sz="0" w:space="0" w:color="auto"/>
      </w:pBdr>
      <w:spacing w:after="0"/>
      <w:ind w:left="1080" w:right="540"/>
    </w:pPr>
  </w:style>
  <w:style w:type="paragraph" w:customStyle="1" w:styleId="DocumentLabel">
    <w:name w:val="Document Label"/>
    <w:basedOn w:val="HeadingBase"/>
    <w:rsid w:val="00E26535"/>
    <w:rPr>
      <w:rFonts w:ascii="Times New Roman" w:hAnsi="Times New Roman"/>
      <w:sz w:val="24"/>
    </w:rPr>
  </w:style>
  <w:style w:type="paragraph" w:customStyle="1" w:styleId="HeadingBase">
    <w:name w:val="Heading Base"/>
    <w:basedOn w:val="Normal"/>
    <w:rsid w:val="00E26535"/>
    <w:pPr>
      <w:keepNext/>
      <w:spacing w:before="240" w:after="120"/>
    </w:pPr>
    <w:rPr>
      <w:rFonts w:ascii="Arial" w:hAnsi="Arial"/>
      <w:b/>
      <w:sz w:val="36"/>
    </w:rPr>
  </w:style>
  <w:style w:type="character" w:styleId="Emphasis">
    <w:name w:val="Emphasis"/>
    <w:basedOn w:val="DefaultParagraphFont"/>
    <w:qFormat/>
    <w:rsid w:val="00E26535"/>
    <w:rPr>
      <w:i/>
    </w:rPr>
  </w:style>
  <w:style w:type="paragraph" w:styleId="Footer">
    <w:name w:val="footer"/>
    <w:basedOn w:val="HeaderBase"/>
    <w:rsid w:val="00E26535"/>
  </w:style>
  <w:style w:type="paragraph" w:customStyle="1" w:styleId="HeaderBase">
    <w:name w:val="Header Base"/>
    <w:basedOn w:val="Normal"/>
    <w:rsid w:val="00E26535"/>
    <w:pPr>
      <w:pBdr>
        <w:left w:val="none" w:sz="0" w:space="0" w:color="auto"/>
      </w:pBdr>
      <w:tabs>
        <w:tab w:val="center" w:pos="3780"/>
        <w:tab w:val="right" w:pos="7560"/>
      </w:tabs>
    </w:pPr>
  </w:style>
  <w:style w:type="paragraph" w:styleId="Header">
    <w:name w:val="header"/>
    <w:basedOn w:val="HeaderBase"/>
    <w:rsid w:val="00E26535"/>
  </w:style>
  <w:style w:type="character" w:customStyle="1" w:styleId="Job">
    <w:name w:val="Job"/>
    <w:rsid w:val="00E26535"/>
    <w:rPr>
      <w:rFonts w:ascii="Times New Roman" w:hAnsi="Times New Roman"/>
      <w:sz w:val="22"/>
    </w:rPr>
  </w:style>
  <w:style w:type="character" w:customStyle="1" w:styleId="Lead-inEmphasis">
    <w:name w:val="Lead-in Emphasis"/>
    <w:rsid w:val="00E26535"/>
    <w:rPr>
      <w:b/>
      <w:i/>
    </w:rPr>
  </w:style>
  <w:style w:type="paragraph" w:styleId="List">
    <w:name w:val="List"/>
    <w:basedOn w:val="BodyText"/>
    <w:rsid w:val="00E26535"/>
    <w:pPr>
      <w:keepLines/>
      <w:tabs>
        <w:tab w:val="left" w:pos="360"/>
      </w:tabs>
      <w:spacing w:after="160"/>
      <w:ind w:left="360" w:hanging="360"/>
    </w:pPr>
  </w:style>
  <w:style w:type="paragraph" w:styleId="List2">
    <w:name w:val="List 2"/>
    <w:basedOn w:val="List"/>
    <w:rsid w:val="00E26535"/>
    <w:pPr>
      <w:pBdr>
        <w:left w:val="single" w:sz="6" w:space="23" w:color="auto"/>
      </w:pBdr>
      <w:tabs>
        <w:tab w:val="clear" w:pos="360"/>
        <w:tab w:val="left" w:pos="720"/>
      </w:tabs>
      <w:ind w:left="720"/>
    </w:pPr>
  </w:style>
  <w:style w:type="paragraph" w:styleId="List3">
    <w:name w:val="List 3"/>
    <w:basedOn w:val="List"/>
    <w:rsid w:val="00E26535"/>
    <w:pPr>
      <w:pBdr>
        <w:left w:val="none" w:sz="0" w:space="0" w:color="auto"/>
      </w:pBdr>
      <w:tabs>
        <w:tab w:val="clear" w:pos="360"/>
        <w:tab w:val="left" w:pos="1080"/>
      </w:tabs>
      <w:ind w:left="1080"/>
    </w:pPr>
  </w:style>
  <w:style w:type="paragraph" w:styleId="ListBullet">
    <w:name w:val="List Bullet"/>
    <w:basedOn w:val="List"/>
    <w:autoRedefine/>
    <w:rsid w:val="00E26535"/>
    <w:pPr>
      <w:numPr>
        <w:numId w:val="1"/>
      </w:numPr>
      <w:tabs>
        <w:tab w:val="clear" w:pos="360"/>
      </w:tabs>
    </w:pPr>
  </w:style>
  <w:style w:type="paragraph" w:styleId="ListBullet2">
    <w:name w:val="List Bullet 2"/>
    <w:basedOn w:val="ListBullet"/>
    <w:autoRedefine/>
    <w:rsid w:val="00E26535"/>
    <w:pPr>
      <w:pBdr>
        <w:left w:val="single" w:sz="6" w:space="23" w:color="auto"/>
      </w:pBdr>
    </w:pPr>
  </w:style>
  <w:style w:type="paragraph" w:customStyle="1" w:styleId="ListBulletFirst">
    <w:name w:val="List Bullet First"/>
    <w:basedOn w:val="ListBullet"/>
    <w:next w:val="ListBullet"/>
    <w:rsid w:val="00E26535"/>
    <w:pPr>
      <w:spacing w:before="80"/>
    </w:pPr>
  </w:style>
  <w:style w:type="paragraph" w:customStyle="1" w:styleId="ListBulletLast">
    <w:name w:val="List Bullet Last"/>
    <w:basedOn w:val="ListBullet"/>
    <w:next w:val="BodyText"/>
    <w:rsid w:val="00E26535"/>
    <w:pPr>
      <w:spacing w:after="240"/>
    </w:pPr>
  </w:style>
  <w:style w:type="paragraph" w:customStyle="1" w:styleId="ListFirst">
    <w:name w:val="List First"/>
    <w:basedOn w:val="List"/>
    <w:next w:val="List"/>
    <w:rsid w:val="00E26535"/>
    <w:pPr>
      <w:spacing w:before="80"/>
    </w:pPr>
  </w:style>
  <w:style w:type="paragraph" w:customStyle="1" w:styleId="ListLast">
    <w:name w:val="List Last"/>
    <w:basedOn w:val="List"/>
    <w:next w:val="BodyText"/>
    <w:rsid w:val="00E26535"/>
    <w:pPr>
      <w:spacing w:after="240"/>
    </w:pPr>
  </w:style>
  <w:style w:type="paragraph" w:styleId="ListNumber">
    <w:name w:val="List Number"/>
    <w:basedOn w:val="List"/>
    <w:rsid w:val="00E26535"/>
    <w:pPr>
      <w:tabs>
        <w:tab w:val="clear" w:pos="360"/>
      </w:tabs>
    </w:pPr>
  </w:style>
  <w:style w:type="paragraph" w:styleId="ListNumber2">
    <w:name w:val="List Number 2"/>
    <w:basedOn w:val="ListNumber"/>
    <w:rsid w:val="00E26535"/>
    <w:pPr>
      <w:pBdr>
        <w:left w:val="single" w:sz="6" w:space="23" w:color="auto"/>
      </w:pBdr>
      <w:ind w:left="720"/>
    </w:pPr>
  </w:style>
  <w:style w:type="paragraph" w:customStyle="1" w:styleId="ListNumberCont">
    <w:name w:val="List Number Cont"/>
    <w:basedOn w:val="ListNumber"/>
    <w:rsid w:val="00E26535"/>
  </w:style>
  <w:style w:type="paragraph" w:customStyle="1" w:styleId="ListNumberFirst">
    <w:name w:val="List Number First"/>
    <w:basedOn w:val="ListNumber"/>
    <w:next w:val="ListNumber"/>
    <w:rsid w:val="00E26535"/>
    <w:pPr>
      <w:spacing w:before="80"/>
    </w:pPr>
  </w:style>
  <w:style w:type="paragraph" w:customStyle="1" w:styleId="ListNumberLast">
    <w:name w:val="List Number Last"/>
    <w:basedOn w:val="ListNumber"/>
    <w:next w:val="Normal"/>
    <w:rsid w:val="00E26535"/>
    <w:pPr>
      <w:spacing w:after="240"/>
    </w:pPr>
  </w:style>
  <w:style w:type="paragraph" w:styleId="MacroText">
    <w:name w:val="macro"/>
    <w:basedOn w:val="BodyText"/>
    <w:semiHidden/>
    <w:rsid w:val="00E26535"/>
    <w:pPr>
      <w:pBdr>
        <w:left w:val="none" w:sz="0" w:space="0" w:color="auto"/>
      </w:pBdr>
      <w:spacing w:after="120"/>
    </w:pPr>
    <w:rPr>
      <w:rFonts w:ascii="Courier New" w:hAnsi="Courier New"/>
    </w:rPr>
  </w:style>
  <w:style w:type="paragraph" w:customStyle="1" w:styleId="Name">
    <w:name w:val="Name"/>
    <w:basedOn w:val="BodyText"/>
    <w:rsid w:val="00E26535"/>
    <w:pPr>
      <w:keepNext/>
    </w:pPr>
    <w:rPr>
      <w:rFonts w:ascii="Arial" w:hAnsi="Arial"/>
      <w:b/>
      <w:sz w:val="24"/>
    </w:rPr>
  </w:style>
  <w:style w:type="paragraph" w:customStyle="1" w:styleId="Objective">
    <w:name w:val="Objective"/>
    <w:basedOn w:val="BodyText"/>
    <w:rsid w:val="00E26535"/>
    <w:pPr>
      <w:spacing w:before="320" w:after="120"/>
    </w:pPr>
    <w:rPr>
      <w:rFonts w:ascii="Arial" w:hAnsi="Arial"/>
      <w:i/>
      <w:sz w:val="18"/>
    </w:rPr>
  </w:style>
  <w:style w:type="character" w:styleId="PageNumber">
    <w:name w:val="page number"/>
    <w:basedOn w:val="DefaultParagraphFont"/>
    <w:rsid w:val="00E26535"/>
    <w:rPr>
      <w:rFonts w:ascii="Times New Roman" w:hAnsi="Times New Roman"/>
      <w:bCs/>
    </w:rPr>
  </w:style>
  <w:style w:type="paragraph" w:customStyle="1" w:styleId="PersonalData">
    <w:name w:val="Personal Data"/>
    <w:basedOn w:val="BodyText"/>
    <w:rsid w:val="00E26535"/>
  </w:style>
  <w:style w:type="paragraph" w:customStyle="1" w:styleId="Picture">
    <w:name w:val="Picture"/>
    <w:basedOn w:val="BodyText"/>
    <w:rsid w:val="00E26535"/>
    <w:pPr>
      <w:pBdr>
        <w:left w:val="none" w:sz="0" w:space="0" w:color="auto"/>
      </w:pBdr>
    </w:pPr>
  </w:style>
  <w:style w:type="paragraph" w:customStyle="1" w:styleId="SectionSubtitle">
    <w:name w:val="Section Subtitle"/>
    <w:basedOn w:val="SectionTitle"/>
    <w:rsid w:val="00E26535"/>
    <w:pPr>
      <w:spacing w:before="160"/>
    </w:pPr>
    <w:rPr>
      <w:rFonts w:ascii="Arial" w:hAnsi="Arial"/>
      <w:sz w:val="20"/>
    </w:rPr>
  </w:style>
  <w:style w:type="paragraph" w:customStyle="1" w:styleId="SectionTitle">
    <w:name w:val="Section Title"/>
    <w:basedOn w:val="HeadingBase"/>
    <w:rsid w:val="00E26535"/>
    <w:pPr>
      <w:spacing w:after="0"/>
    </w:pPr>
    <w:rPr>
      <w:rFonts w:ascii="Times New Roman" w:hAnsi="Times New Roman"/>
      <w:sz w:val="28"/>
    </w:rPr>
  </w:style>
  <w:style w:type="character" w:customStyle="1" w:styleId="Superscript">
    <w:name w:val="Superscript"/>
    <w:rsid w:val="00E26535"/>
    <w:rPr>
      <w:vertAlign w:val="superscript"/>
    </w:rPr>
  </w:style>
  <w:style w:type="character" w:styleId="LineNumber">
    <w:name w:val="line number"/>
    <w:basedOn w:val="DefaultParagraphFont"/>
    <w:rsid w:val="00E26535"/>
  </w:style>
  <w:style w:type="paragraph" w:customStyle="1" w:styleId="ListContinued2">
    <w:name w:val="List Continued 2"/>
    <w:basedOn w:val="ListContinued"/>
    <w:rsid w:val="00E26535"/>
    <w:pPr>
      <w:pBdr>
        <w:left w:val="none" w:sz="0" w:space="0" w:color="auto"/>
      </w:pBdr>
      <w:ind w:left="720"/>
    </w:pPr>
  </w:style>
  <w:style w:type="paragraph" w:customStyle="1" w:styleId="ListContinued">
    <w:name w:val="List Continued"/>
    <w:basedOn w:val="List"/>
    <w:rsid w:val="00E26535"/>
    <w:pPr>
      <w:pBdr>
        <w:left w:val="single" w:sz="6" w:space="23" w:color="auto"/>
      </w:pBdr>
      <w:tabs>
        <w:tab w:val="clear" w:pos="360"/>
      </w:tabs>
      <w:ind w:firstLine="0"/>
    </w:pPr>
  </w:style>
  <w:style w:type="paragraph" w:styleId="List4">
    <w:name w:val="List 4"/>
    <w:basedOn w:val="List"/>
    <w:rsid w:val="00E26535"/>
    <w:pPr>
      <w:pBdr>
        <w:left w:val="none" w:sz="0" w:space="0" w:color="auto"/>
      </w:pBdr>
      <w:tabs>
        <w:tab w:val="clear" w:pos="360"/>
        <w:tab w:val="left" w:pos="1440"/>
      </w:tabs>
      <w:ind w:left="1440"/>
    </w:pPr>
  </w:style>
  <w:style w:type="paragraph" w:styleId="List5">
    <w:name w:val="List 5"/>
    <w:basedOn w:val="List"/>
    <w:rsid w:val="00E26535"/>
    <w:pPr>
      <w:pBdr>
        <w:left w:val="none" w:sz="0" w:space="0" w:color="auto"/>
      </w:pBdr>
      <w:tabs>
        <w:tab w:val="clear" w:pos="360"/>
        <w:tab w:val="left" w:pos="1800"/>
      </w:tabs>
      <w:ind w:left="1800"/>
    </w:pPr>
  </w:style>
  <w:style w:type="paragraph" w:styleId="ListNumber5">
    <w:name w:val="List Number 5"/>
    <w:basedOn w:val="ListNumber"/>
    <w:rsid w:val="00E26535"/>
    <w:pPr>
      <w:pBdr>
        <w:left w:val="none" w:sz="0" w:space="0" w:color="auto"/>
      </w:pBdr>
      <w:ind w:left="1800"/>
    </w:pPr>
  </w:style>
  <w:style w:type="paragraph" w:styleId="ListNumber4">
    <w:name w:val="List Number 4"/>
    <w:basedOn w:val="ListNumber"/>
    <w:rsid w:val="00E26535"/>
    <w:pPr>
      <w:pBdr>
        <w:left w:val="none" w:sz="0" w:space="0" w:color="auto"/>
      </w:pBdr>
      <w:ind w:left="1440"/>
    </w:pPr>
  </w:style>
  <w:style w:type="paragraph" w:styleId="ListNumber3">
    <w:name w:val="List Number 3"/>
    <w:basedOn w:val="ListNumber"/>
    <w:rsid w:val="00E26535"/>
    <w:pPr>
      <w:pBdr>
        <w:left w:val="none" w:sz="0" w:space="0" w:color="auto"/>
      </w:pBdr>
      <w:ind w:left="1080"/>
    </w:pPr>
  </w:style>
  <w:style w:type="paragraph" w:styleId="ListBullet5">
    <w:name w:val="List Bullet 5"/>
    <w:basedOn w:val="ListBullet"/>
    <w:autoRedefine/>
    <w:rsid w:val="00E26535"/>
    <w:pPr>
      <w:pBdr>
        <w:left w:val="none" w:sz="0" w:space="0" w:color="auto"/>
      </w:pBdr>
      <w:ind w:left="1800"/>
    </w:pPr>
  </w:style>
  <w:style w:type="paragraph" w:styleId="ListBullet4">
    <w:name w:val="List Bullet 4"/>
    <w:basedOn w:val="ListBullet"/>
    <w:autoRedefine/>
    <w:rsid w:val="00E26535"/>
    <w:pPr>
      <w:pBdr>
        <w:left w:val="none" w:sz="0" w:space="0" w:color="auto"/>
      </w:pBdr>
      <w:ind w:left="1440"/>
    </w:pPr>
  </w:style>
  <w:style w:type="paragraph" w:styleId="ListBullet3">
    <w:name w:val="List Bullet 3"/>
    <w:basedOn w:val="ListBullet"/>
    <w:autoRedefine/>
    <w:rsid w:val="00E26535"/>
    <w:pPr>
      <w:pBdr>
        <w:left w:val="none" w:sz="0" w:space="0" w:color="auto"/>
      </w:pBdr>
      <w:ind w:left="1080"/>
    </w:pPr>
  </w:style>
  <w:style w:type="paragraph" w:customStyle="1" w:styleId="ListContinued3">
    <w:name w:val="List Continued 3"/>
    <w:basedOn w:val="ListContinued"/>
    <w:rsid w:val="00E26535"/>
    <w:pPr>
      <w:pBdr>
        <w:left w:val="none" w:sz="0" w:space="0" w:color="auto"/>
      </w:pBdr>
      <w:ind w:left="1080"/>
    </w:pPr>
  </w:style>
  <w:style w:type="paragraph" w:customStyle="1" w:styleId="ListContinued4">
    <w:name w:val="List Continued 4"/>
    <w:basedOn w:val="ListContinued"/>
    <w:rsid w:val="00E26535"/>
    <w:pPr>
      <w:pBdr>
        <w:left w:val="none" w:sz="0" w:space="0" w:color="auto"/>
      </w:pBdr>
      <w:ind w:left="1440"/>
    </w:pPr>
  </w:style>
  <w:style w:type="paragraph" w:customStyle="1" w:styleId="ListContinued5">
    <w:name w:val="List Continued 5"/>
    <w:basedOn w:val="ListContinued"/>
    <w:rsid w:val="00E26535"/>
    <w:pPr>
      <w:pBdr>
        <w:left w:val="none" w:sz="0" w:space="0" w:color="auto"/>
      </w:pBdr>
      <w:ind w:left="1800"/>
    </w:pPr>
  </w:style>
  <w:style w:type="character" w:customStyle="1" w:styleId="Supercript">
    <w:name w:val="Supercript"/>
    <w:rsid w:val="00E26535"/>
    <w:rPr>
      <w:vertAlign w:val="superscript"/>
    </w:rPr>
  </w:style>
  <w:style w:type="paragraph" w:styleId="ListContinue">
    <w:name w:val="List Continue"/>
    <w:basedOn w:val="List"/>
    <w:rsid w:val="00E26535"/>
    <w:pPr>
      <w:ind w:firstLine="0"/>
    </w:pPr>
  </w:style>
  <w:style w:type="paragraph" w:styleId="ListContinue2">
    <w:name w:val="List Continue 2"/>
    <w:basedOn w:val="ListContinue"/>
    <w:rsid w:val="00E26535"/>
    <w:pPr>
      <w:ind w:left="0"/>
    </w:pPr>
  </w:style>
  <w:style w:type="paragraph" w:styleId="ListContinue3">
    <w:name w:val="List Continue 3"/>
    <w:basedOn w:val="ListContinue"/>
    <w:rsid w:val="00E26535"/>
  </w:style>
  <w:style w:type="paragraph" w:styleId="ListContinue4">
    <w:name w:val="List Continue 4"/>
    <w:basedOn w:val="ListContinue"/>
    <w:rsid w:val="00E26535"/>
    <w:pPr>
      <w:ind w:left="720"/>
    </w:pPr>
  </w:style>
  <w:style w:type="paragraph" w:styleId="ListContinue5">
    <w:name w:val="List Continue 5"/>
    <w:basedOn w:val="ListContinue"/>
    <w:rsid w:val="00E26535"/>
    <w:pPr>
      <w:ind w:left="1080"/>
    </w:pPr>
  </w:style>
  <w:style w:type="character" w:styleId="FootnoteReference">
    <w:name w:val="footnote reference"/>
    <w:basedOn w:val="DefaultParagraphFont"/>
    <w:semiHidden/>
    <w:rsid w:val="00E26535"/>
    <w:rPr>
      <w:vertAlign w:val="superscript"/>
    </w:rPr>
  </w:style>
  <w:style w:type="paragraph" w:customStyle="1" w:styleId="Bullet">
    <w:name w:val="Bullet"/>
    <w:basedOn w:val="Normal"/>
    <w:rsid w:val="00E26535"/>
    <w:pPr>
      <w:pBdr>
        <w:left w:val="none" w:sz="0" w:space="0" w:color="auto"/>
      </w:pBdr>
      <w:ind w:left="288" w:hanging="288"/>
    </w:pPr>
    <w:rPr>
      <w:snapToGrid w:val="0"/>
      <w:sz w:val="24"/>
    </w:rPr>
  </w:style>
  <w:style w:type="paragraph" w:customStyle="1" w:styleId="DefaultText">
    <w:name w:val="Default Text"/>
    <w:basedOn w:val="Normal"/>
    <w:rsid w:val="00E26535"/>
    <w:pPr>
      <w:pBdr>
        <w:left w:val="none" w:sz="0" w:space="0" w:color="auto"/>
      </w:pBdr>
    </w:pPr>
    <w:rPr>
      <w:snapToGrid w:val="0"/>
      <w:sz w:val="24"/>
    </w:rPr>
  </w:style>
  <w:style w:type="paragraph" w:styleId="PlainText">
    <w:name w:val="Plain Text"/>
    <w:basedOn w:val="Normal"/>
    <w:rsid w:val="00E26535"/>
    <w:pPr>
      <w:pBdr>
        <w:left w:val="none" w:sz="0" w:space="0" w:color="auto"/>
      </w:pBdr>
    </w:pPr>
    <w:rPr>
      <w:rFonts w:ascii="Courier New" w:hAnsi="Courier New"/>
    </w:rPr>
  </w:style>
  <w:style w:type="paragraph" w:styleId="BodyTextIndent2">
    <w:name w:val="Body Text Indent 2"/>
    <w:basedOn w:val="Normal"/>
    <w:rsid w:val="00E26535"/>
    <w:pPr>
      <w:pBdr>
        <w:left w:val="none" w:sz="0" w:space="0" w:color="auto"/>
      </w:pBdr>
      <w:tabs>
        <w:tab w:val="left" w:pos="1710"/>
        <w:tab w:val="left" w:pos="2160"/>
      </w:tabs>
      <w:ind w:left="2160" w:hanging="2160"/>
    </w:pPr>
    <w:rPr>
      <w:snapToGrid w:val="0"/>
      <w:color w:val="000000"/>
    </w:rPr>
  </w:style>
  <w:style w:type="paragraph" w:styleId="FootnoteText">
    <w:name w:val="footnote text"/>
    <w:basedOn w:val="Normal"/>
    <w:semiHidden/>
    <w:rsid w:val="00E26535"/>
    <w:pPr>
      <w:pBdr>
        <w:left w:val="none" w:sz="0" w:space="0" w:color="auto"/>
      </w:pBdr>
    </w:pPr>
    <w:rPr>
      <w:rFonts w:ascii="Arial" w:hAnsi="Arial"/>
      <w:lang w:val="en-GB"/>
    </w:rPr>
  </w:style>
  <w:style w:type="paragraph" w:styleId="BodyText2">
    <w:name w:val="Body Text 2"/>
    <w:basedOn w:val="Normal"/>
    <w:rsid w:val="00E26535"/>
    <w:pPr>
      <w:pBdr>
        <w:left w:val="none" w:sz="0" w:space="0" w:color="auto"/>
      </w:pBdr>
    </w:pPr>
    <w:rPr>
      <w:snapToGrid w:val="0"/>
      <w:color w:val="000000"/>
    </w:rPr>
  </w:style>
  <w:style w:type="paragraph" w:styleId="BodyText3">
    <w:name w:val="Body Text 3"/>
    <w:basedOn w:val="Normal"/>
    <w:rsid w:val="00E26535"/>
    <w:pPr>
      <w:tabs>
        <w:tab w:val="left" w:pos="0"/>
      </w:tabs>
      <w:jc w:val="both"/>
    </w:pPr>
    <w:rPr>
      <w:sz w:val="24"/>
    </w:rPr>
  </w:style>
  <w:style w:type="paragraph" w:styleId="NormalWeb">
    <w:name w:val="Normal (Web)"/>
    <w:basedOn w:val="Normal"/>
    <w:rsid w:val="00E26535"/>
    <w:pPr>
      <w:pBdr>
        <w:left w:val="none" w:sz="0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WorkExheading">
    <w:name w:val="Work Ex heading"/>
    <w:basedOn w:val="Normal"/>
    <w:rsid w:val="00E26535"/>
    <w:pPr>
      <w:pBdr>
        <w:left w:val="none" w:sz="0" w:space="0" w:color="auto"/>
      </w:pBdr>
      <w:jc w:val="both"/>
    </w:pPr>
    <w:rPr>
      <w:b/>
      <w:sz w:val="22"/>
      <w:u w:val="single"/>
    </w:rPr>
  </w:style>
  <w:style w:type="paragraph" w:customStyle="1" w:styleId="ProjectName">
    <w:name w:val="Project Name"/>
    <w:basedOn w:val="Normal"/>
    <w:rsid w:val="00E26535"/>
    <w:pPr>
      <w:pBdr>
        <w:left w:val="none" w:sz="0" w:space="0" w:color="auto"/>
      </w:pBdr>
      <w:jc w:val="both"/>
    </w:pPr>
    <w:rPr>
      <w:i/>
      <w:sz w:val="22"/>
    </w:rPr>
  </w:style>
  <w:style w:type="paragraph" w:customStyle="1" w:styleId="Page">
    <w:name w:val="Page"/>
    <w:basedOn w:val="Name"/>
    <w:rsid w:val="00E26535"/>
    <w:pPr>
      <w:pBdr>
        <w:left w:val="none" w:sz="0" w:space="0" w:color="auto"/>
      </w:pBdr>
      <w:tabs>
        <w:tab w:val="left" w:pos="180"/>
      </w:tabs>
    </w:pPr>
    <w:rPr>
      <w:rFonts w:ascii="Times New Roman" w:hAnsi="Times New Roman"/>
      <w:b w:val="0"/>
    </w:rPr>
  </w:style>
  <w:style w:type="paragraph" w:customStyle="1" w:styleId="SectionHeader">
    <w:name w:val="Section Header"/>
    <w:basedOn w:val="Heading4"/>
    <w:rsid w:val="00E26535"/>
  </w:style>
  <w:style w:type="paragraph" w:styleId="Title">
    <w:name w:val="Title"/>
    <w:basedOn w:val="Normal"/>
    <w:qFormat/>
    <w:rsid w:val="00E26535"/>
    <w:pPr>
      <w:pBdr>
        <w:left w:val="none" w:sz="0" w:space="0" w:color="auto"/>
      </w:pBdr>
      <w:autoSpaceDE w:val="0"/>
      <w:autoSpaceDN w:val="0"/>
      <w:jc w:val="center"/>
    </w:pPr>
    <w:rPr>
      <w:b/>
      <w:u w:val="single"/>
    </w:rPr>
  </w:style>
  <w:style w:type="paragraph" w:styleId="CommentSubject">
    <w:name w:val="annotation subject"/>
    <w:basedOn w:val="CommentText"/>
    <w:next w:val="CommentText"/>
    <w:semiHidden/>
    <w:rsid w:val="00E26535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paragraph" w:styleId="BalloonText">
    <w:name w:val="Balloon Text"/>
    <w:basedOn w:val="Normal"/>
    <w:semiHidden/>
    <w:rsid w:val="00E265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26535"/>
    <w:rPr>
      <w:color w:val="0000FF"/>
      <w:u w:val="single"/>
    </w:rPr>
  </w:style>
  <w:style w:type="character" w:styleId="Strong">
    <w:name w:val="Strong"/>
    <w:basedOn w:val="DefaultParagraphFont"/>
    <w:qFormat/>
    <w:rsid w:val="00E26535"/>
    <w:rPr>
      <w:b/>
      <w:bCs/>
    </w:rPr>
  </w:style>
  <w:style w:type="table" w:styleId="TableGrid">
    <w:name w:val="Table Grid"/>
    <w:basedOn w:val="TableNormal"/>
    <w:rsid w:val="001307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D4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bhattacharya1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C.Lotus.Notes.Data\~376505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~3765057</Template>
  <TotalTime>202</TotalTime>
  <Pages>3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Range of experience</vt:lpstr>
    </vt:vector>
  </TitlesOfParts>
  <Company>IBM-BCS</Company>
  <LinksUpToDate>false</LinksUpToDate>
  <CharactersWithSpaces>5620</CharactersWithSpaces>
  <SharedDoc>false</SharedDoc>
  <HLinks>
    <vt:vector size="6" baseType="variant">
      <vt:variant>
        <vt:i4>2490440</vt:i4>
      </vt:variant>
      <vt:variant>
        <vt:i4>0</vt:i4>
      </vt:variant>
      <vt:variant>
        <vt:i4>0</vt:i4>
      </vt:variant>
      <vt:variant>
        <vt:i4>5</vt:i4>
      </vt:variant>
      <vt:variant>
        <vt:lpwstr>mailto:abhibhattacharya1@yahoo.com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Range of experience</dc:title>
  <dc:subject>Resume</dc:subject>
  <dc:creator>PwC User</dc:creator>
  <cp:lastModifiedBy>Abhishek</cp:lastModifiedBy>
  <cp:revision>17</cp:revision>
  <cp:lastPrinted>2010-07-07T17:00:00Z</cp:lastPrinted>
  <dcterms:created xsi:type="dcterms:W3CDTF">2016-05-01T15:17:00Z</dcterms:created>
  <dcterms:modified xsi:type="dcterms:W3CDTF">2017-04-11T18:07:00Z</dcterms:modified>
</cp:coreProperties>
</file>