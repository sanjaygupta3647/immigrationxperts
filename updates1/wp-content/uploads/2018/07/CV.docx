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CDAB4" w14:textId="77777777" w:rsidR="00816216" w:rsidRPr="00AA5888" w:rsidRDefault="00352F36" w:rsidP="00141A4C">
      <w:pPr>
        <w:pStyle w:val="Title"/>
        <w:rPr>
          <w:sz w:val="48"/>
          <w:szCs w:val="48"/>
        </w:rPr>
      </w:pPr>
      <w:r w:rsidRPr="00AA5888">
        <w:rPr>
          <w:sz w:val="48"/>
          <w:szCs w:val="48"/>
        </w:rPr>
        <w:t>RAVNEET KAUR</w:t>
      </w:r>
      <w:r w:rsidR="00AA5888" w:rsidRPr="00AA5888">
        <w:rPr>
          <w:sz w:val="48"/>
          <w:szCs w:val="48"/>
        </w:rPr>
        <w:t>,21</w:t>
      </w:r>
    </w:p>
    <w:p w14:paraId="3CFED919" w14:textId="77777777" w:rsidR="00141A4C" w:rsidRDefault="00141A4C" w:rsidP="00141A4C">
      <w:r>
        <w:t> </w:t>
      </w:r>
      <w:sdt>
        <w:sdtPr>
          <w:alias w:val="Telephone:"/>
          <w:tag w:val="Telephone:"/>
          <w:id w:val="-1416317146"/>
          <w:placeholder>
            <w:docPart w:val="0F1AB6BC795449AC90AA96860E4D6E0D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>
            <w:t>Telephone</w:t>
          </w:r>
        </w:sdtContent>
      </w:sdt>
      <w:r w:rsidR="00352F36">
        <w:t xml:space="preserve"> : 9810410298 |</w:t>
      </w:r>
      <w:r>
        <w:t> </w:t>
      </w:r>
      <w:r w:rsidR="00352F36">
        <w:t>Email: ravneetkaur22@ymail.com</w:t>
      </w:r>
    </w:p>
    <w:p w14:paraId="56EF9599" w14:textId="54DDACEA" w:rsidR="006270A9" w:rsidRDefault="006270A9" w:rsidP="00CB1F0C">
      <w:pPr>
        <w:pStyle w:val="Heading1"/>
      </w:pPr>
    </w:p>
    <w:sdt>
      <w:sdtPr>
        <w:alias w:val="Education:"/>
        <w:tag w:val="Education:"/>
        <w:id w:val="807127995"/>
        <w:placeholder>
          <w:docPart w:val="3BB9DF67106F4054AA050728EDA008A1"/>
        </w:placeholder>
        <w:temporary/>
        <w:showingPlcHdr/>
        <w15:appearance w15:val="hidden"/>
      </w:sdtPr>
      <w:sdtEndPr/>
      <w:sdtContent>
        <w:p w14:paraId="404AE653" w14:textId="77777777" w:rsidR="006270A9" w:rsidRDefault="009D5933">
          <w:pPr>
            <w:pStyle w:val="Heading1"/>
          </w:pPr>
          <w:r>
            <w:t>Education</w:t>
          </w:r>
        </w:p>
      </w:sdtContent>
    </w:sdt>
    <w:tbl>
      <w:tblPr>
        <w:tblStyle w:val="TableGrid"/>
        <w:tblW w:w="10269" w:type="dxa"/>
        <w:tblInd w:w="-5" w:type="dxa"/>
        <w:tblLook w:val="04A0" w:firstRow="1" w:lastRow="0" w:firstColumn="1" w:lastColumn="0" w:noHBand="0" w:noVBand="1"/>
      </w:tblPr>
      <w:tblGrid>
        <w:gridCol w:w="813"/>
        <w:gridCol w:w="3502"/>
        <w:gridCol w:w="3725"/>
        <w:gridCol w:w="2229"/>
      </w:tblGrid>
      <w:tr w:rsidR="00D64BA8" w14:paraId="5F9D1F9B" w14:textId="77777777" w:rsidTr="005D3913">
        <w:tc>
          <w:tcPr>
            <w:tcW w:w="813" w:type="dxa"/>
          </w:tcPr>
          <w:p w14:paraId="1472CC88" w14:textId="77777777" w:rsidR="00352F36" w:rsidRPr="003528CA" w:rsidRDefault="00352F36" w:rsidP="00352F36">
            <w:pPr>
              <w:pStyle w:val="ListBullet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  <w:r w:rsidRPr="003528CA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3502" w:type="dxa"/>
          </w:tcPr>
          <w:p w14:paraId="131D30BC" w14:textId="77777777" w:rsidR="00352F36" w:rsidRPr="003528CA" w:rsidRDefault="00352F36" w:rsidP="00352F36">
            <w:pPr>
              <w:pStyle w:val="ListBullet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  <w:r w:rsidRPr="003528CA">
              <w:rPr>
                <w:b/>
                <w:sz w:val="28"/>
                <w:szCs w:val="28"/>
              </w:rPr>
              <w:t>Examination</w:t>
            </w:r>
          </w:p>
        </w:tc>
        <w:tc>
          <w:tcPr>
            <w:tcW w:w="3725" w:type="dxa"/>
          </w:tcPr>
          <w:p w14:paraId="61E36008" w14:textId="77777777" w:rsidR="00352F36" w:rsidRPr="003528CA" w:rsidRDefault="00352F36" w:rsidP="00352F36">
            <w:pPr>
              <w:pStyle w:val="ListBullet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  <w:r w:rsidRPr="003528CA">
              <w:rPr>
                <w:b/>
                <w:sz w:val="28"/>
                <w:szCs w:val="28"/>
              </w:rPr>
              <w:t>Institution</w:t>
            </w:r>
          </w:p>
        </w:tc>
        <w:tc>
          <w:tcPr>
            <w:tcW w:w="2229" w:type="dxa"/>
          </w:tcPr>
          <w:p w14:paraId="6AE7F489" w14:textId="77777777" w:rsidR="00352F36" w:rsidRPr="003528CA" w:rsidRDefault="00352F36" w:rsidP="00352F36">
            <w:pPr>
              <w:pStyle w:val="Lis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3528CA">
              <w:rPr>
                <w:b/>
                <w:sz w:val="24"/>
                <w:szCs w:val="24"/>
              </w:rPr>
              <w:t>Marks Obtained</w:t>
            </w:r>
          </w:p>
        </w:tc>
      </w:tr>
      <w:tr w:rsidR="00D64BA8" w14:paraId="4DBF15B3" w14:textId="77777777" w:rsidTr="005D3913">
        <w:tc>
          <w:tcPr>
            <w:tcW w:w="813" w:type="dxa"/>
          </w:tcPr>
          <w:p w14:paraId="29D2769F" w14:textId="77777777" w:rsidR="00352F36" w:rsidRDefault="00352F36" w:rsidP="00352F36">
            <w:pPr>
              <w:pStyle w:val="ListBullet"/>
              <w:numPr>
                <w:ilvl w:val="0"/>
                <w:numId w:val="0"/>
              </w:numPr>
            </w:pPr>
            <w:r>
              <w:t>2018</w:t>
            </w:r>
          </w:p>
        </w:tc>
        <w:tc>
          <w:tcPr>
            <w:tcW w:w="3502" w:type="dxa"/>
          </w:tcPr>
          <w:p w14:paraId="0A1D682A" w14:textId="77777777" w:rsidR="00352F36" w:rsidRDefault="00352F36" w:rsidP="00352F36">
            <w:pPr>
              <w:pStyle w:val="ListBullet"/>
              <w:numPr>
                <w:ilvl w:val="0"/>
                <w:numId w:val="0"/>
              </w:numPr>
            </w:pPr>
            <w:r>
              <w:t>Fashion Design and Merchandising</w:t>
            </w:r>
          </w:p>
        </w:tc>
        <w:tc>
          <w:tcPr>
            <w:tcW w:w="3725" w:type="dxa"/>
          </w:tcPr>
          <w:p w14:paraId="2531C1CA" w14:textId="77777777" w:rsidR="00352F36" w:rsidRDefault="00352F36" w:rsidP="00352F36">
            <w:pPr>
              <w:pStyle w:val="ListBullet"/>
              <w:numPr>
                <w:ilvl w:val="0"/>
                <w:numId w:val="0"/>
              </w:numPr>
            </w:pPr>
            <w:r>
              <w:t>South Delhi Polytechnic for Women</w:t>
            </w:r>
          </w:p>
        </w:tc>
        <w:tc>
          <w:tcPr>
            <w:tcW w:w="2229" w:type="dxa"/>
          </w:tcPr>
          <w:p w14:paraId="00E43482" w14:textId="77777777" w:rsidR="00352F36" w:rsidRDefault="00352F36" w:rsidP="00352F36">
            <w:pPr>
              <w:pStyle w:val="ListBullet"/>
              <w:numPr>
                <w:ilvl w:val="0"/>
                <w:numId w:val="0"/>
              </w:numPr>
            </w:pPr>
            <w:r>
              <w:t>Pursuing</w:t>
            </w:r>
          </w:p>
        </w:tc>
      </w:tr>
      <w:tr w:rsidR="00D64BA8" w14:paraId="5BEAD8ED" w14:textId="77777777" w:rsidTr="005D3913">
        <w:tc>
          <w:tcPr>
            <w:tcW w:w="813" w:type="dxa"/>
          </w:tcPr>
          <w:p w14:paraId="36B04FE4" w14:textId="77777777" w:rsidR="00352F36" w:rsidRDefault="00D64BA8" w:rsidP="00352F36">
            <w:pPr>
              <w:pStyle w:val="ListBullet"/>
              <w:numPr>
                <w:ilvl w:val="0"/>
                <w:numId w:val="0"/>
              </w:numPr>
            </w:pPr>
            <w:r>
              <w:t>2018</w:t>
            </w:r>
          </w:p>
        </w:tc>
        <w:tc>
          <w:tcPr>
            <w:tcW w:w="3502" w:type="dxa"/>
          </w:tcPr>
          <w:p w14:paraId="24F5B74B" w14:textId="77777777" w:rsidR="00352F36" w:rsidRDefault="00D64BA8" w:rsidP="00352F36">
            <w:pPr>
              <w:pStyle w:val="ListBullet"/>
              <w:numPr>
                <w:ilvl w:val="0"/>
                <w:numId w:val="0"/>
              </w:numPr>
            </w:pPr>
            <w:r>
              <w:t>Bachelor of Commerce (Pass)</w:t>
            </w:r>
          </w:p>
        </w:tc>
        <w:tc>
          <w:tcPr>
            <w:tcW w:w="3725" w:type="dxa"/>
          </w:tcPr>
          <w:p w14:paraId="01858D72" w14:textId="77777777" w:rsidR="00352F36" w:rsidRDefault="00D64BA8" w:rsidP="00352F36">
            <w:pPr>
              <w:pStyle w:val="ListBullet"/>
              <w:numPr>
                <w:ilvl w:val="0"/>
                <w:numId w:val="0"/>
              </w:numPr>
            </w:pPr>
            <w:r>
              <w:t>SOL, University of Delhi</w:t>
            </w:r>
          </w:p>
        </w:tc>
        <w:tc>
          <w:tcPr>
            <w:tcW w:w="2229" w:type="dxa"/>
          </w:tcPr>
          <w:p w14:paraId="7B8FEFAE" w14:textId="77777777" w:rsidR="00352F36" w:rsidRDefault="00D64BA8" w:rsidP="00352F36">
            <w:pPr>
              <w:pStyle w:val="ListBullet"/>
              <w:numPr>
                <w:ilvl w:val="0"/>
                <w:numId w:val="0"/>
              </w:numPr>
            </w:pPr>
            <w:r>
              <w:t>Pursuing</w:t>
            </w:r>
          </w:p>
        </w:tc>
      </w:tr>
      <w:tr w:rsidR="00D64BA8" w14:paraId="18907853" w14:textId="77777777" w:rsidTr="005D3913">
        <w:tc>
          <w:tcPr>
            <w:tcW w:w="813" w:type="dxa"/>
          </w:tcPr>
          <w:p w14:paraId="5B90E512" w14:textId="77777777" w:rsidR="00352F36" w:rsidRDefault="00D64BA8" w:rsidP="00352F36">
            <w:pPr>
              <w:pStyle w:val="ListBullet"/>
              <w:numPr>
                <w:ilvl w:val="0"/>
                <w:numId w:val="0"/>
              </w:numPr>
            </w:pPr>
            <w:r>
              <w:t>2015</w:t>
            </w:r>
          </w:p>
        </w:tc>
        <w:tc>
          <w:tcPr>
            <w:tcW w:w="3502" w:type="dxa"/>
          </w:tcPr>
          <w:p w14:paraId="60B0CFBC" w14:textId="77777777" w:rsidR="00352F36" w:rsidRDefault="00D64BA8" w:rsidP="00352F36">
            <w:pPr>
              <w:pStyle w:val="ListBullet"/>
              <w:numPr>
                <w:ilvl w:val="0"/>
                <w:numId w:val="0"/>
              </w:numPr>
            </w:pPr>
            <w:r>
              <w:t>Class XII, C.B.S.E.</w:t>
            </w:r>
          </w:p>
        </w:tc>
        <w:tc>
          <w:tcPr>
            <w:tcW w:w="3725" w:type="dxa"/>
          </w:tcPr>
          <w:p w14:paraId="7A1E4439" w14:textId="77777777" w:rsidR="00352F36" w:rsidRDefault="00D64BA8" w:rsidP="00352F36">
            <w:pPr>
              <w:pStyle w:val="ListBullet"/>
              <w:numPr>
                <w:ilvl w:val="0"/>
                <w:numId w:val="0"/>
              </w:numPr>
            </w:pPr>
            <w:r>
              <w:t>Sneh International School</w:t>
            </w:r>
          </w:p>
        </w:tc>
        <w:tc>
          <w:tcPr>
            <w:tcW w:w="2229" w:type="dxa"/>
          </w:tcPr>
          <w:p w14:paraId="762C323E" w14:textId="77777777" w:rsidR="00352F36" w:rsidRDefault="003528CA" w:rsidP="00352F36">
            <w:pPr>
              <w:pStyle w:val="ListBullet"/>
              <w:numPr>
                <w:ilvl w:val="0"/>
                <w:numId w:val="0"/>
              </w:numPr>
            </w:pPr>
            <w:r>
              <w:t>7</w:t>
            </w:r>
            <w:r w:rsidR="00AA5888">
              <w:t>9.25</w:t>
            </w:r>
            <w:r>
              <w:t>%</w:t>
            </w:r>
          </w:p>
        </w:tc>
      </w:tr>
      <w:tr w:rsidR="00D64BA8" w14:paraId="3796D3DC" w14:textId="77777777" w:rsidTr="005D3913">
        <w:trPr>
          <w:trHeight w:val="280"/>
        </w:trPr>
        <w:tc>
          <w:tcPr>
            <w:tcW w:w="813" w:type="dxa"/>
          </w:tcPr>
          <w:p w14:paraId="7964CF1B" w14:textId="77777777" w:rsidR="00352F36" w:rsidRDefault="00D64BA8" w:rsidP="00352F36">
            <w:pPr>
              <w:pStyle w:val="ListBullet"/>
              <w:numPr>
                <w:ilvl w:val="0"/>
                <w:numId w:val="0"/>
              </w:numPr>
            </w:pPr>
            <w:r>
              <w:t>2013</w:t>
            </w:r>
          </w:p>
        </w:tc>
        <w:tc>
          <w:tcPr>
            <w:tcW w:w="3502" w:type="dxa"/>
          </w:tcPr>
          <w:p w14:paraId="2B6A3F89" w14:textId="77777777" w:rsidR="00352F36" w:rsidRDefault="00D64BA8" w:rsidP="00352F36">
            <w:pPr>
              <w:pStyle w:val="ListBullet"/>
              <w:numPr>
                <w:ilvl w:val="0"/>
                <w:numId w:val="0"/>
              </w:numPr>
            </w:pPr>
            <w:r>
              <w:t>Class X, C.B.S.E.</w:t>
            </w:r>
          </w:p>
        </w:tc>
        <w:tc>
          <w:tcPr>
            <w:tcW w:w="3725" w:type="dxa"/>
          </w:tcPr>
          <w:p w14:paraId="26144702" w14:textId="77777777" w:rsidR="00352F36" w:rsidRDefault="00D64BA8" w:rsidP="00352F36">
            <w:pPr>
              <w:pStyle w:val="ListBullet"/>
              <w:numPr>
                <w:ilvl w:val="0"/>
                <w:numId w:val="0"/>
              </w:numPr>
            </w:pPr>
            <w:r>
              <w:t>Sneh International School</w:t>
            </w:r>
          </w:p>
        </w:tc>
        <w:tc>
          <w:tcPr>
            <w:tcW w:w="2229" w:type="dxa"/>
          </w:tcPr>
          <w:p w14:paraId="72F4E234" w14:textId="2AA55AF1" w:rsidR="00352F36" w:rsidRDefault="00D64BA8" w:rsidP="00352F36">
            <w:pPr>
              <w:pStyle w:val="ListBullet"/>
              <w:numPr>
                <w:ilvl w:val="0"/>
                <w:numId w:val="0"/>
              </w:numPr>
            </w:pPr>
            <w:r>
              <w:t xml:space="preserve">CGPA: </w:t>
            </w:r>
            <w:r w:rsidR="00E7011C">
              <w:t>6</w:t>
            </w:r>
            <w:bookmarkStart w:id="0" w:name="_GoBack"/>
            <w:bookmarkEnd w:id="0"/>
            <w:r w:rsidR="00AA5888">
              <w:t>.0</w:t>
            </w:r>
          </w:p>
        </w:tc>
      </w:tr>
    </w:tbl>
    <w:p w14:paraId="304A7936" w14:textId="77777777" w:rsidR="005D3913" w:rsidRDefault="005D3913" w:rsidP="005D3913">
      <w:pPr>
        <w:pStyle w:val="Heading1"/>
      </w:pPr>
      <w:r>
        <w:t xml:space="preserve">Extra-Curricular Activity/Achievements </w:t>
      </w:r>
    </w:p>
    <w:p w14:paraId="3418E1BD" w14:textId="263C245C" w:rsidR="005D3913" w:rsidRPr="005D3913" w:rsidRDefault="005D3913" w:rsidP="005D3913">
      <w:pPr>
        <w:pStyle w:val="Heading1"/>
        <w:numPr>
          <w:ilvl w:val="0"/>
          <w:numId w:val="26"/>
        </w:numPr>
      </w:pPr>
      <w:r w:rsidRPr="00DA2633">
        <w:rPr>
          <w:b w:val="0"/>
          <w:color w:val="auto"/>
        </w:rPr>
        <w:t xml:space="preserve">Represented as a Fashion Designer in a Fashion Show conducted in </w:t>
      </w:r>
      <w:r w:rsidR="00E4254A">
        <w:rPr>
          <w:b w:val="0"/>
          <w:color w:val="auto"/>
        </w:rPr>
        <w:t>South Delh</w:t>
      </w:r>
      <w:r w:rsidR="00DF2F7A">
        <w:rPr>
          <w:b w:val="0"/>
          <w:color w:val="auto"/>
        </w:rPr>
        <w:t>i Polytechnic For Women.</w:t>
      </w:r>
    </w:p>
    <w:p w14:paraId="3998D053" w14:textId="77777777" w:rsidR="005D3913" w:rsidRPr="005D3913" w:rsidRDefault="005D3913" w:rsidP="005D3913">
      <w:pPr>
        <w:pStyle w:val="Heading1"/>
        <w:numPr>
          <w:ilvl w:val="0"/>
          <w:numId w:val="26"/>
        </w:numPr>
      </w:pPr>
      <w:r w:rsidRPr="005D3913">
        <w:rPr>
          <w:b w:val="0"/>
          <w:color w:val="auto"/>
        </w:rPr>
        <w:t xml:space="preserve">Participated in various </w:t>
      </w:r>
      <w:r>
        <w:rPr>
          <w:b w:val="0"/>
          <w:color w:val="auto"/>
        </w:rPr>
        <w:t>workshops.</w:t>
      </w:r>
    </w:p>
    <w:p w14:paraId="03C8C225" w14:textId="77777777" w:rsidR="00DA2633" w:rsidRPr="00DA2633" w:rsidRDefault="00DA2633" w:rsidP="00DA2633">
      <w:pPr>
        <w:pStyle w:val="Heading1"/>
        <w:ind w:left="720"/>
        <w:rPr>
          <w:b w:val="0"/>
          <w:color w:val="auto"/>
          <w:sz w:val="24"/>
          <w:szCs w:val="24"/>
        </w:rPr>
      </w:pPr>
    </w:p>
    <w:p w14:paraId="47CCAA9B" w14:textId="77777777" w:rsidR="006270A9" w:rsidRDefault="006270A9">
      <w:pPr>
        <w:pStyle w:val="Heading1"/>
      </w:pPr>
    </w:p>
    <w:p w14:paraId="11B9D9BF" w14:textId="77777777" w:rsidR="003528CA" w:rsidRDefault="003528CA">
      <w:pPr>
        <w:pStyle w:val="Heading1"/>
      </w:pPr>
    </w:p>
    <w:p w14:paraId="21E33B45" w14:textId="77777777" w:rsidR="006270A9" w:rsidRDefault="006270A9">
      <w:pPr>
        <w:pStyle w:val="ListBullet"/>
      </w:pPr>
    </w:p>
    <w:p w14:paraId="25659977" w14:textId="77777777" w:rsidR="001B29CF" w:rsidRPr="001B29CF" w:rsidRDefault="001B29CF" w:rsidP="00DA2633">
      <w:pPr>
        <w:pStyle w:val="Heading2"/>
      </w:pP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672F0" w14:textId="77777777" w:rsidR="00A92298" w:rsidRDefault="00A92298">
      <w:pPr>
        <w:spacing w:after="0"/>
      </w:pPr>
      <w:r>
        <w:separator/>
      </w:r>
    </w:p>
  </w:endnote>
  <w:endnote w:type="continuationSeparator" w:id="0">
    <w:p w14:paraId="0FCEF201" w14:textId="77777777" w:rsidR="00A92298" w:rsidRDefault="00A922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45460" w14:textId="77777777" w:rsidR="00D64BA8" w:rsidRDefault="00D64BA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5F060" w14:textId="77777777" w:rsidR="00A92298" w:rsidRDefault="00A92298">
      <w:pPr>
        <w:spacing w:after="0"/>
      </w:pPr>
      <w:r>
        <w:separator/>
      </w:r>
    </w:p>
  </w:footnote>
  <w:footnote w:type="continuationSeparator" w:id="0">
    <w:p w14:paraId="700BD031" w14:textId="77777777" w:rsidR="00A92298" w:rsidRDefault="00A922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326CC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5668FE"/>
    <w:multiLevelType w:val="hybridMultilevel"/>
    <w:tmpl w:val="F1141AC0"/>
    <w:lvl w:ilvl="0" w:tplc="8D9E7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F76660"/>
    <w:multiLevelType w:val="hybridMultilevel"/>
    <w:tmpl w:val="770EB30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EC5768"/>
    <w:multiLevelType w:val="hybridMultilevel"/>
    <w:tmpl w:val="5D0E7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13"/>
  </w:num>
  <w:num w:numId="17">
    <w:abstractNumId w:val="17"/>
  </w:num>
  <w:num w:numId="18">
    <w:abstractNumId w:val="11"/>
  </w:num>
  <w:num w:numId="19">
    <w:abstractNumId w:val="22"/>
  </w:num>
  <w:num w:numId="20">
    <w:abstractNumId w:val="20"/>
  </w:num>
  <w:num w:numId="21">
    <w:abstractNumId w:val="12"/>
  </w:num>
  <w:num w:numId="22">
    <w:abstractNumId w:val="16"/>
  </w:num>
  <w:num w:numId="23">
    <w:abstractNumId w:val="21"/>
  </w:num>
  <w:num w:numId="24">
    <w:abstractNumId w:val="18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36"/>
    <w:rsid w:val="000A4F59"/>
    <w:rsid w:val="00141A4C"/>
    <w:rsid w:val="001B29CF"/>
    <w:rsid w:val="00271B8E"/>
    <w:rsid w:val="0028220F"/>
    <w:rsid w:val="003528CA"/>
    <w:rsid w:val="00352F36"/>
    <w:rsid w:val="00356C14"/>
    <w:rsid w:val="004578FA"/>
    <w:rsid w:val="005D3913"/>
    <w:rsid w:val="00617B26"/>
    <w:rsid w:val="006270A9"/>
    <w:rsid w:val="00675956"/>
    <w:rsid w:val="00681034"/>
    <w:rsid w:val="00816216"/>
    <w:rsid w:val="00847D31"/>
    <w:rsid w:val="0087734B"/>
    <w:rsid w:val="009D2D62"/>
    <w:rsid w:val="009D5933"/>
    <w:rsid w:val="00A21445"/>
    <w:rsid w:val="00A92298"/>
    <w:rsid w:val="00AA5888"/>
    <w:rsid w:val="00BD768D"/>
    <w:rsid w:val="00C61F8E"/>
    <w:rsid w:val="00CB1F0C"/>
    <w:rsid w:val="00D64BA8"/>
    <w:rsid w:val="00DA2633"/>
    <w:rsid w:val="00DD05F8"/>
    <w:rsid w:val="00DF2F7A"/>
    <w:rsid w:val="00E4254A"/>
    <w:rsid w:val="00E7011C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DBBFB"/>
  <w15:chartTrackingRefBased/>
  <w15:docId w15:val="{541D8DB3-6FA3-47CC-BDC3-A8AFA2D5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52F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012tu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1AB6BC795449AC90AA96860E4D6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77335-D441-4D6B-830C-C6CC28AC73CA}"/>
      </w:docPartPr>
      <w:docPartBody>
        <w:p w:rsidR="00B6640A" w:rsidRDefault="00B6640A">
          <w:pPr>
            <w:pStyle w:val="0F1AB6BC795449AC90AA96860E4D6E0D"/>
          </w:pPr>
          <w:r>
            <w:t>Telephone</w:t>
          </w:r>
        </w:p>
      </w:docPartBody>
    </w:docPart>
    <w:docPart>
      <w:docPartPr>
        <w:name w:val="3BB9DF67106F4054AA050728EDA00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4D3F5-6E65-4AD6-830D-8DE137DB6267}"/>
      </w:docPartPr>
      <w:docPartBody>
        <w:p w:rsidR="00B6640A" w:rsidRDefault="00B6640A">
          <w:pPr>
            <w:pStyle w:val="3BB9DF67106F4054AA050728EDA008A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0A"/>
    <w:rsid w:val="002616FD"/>
    <w:rsid w:val="002B63FE"/>
    <w:rsid w:val="008E69C1"/>
    <w:rsid w:val="00B6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607B0CF99C4D3B9C25659207E26DD8">
    <w:name w:val="B5607B0CF99C4D3B9C25659207E26DD8"/>
  </w:style>
  <w:style w:type="paragraph" w:customStyle="1" w:styleId="50066F6C4B974993A9DE9191CD39FA38">
    <w:name w:val="50066F6C4B974993A9DE9191CD39FA38"/>
  </w:style>
  <w:style w:type="paragraph" w:customStyle="1" w:styleId="0F1AB6BC795449AC90AA96860E4D6E0D">
    <w:name w:val="0F1AB6BC795449AC90AA96860E4D6E0D"/>
  </w:style>
  <w:style w:type="paragraph" w:customStyle="1" w:styleId="24D57BCAF61B4CE68381A1821514FB74">
    <w:name w:val="24D57BCAF61B4CE68381A1821514FB74"/>
  </w:style>
  <w:style w:type="paragraph" w:customStyle="1" w:styleId="D286BAD5C4EF4694976573DB1F5625AF">
    <w:name w:val="D286BAD5C4EF4694976573DB1F5625AF"/>
  </w:style>
  <w:style w:type="paragraph" w:customStyle="1" w:styleId="237B5FF8D4E047469CB0A7DE6A901836">
    <w:name w:val="237B5FF8D4E047469CB0A7DE6A901836"/>
  </w:style>
  <w:style w:type="paragraph" w:customStyle="1" w:styleId="3BB9DF67106F4054AA050728EDA008A1">
    <w:name w:val="3BB9DF67106F4054AA050728EDA008A1"/>
  </w:style>
  <w:style w:type="paragraph" w:customStyle="1" w:styleId="E3C84D30F9874C0185D152598062F37D">
    <w:name w:val="E3C84D30F9874C0185D152598062F37D"/>
  </w:style>
  <w:style w:type="paragraph" w:customStyle="1" w:styleId="3688F6FB45E143E7A9D1D518880AE7C2">
    <w:name w:val="3688F6FB45E143E7A9D1D518880AE7C2"/>
  </w:style>
  <w:style w:type="paragraph" w:customStyle="1" w:styleId="7F41CEA76F09449086AC3B1A82DB8166">
    <w:name w:val="7F41CEA76F09449086AC3B1A82DB8166"/>
  </w:style>
  <w:style w:type="paragraph" w:customStyle="1" w:styleId="2F60967F111741AD90D07C9E57E833CF">
    <w:name w:val="2F60967F111741AD90D07C9E57E833CF"/>
  </w:style>
  <w:style w:type="paragraph" w:customStyle="1" w:styleId="4D7C565CB28349A691E7A8F78EE50CA6">
    <w:name w:val="4D7C565CB28349A691E7A8F78EE50CA6"/>
  </w:style>
  <w:style w:type="paragraph" w:customStyle="1" w:styleId="B96256D3FD6E4E0DB173592D258D0CA4">
    <w:name w:val="B96256D3FD6E4E0DB173592D258D0CA4"/>
  </w:style>
  <w:style w:type="paragraph" w:customStyle="1" w:styleId="C685B12AB7B642F182D75D2843F5ABB4">
    <w:name w:val="C685B12AB7B642F182D75D2843F5ABB4"/>
  </w:style>
  <w:style w:type="paragraph" w:customStyle="1" w:styleId="AF48AFA0E3634908986B22DAAD66D41A">
    <w:name w:val="AF48AFA0E3634908986B22DAAD66D41A"/>
  </w:style>
  <w:style w:type="paragraph" w:customStyle="1" w:styleId="C859C9432A1F41AAAFCF4BED36D0338D">
    <w:name w:val="C859C9432A1F41AAAFCF4BED36D0338D"/>
  </w:style>
  <w:style w:type="paragraph" w:customStyle="1" w:styleId="39B523886F7349DF8DDFEA87935C9114">
    <w:name w:val="39B523886F7349DF8DDFEA87935C9114"/>
  </w:style>
  <w:style w:type="paragraph" w:customStyle="1" w:styleId="4A31A27124654F22A7FF7805FE062C0A">
    <w:name w:val="4A31A27124654F22A7FF7805FE062C0A"/>
  </w:style>
  <w:style w:type="paragraph" w:customStyle="1" w:styleId="388D0D99A66347BBA7D99450DBF76DF4">
    <w:name w:val="388D0D99A66347BBA7D99450DBF76DF4"/>
  </w:style>
  <w:style w:type="paragraph" w:customStyle="1" w:styleId="248EAFE832D648F29F7773C8C7060D28">
    <w:name w:val="248EAFE832D648F29F7773C8C7060D28"/>
  </w:style>
  <w:style w:type="paragraph" w:customStyle="1" w:styleId="FEFA4456768D49AB9C67ECCD4AD5E0E0">
    <w:name w:val="FEFA4456768D49AB9C67ECCD4AD5E0E0"/>
  </w:style>
  <w:style w:type="paragraph" w:customStyle="1" w:styleId="EF4957426BB64002977BC47946FBAA17">
    <w:name w:val="EF4957426BB64002977BC47946FBAA17"/>
  </w:style>
  <w:style w:type="paragraph" w:customStyle="1" w:styleId="A7256CEFA9FE4BA2A8D6989A02C82AC8">
    <w:name w:val="A7256CEFA9FE4BA2A8D6989A02C82AC8"/>
  </w:style>
  <w:style w:type="paragraph" w:customStyle="1" w:styleId="56C00B4B7AB44D66A9D526D0D7670325">
    <w:name w:val="56C00B4B7AB44D66A9D526D0D7670325"/>
  </w:style>
  <w:style w:type="paragraph" w:customStyle="1" w:styleId="6357A4F87AEC4033BBA302ACEDEABCF4">
    <w:name w:val="6357A4F87AEC4033BBA302ACEDEABCF4"/>
  </w:style>
  <w:style w:type="paragraph" w:customStyle="1" w:styleId="BE8676EB01CA4E838FF3834F5B7FD7E0">
    <w:name w:val="BE8676EB01CA4E838FF3834F5B7FD7E0"/>
  </w:style>
  <w:style w:type="paragraph" w:customStyle="1" w:styleId="E69B3B9722A141E9847A7F8E8646665C">
    <w:name w:val="E69B3B9722A141E9847A7F8E8646665C"/>
  </w:style>
  <w:style w:type="paragraph" w:customStyle="1" w:styleId="6D8A7AF9977740E3B9F8AF3F99D0B9F6">
    <w:name w:val="6D8A7AF9977740E3B9F8AF3F99D0B9F6"/>
  </w:style>
  <w:style w:type="paragraph" w:customStyle="1" w:styleId="C45816C9DF9A47A794F991C0665B7CD6">
    <w:name w:val="C45816C9DF9A47A794F991C0665B7CD6"/>
  </w:style>
  <w:style w:type="paragraph" w:customStyle="1" w:styleId="DA228B599CA24EAB9980A88CAF012389">
    <w:name w:val="DA228B599CA24EAB9980A88CAF012389"/>
  </w:style>
  <w:style w:type="paragraph" w:customStyle="1" w:styleId="659805A91F3342C78F356E05DA0250ED">
    <w:name w:val="659805A91F3342C78F356E05DA0250ED"/>
  </w:style>
  <w:style w:type="paragraph" w:customStyle="1" w:styleId="DBF7BC9AF312495F8964DDD36EBC0E29">
    <w:name w:val="DBF7BC9AF312495F8964DDD36EBC0E29"/>
  </w:style>
  <w:style w:type="paragraph" w:customStyle="1" w:styleId="2F8800C839AE4F3AA166A5A1A8E3B7D3">
    <w:name w:val="2F8800C839AE4F3AA166A5A1A8E3B7D3"/>
  </w:style>
  <w:style w:type="paragraph" w:customStyle="1" w:styleId="8C2A222B2898471DBD37BCA88C7704B0">
    <w:name w:val="8C2A222B2898471DBD37BCA88C7704B0"/>
    <w:rsid w:val="00B6640A"/>
  </w:style>
  <w:style w:type="paragraph" w:customStyle="1" w:styleId="4E2A262A98B64F1FA9514481495EB10E">
    <w:name w:val="4E2A262A98B64F1FA9514481495EB10E"/>
    <w:rsid w:val="00B6640A"/>
  </w:style>
  <w:style w:type="paragraph" w:customStyle="1" w:styleId="F852B876AA8D46A8A3CA43127559DFC0">
    <w:name w:val="F852B876AA8D46A8A3CA43127559DFC0"/>
    <w:rsid w:val="00B6640A"/>
  </w:style>
  <w:style w:type="paragraph" w:customStyle="1" w:styleId="F8FA30E4E92F47F0B5F83930E178979D">
    <w:name w:val="F8FA30E4E92F47F0B5F83930E178979D"/>
    <w:rsid w:val="00B6640A"/>
  </w:style>
  <w:style w:type="paragraph" w:customStyle="1" w:styleId="3D57557E4E054B038AF27FE4B015A4DE">
    <w:name w:val="3D57557E4E054B038AF27FE4B015A4DE"/>
    <w:rsid w:val="00B6640A"/>
  </w:style>
  <w:style w:type="paragraph" w:customStyle="1" w:styleId="B42EA62278E94CCF803A366C1E608C4A">
    <w:name w:val="B42EA62278E94CCF803A366C1E608C4A"/>
    <w:rsid w:val="00B6640A"/>
  </w:style>
  <w:style w:type="paragraph" w:customStyle="1" w:styleId="4498A436A54443FDACF208C34EAD5DDA">
    <w:name w:val="4498A436A54443FDACF208C34EAD5DDA"/>
    <w:rsid w:val="00B664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EE90-3B5A-409F-89A8-F128D5F1D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103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BU012tu</dc:creator>
  <cp:keywords/>
  <cp:lastModifiedBy>BU012tu</cp:lastModifiedBy>
  <cp:revision>7</cp:revision>
  <dcterms:created xsi:type="dcterms:W3CDTF">2018-06-05T17:46:00Z</dcterms:created>
  <dcterms:modified xsi:type="dcterms:W3CDTF">2018-07-05T10:56:00Z</dcterms:modified>
  <cp:version/>
</cp:coreProperties>
</file>