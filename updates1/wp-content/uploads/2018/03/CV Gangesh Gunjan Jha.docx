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423" w:rsidRPr="00141BE0" w:rsidRDefault="00F10423" w:rsidP="00141BE0">
      <w:pPr>
        <w:jc w:val="center"/>
        <w:rPr>
          <w:color w:val="993300"/>
          <w:sz w:val="28"/>
          <w:szCs w:val="28"/>
        </w:rPr>
      </w:pPr>
      <w:r w:rsidRPr="00141BE0">
        <w:rPr>
          <w:color w:val="993300"/>
          <w:sz w:val="28"/>
          <w:szCs w:val="28"/>
        </w:rPr>
        <w:t>Gangesh Gunjan Jha</w:t>
      </w:r>
    </w:p>
    <w:p w:rsidR="00F10423" w:rsidRDefault="00F10423" w:rsidP="00141BE0">
      <w:pPr>
        <w:jc w:val="center"/>
      </w:pPr>
      <w:r w:rsidRPr="00141BE0">
        <w:t>IT Support Engineer</w:t>
      </w:r>
    </w:p>
    <w:p w:rsidR="00F10423" w:rsidRPr="00E6452D" w:rsidRDefault="00F10423" w:rsidP="00141BE0">
      <w:pPr>
        <w:rPr>
          <w:color w:val="993300"/>
          <w:sz w:val="16"/>
          <w:szCs w:val="16"/>
        </w:rPr>
      </w:pPr>
      <w:r w:rsidRPr="00E6452D">
        <w:rPr>
          <w:color w:val="993300"/>
          <w:sz w:val="16"/>
          <w:szCs w:val="16"/>
        </w:rPr>
        <w:t>AREAS OF EXPERTISE                          PERSONAL SUMMARY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NETWORKING                                         A confident and Reliable IT Support Engineer with extensive        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>SQL                                                             practical experience of working with computers and resolving is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INFRASTRUCTURE SUPPORT               any support issues that are raised to the service desk. 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SERVER SUPPORT                                   Possessing a proven ability to control the operation, 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MICROSOFT TECHNOLOGIES               configuration and maintenance of computer based information 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>REMOTE SUPPORT TOOLS                     systems, as well as having an eye for detail and able to multi-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Task pressure. An excellent Communicator, can relate well           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with people at all levels and has the flexibility of working well 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as part of a team and on my own.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Now looking to further an already successful career by 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Working for a ambitious and expanding company.</w:t>
      </w:r>
    </w:p>
    <w:p w:rsidR="00F10423" w:rsidRPr="00CC30F6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</w:t>
      </w:r>
      <w:r w:rsidRPr="0085025A">
        <w:rPr>
          <w:color w:val="993300"/>
          <w:sz w:val="20"/>
          <w:szCs w:val="20"/>
        </w:rPr>
        <w:t>Work Experience</w:t>
      </w:r>
    </w:p>
    <w:p w:rsidR="00F10423" w:rsidRDefault="00F10423" w:rsidP="00F37758">
      <w:pPr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Efficent </w:t>
      </w:r>
      <w:smartTag w:uri="urn:schemas-microsoft-com:office:smarttags" w:element="place">
        <w:smartTag w:uri="urn:schemas-microsoft-com:office:smarttags" w:element="country-region">
          <w:r>
            <w:rPr>
              <w:sz w:val="16"/>
              <w:szCs w:val="16"/>
            </w:rPr>
            <w:t>India</w:t>
          </w:r>
        </w:smartTag>
      </w:smartTag>
      <w:r>
        <w:rPr>
          <w:sz w:val="16"/>
          <w:szCs w:val="16"/>
        </w:rPr>
        <w:t xml:space="preserve"> pvt ltd.  Dwarka ( Technical Support Engineer). Jan, 2013 to March, 2015.</w:t>
      </w:r>
    </w:p>
    <w:p w:rsidR="00F10423" w:rsidRDefault="00F10423" w:rsidP="00F37758">
      <w:pPr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Branding Height pvt ltd. Gurgaon (Digital Marketing Media Manager) May, 2015 to till now.</w:t>
      </w:r>
    </w:p>
    <w:p w:rsidR="00F10423" w:rsidRDefault="00F10423" w:rsidP="00141BE0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F10423" w:rsidRPr="00F37758" w:rsidRDefault="00F10423" w:rsidP="0085025A">
      <w:pPr>
        <w:rPr>
          <w:color w:val="993300"/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                        </w:t>
      </w:r>
      <w:r w:rsidRPr="0085025A">
        <w:rPr>
          <w:color w:val="993300"/>
          <w:sz w:val="16"/>
          <w:szCs w:val="16"/>
        </w:rPr>
        <w:t xml:space="preserve"> </w:t>
      </w:r>
      <w:r w:rsidRPr="00F37758">
        <w:rPr>
          <w:color w:val="993300"/>
          <w:sz w:val="20"/>
          <w:szCs w:val="20"/>
        </w:rPr>
        <w:t>Duties</w:t>
      </w:r>
    </w:p>
    <w:p w:rsidR="00F10423" w:rsidRDefault="00F10423" w:rsidP="00F37758">
      <w:pPr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Responsible for Desktop Support, IT Solutions at all levels as Part of a helpdesk team. Ensuring that all hardware and  Software is configured and installed correctly.</w:t>
      </w:r>
    </w:p>
    <w:p w:rsidR="00F10423" w:rsidRDefault="00F10423" w:rsidP="0085025A">
      <w:pPr>
        <w:rPr>
          <w:color w:val="993300"/>
          <w:sz w:val="16"/>
          <w:szCs w:val="16"/>
        </w:rPr>
      </w:pPr>
    </w:p>
    <w:p w:rsidR="00F10423" w:rsidRDefault="00F10423" w:rsidP="0085025A">
      <w:pPr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Responsible for networking, design, installation and Maintenance service, Supporting users and network administrators through the troubleshooting process.</w:t>
      </w:r>
    </w:p>
    <w:p w:rsidR="00F10423" w:rsidRDefault="00F10423" w:rsidP="0085025A">
      <w:pPr>
        <w:rPr>
          <w:sz w:val="16"/>
          <w:szCs w:val="16"/>
        </w:rPr>
      </w:pPr>
    </w:p>
    <w:p w:rsidR="00F10423" w:rsidRDefault="00F10423" w:rsidP="0085025A">
      <w:pPr>
        <w:rPr>
          <w:color w:val="993300"/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                         </w:t>
      </w:r>
      <w:r>
        <w:rPr>
          <w:color w:val="993300"/>
          <w:sz w:val="20"/>
          <w:szCs w:val="20"/>
        </w:rPr>
        <w:t>Academics Qualifications</w:t>
      </w:r>
    </w:p>
    <w:p w:rsidR="00F10423" w:rsidRDefault="00F10423" w:rsidP="0085025A">
      <w:pPr>
        <w:rPr>
          <w:sz w:val="16"/>
          <w:szCs w:val="16"/>
        </w:rPr>
      </w:pPr>
      <w:r>
        <w:rPr>
          <w:color w:val="993300"/>
          <w:sz w:val="20"/>
          <w:szCs w:val="20"/>
        </w:rPr>
        <w:t xml:space="preserve">                                                          </w:t>
      </w:r>
      <w:r>
        <w:rPr>
          <w:sz w:val="16"/>
          <w:szCs w:val="16"/>
        </w:rPr>
        <w:t xml:space="preserve">B.tech in Computer Science from </w:t>
      </w:r>
      <w:smartTag w:uri="urn:schemas-microsoft-com:office:smarttags" w:element="PlaceName">
        <w:smartTag w:uri="urn:schemas-microsoft-com:office:smarttags" w:element="place">
          <w:r>
            <w:rPr>
              <w:sz w:val="16"/>
              <w:szCs w:val="16"/>
            </w:rPr>
            <w:t>GGSIP</w:t>
          </w:r>
        </w:smartTag>
        <w:r>
          <w:rPr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sz w:val="16"/>
              <w:szCs w:val="16"/>
            </w:rPr>
            <w:t>UNIVERSITY</w:t>
          </w:r>
        </w:smartTag>
      </w:smartTag>
      <w:r>
        <w:rPr>
          <w:sz w:val="16"/>
          <w:szCs w:val="16"/>
        </w:rPr>
        <w:t xml:space="preserve">, </w:t>
      </w:r>
    </w:p>
    <w:p w:rsidR="00F10423" w:rsidRDefault="00F10423" w:rsidP="0085025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Delhi</w:t>
      </w:r>
    </w:p>
    <w:p w:rsidR="00F10423" w:rsidRDefault="00F10423" w:rsidP="0085025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References: Available on Request. </w:t>
      </w:r>
    </w:p>
    <w:p w:rsidR="00F10423" w:rsidRDefault="00F10423" w:rsidP="005E64B4">
      <w:pPr>
        <w:rPr>
          <w:color w:val="993300"/>
          <w:sz w:val="20"/>
          <w:szCs w:val="20"/>
        </w:rPr>
      </w:pPr>
      <w:r>
        <w:rPr>
          <w:color w:val="993300"/>
          <w:sz w:val="20"/>
          <w:szCs w:val="20"/>
        </w:rPr>
        <w:t xml:space="preserve">                                                          </w:t>
      </w:r>
      <w:r w:rsidRPr="00CC30F6">
        <w:rPr>
          <w:color w:val="993300"/>
          <w:sz w:val="20"/>
          <w:szCs w:val="20"/>
        </w:rPr>
        <w:t>Personal Skills</w:t>
      </w:r>
    </w:p>
    <w:p w:rsidR="00F10423" w:rsidRPr="00E87799" w:rsidRDefault="00F10423" w:rsidP="005E64B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</w:t>
      </w:r>
      <w:r w:rsidRPr="00E87799">
        <w:rPr>
          <w:sz w:val="16"/>
          <w:szCs w:val="16"/>
        </w:rPr>
        <w:t>Problem solving</w:t>
      </w:r>
    </w:p>
    <w:p w:rsidR="00F10423" w:rsidRDefault="00F10423" w:rsidP="005E64B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Commitment to outcomes</w:t>
      </w:r>
    </w:p>
    <w:p w:rsidR="00F10423" w:rsidRDefault="00F10423" w:rsidP="005E64B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Highly analytical</w:t>
      </w:r>
    </w:p>
    <w:p w:rsidR="00F10423" w:rsidRPr="005E64B4" w:rsidRDefault="00F10423" w:rsidP="005E64B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Helpful attitude</w:t>
      </w:r>
    </w:p>
    <w:p w:rsidR="00F10423" w:rsidRDefault="00F10423" w:rsidP="005E64B4">
      <w:pPr>
        <w:rPr>
          <w:color w:val="993300"/>
          <w:sz w:val="20"/>
          <w:szCs w:val="20"/>
        </w:rPr>
      </w:pPr>
      <w:r>
        <w:rPr>
          <w:color w:val="993300"/>
          <w:sz w:val="20"/>
          <w:szCs w:val="20"/>
        </w:rPr>
        <w:t xml:space="preserve">                                                          Personal Details</w:t>
      </w:r>
    </w:p>
    <w:p w:rsidR="00F10423" w:rsidRDefault="00F10423" w:rsidP="005E64B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Gangesh Gunjan Jha</w:t>
      </w:r>
    </w:p>
    <w:p w:rsidR="00F10423" w:rsidRDefault="00F10423" w:rsidP="005E64B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9871964637</w:t>
      </w:r>
    </w:p>
    <w:p w:rsidR="00F10423" w:rsidRDefault="00F10423" w:rsidP="005E64B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g.gunjanjha@gmail.com</w:t>
      </w:r>
    </w:p>
    <w:p w:rsidR="00F10423" w:rsidRPr="0085025A" w:rsidRDefault="00F10423" w:rsidP="0085025A">
      <w:pPr>
        <w:rPr>
          <w:sz w:val="16"/>
          <w:szCs w:val="16"/>
        </w:rPr>
      </w:pPr>
    </w:p>
    <w:p w:rsidR="00F10423" w:rsidRDefault="00F10423" w:rsidP="00141BE0">
      <w:pPr>
        <w:rPr>
          <w:sz w:val="16"/>
          <w:szCs w:val="16"/>
        </w:rPr>
      </w:pPr>
    </w:p>
    <w:p w:rsidR="00F10423" w:rsidRDefault="00F10423" w:rsidP="00141BE0">
      <w:pPr>
        <w:rPr>
          <w:sz w:val="16"/>
          <w:szCs w:val="16"/>
        </w:rPr>
      </w:pPr>
    </w:p>
    <w:p w:rsidR="00F10423" w:rsidRDefault="00F10423" w:rsidP="00141BE0">
      <w:pPr>
        <w:rPr>
          <w:sz w:val="16"/>
          <w:szCs w:val="16"/>
        </w:rPr>
      </w:pPr>
    </w:p>
    <w:p w:rsidR="00F10423" w:rsidRPr="004A7896" w:rsidRDefault="00F10423" w:rsidP="00141BE0">
      <w:pPr>
        <w:rPr>
          <w:rFonts w:ascii="Kruti Dev 011" w:hAnsi="Kruti Dev 011"/>
          <w:sz w:val="28"/>
          <w:szCs w:val="28"/>
        </w:rPr>
      </w:pPr>
    </w:p>
    <w:p w:rsidR="00F10423" w:rsidRPr="001056DC" w:rsidRDefault="00F10423" w:rsidP="00141BE0">
      <w:pPr>
        <w:rPr>
          <w:sz w:val="16"/>
          <w:szCs w:val="16"/>
        </w:rPr>
      </w:pPr>
    </w:p>
    <w:sectPr w:rsidR="00F10423" w:rsidRPr="001056DC" w:rsidSect="0011396B">
      <w:pgSz w:w="8391" w:h="11907" w:code="11"/>
      <w:pgMar w:top="720" w:right="630" w:bottom="1080" w:left="90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423" w:rsidRDefault="00F10423" w:rsidP="0011396B">
      <w:r>
        <w:separator/>
      </w:r>
    </w:p>
  </w:endnote>
  <w:endnote w:type="continuationSeparator" w:id="0">
    <w:p w:rsidR="00F10423" w:rsidRDefault="00F10423" w:rsidP="00113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423" w:rsidRDefault="00F10423" w:rsidP="0011396B">
      <w:r>
        <w:separator/>
      </w:r>
    </w:p>
  </w:footnote>
  <w:footnote w:type="continuationSeparator" w:id="0">
    <w:p w:rsidR="00F10423" w:rsidRDefault="00F10423" w:rsidP="001139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F5D2D"/>
    <w:multiLevelType w:val="hybridMultilevel"/>
    <w:tmpl w:val="65AA96CC"/>
    <w:lvl w:ilvl="0" w:tplc="5F281D60">
      <w:start w:val="9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B9B11E3"/>
    <w:multiLevelType w:val="hybridMultilevel"/>
    <w:tmpl w:val="DB04B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6E217EA"/>
    <w:multiLevelType w:val="hybridMultilevel"/>
    <w:tmpl w:val="1F36DDB8"/>
    <w:lvl w:ilvl="0" w:tplc="0409000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64"/>
        </w:tabs>
        <w:ind w:left="7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84"/>
        </w:tabs>
        <w:ind w:left="8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04"/>
        </w:tabs>
        <w:ind w:left="9404" w:hanging="360"/>
      </w:pPr>
      <w:rPr>
        <w:rFonts w:ascii="Wingdings" w:hAnsi="Wingdings" w:hint="default"/>
      </w:rPr>
    </w:lvl>
  </w:abstractNum>
  <w:abstractNum w:abstractNumId="3">
    <w:nsid w:val="645D2059"/>
    <w:multiLevelType w:val="hybridMultilevel"/>
    <w:tmpl w:val="7668D7A4"/>
    <w:lvl w:ilvl="0" w:tplc="04090001">
      <w:start w:val="1"/>
      <w:numFmt w:val="bullet"/>
      <w:lvlText w:val=""/>
      <w:lvlJc w:val="left"/>
      <w:pPr>
        <w:tabs>
          <w:tab w:val="num" w:pos="3574"/>
        </w:tabs>
        <w:ind w:left="3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94"/>
        </w:tabs>
        <w:ind w:left="42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14"/>
        </w:tabs>
        <w:ind w:left="5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34"/>
        </w:tabs>
        <w:ind w:left="5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54"/>
        </w:tabs>
        <w:ind w:left="64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74"/>
        </w:tabs>
        <w:ind w:left="7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94"/>
        </w:tabs>
        <w:ind w:left="7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14"/>
        </w:tabs>
        <w:ind w:left="86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34"/>
        </w:tabs>
        <w:ind w:left="93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65A3"/>
    <w:rsid w:val="00001718"/>
    <w:rsid w:val="00002E85"/>
    <w:rsid w:val="000058BA"/>
    <w:rsid w:val="00007B66"/>
    <w:rsid w:val="0001253F"/>
    <w:rsid w:val="00014DF5"/>
    <w:rsid w:val="00015C22"/>
    <w:rsid w:val="00021502"/>
    <w:rsid w:val="000228EE"/>
    <w:rsid w:val="00022E79"/>
    <w:rsid w:val="00023235"/>
    <w:rsid w:val="00023FED"/>
    <w:rsid w:val="00026A50"/>
    <w:rsid w:val="00031771"/>
    <w:rsid w:val="0003327E"/>
    <w:rsid w:val="000357C1"/>
    <w:rsid w:val="00037DFC"/>
    <w:rsid w:val="000416B5"/>
    <w:rsid w:val="00041B95"/>
    <w:rsid w:val="000437E5"/>
    <w:rsid w:val="00045738"/>
    <w:rsid w:val="0004747B"/>
    <w:rsid w:val="00054A95"/>
    <w:rsid w:val="000637DF"/>
    <w:rsid w:val="00063AEB"/>
    <w:rsid w:val="000673DA"/>
    <w:rsid w:val="00067E3A"/>
    <w:rsid w:val="0007033A"/>
    <w:rsid w:val="00071CD0"/>
    <w:rsid w:val="00075AA5"/>
    <w:rsid w:val="000765A8"/>
    <w:rsid w:val="00091397"/>
    <w:rsid w:val="00091A3C"/>
    <w:rsid w:val="00091AA0"/>
    <w:rsid w:val="000927F6"/>
    <w:rsid w:val="00093DE3"/>
    <w:rsid w:val="00094634"/>
    <w:rsid w:val="0009653D"/>
    <w:rsid w:val="00097911"/>
    <w:rsid w:val="000A13AC"/>
    <w:rsid w:val="000A457B"/>
    <w:rsid w:val="000A7AD9"/>
    <w:rsid w:val="000B0F47"/>
    <w:rsid w:val="000B1E90"/>
    <w:rsid w:val="000B20EF"/>
    <w:rsid w:val="000B3486"/>
    <w:rsid w:val="000C41A3"/>
    <w:rsid w:val="000C47B1"/>
    <w:rsid w:val="000D503B"/>
    <w:rsid w:val="000D612F"/>
    <w:rsid w:val="000E2DBC"/>
    <w:rsid w:val="000E3BCC"/>
    <w:rsid w:val="000E5FC2"/>
    <w:rsid w:val="000E7AC0"/>
    <w:rsid w:val="000F297F"/>
    <w:rsid w:val="000F7C7D"/>
    <w:rsid w:val="00100FAB"/>
    <w:rsid w:val="00101E84"/>
    <w:rsid w:val="0010202A"/>
    <w:rsid w:val="001025F4"/>
    <w:rsid w:val="001056DC"/>
    <w:rsid w:val="0010795A"/>
    <w:rsid w:val="00112DEC"/>
    <w:rsid w:val="001137DE"/>
    <w:rsid w:val="0011396B"/>
    <w:rsid w:val="00114B1F"/>
    <w:rsid w:val="00123413"/>
    <w:rsid w:val="001275B5"/>
    <w:rsid w:val="00130F35"/>
    <w:rsid w:val="00132C8B"/>
    <w:rsid w:val="00134CFC"/>
    <w:rsid w:val="0013715F"/>
    <w:rsid w:val="00141BE0"/>
    <w:rsid w:val="001434AB"/>
    <w:rsid w:val="001473C8"/>
    <w:rsid w:val="00150672"/>
    <w:rsid w:val="0015187C"/>
    <w:rsid w:val="0015552A"/>
    <w:rsid w:val="001577B2"/>
    <w:rsid w:val="00160859"/>
    <w:rsid w:val="0016180B"/>
    <w:rsid w:val="001667BB"/>
    <w:rsid w:val="00166FFE"/>
    <w:rsid w:val="00167D0C"/>
    <w:rsid w:val="0017173C"/>
    <w:rsid w:val="00174160"/>
    <w:rsid w:val="001765BA"/>
    <w:rsid w:val="0018155B"/>
    <w:rsid w:val="00183ABB"/>
    <w:rsid w:val="00184CD8"/>
    <w:rsid w:val="001865A3"/>
    <w:rsid w:val="00187CE3"/>
    <w:rsid w:val="00190016"/>
    <w:rsid w:val="00191260"/>
    <w:rsid w:val="00191F2C"/>
    <w:rsid w:val="0019363A"/>
    <w:rsid w:val="00194B34"/>
    <w:rsid w:val="00194E72"/>
    <w:rsid w:val="001A15AD"/>
    <w:rsid w:val="001A1EF3"/>
    <w:rsid w:val="001A791F"/>
    <w:rsid w:val="001B1DF2"/>
    <w:rsid w:val="001B207C"/>
    <w:rsid w:val="001B2A0E"/>
    <w:rsid w:val="001C4E2D"/>
    <w:rsid w:val="001C4FC1"/>
    <w:rsid w:val="001D0BBF"/>
    <w:rsid w:val="001D15CA"/>
    <w:rsid w:val="001D7BD9"/>
    <w:rsid w:val="001D7CCD"/>
    <w:rsid w:val="001E0941"/>
    <w:rsid w:val="001E2BA1"/>
    <w:rsid w:val="001E3559"/>
    <w:rsid w:val="001F2121"/>
    <w:rsid w:val="001F2538"/>
    <w:rsid w:val="001F489F"/>
    <w:rsid w:val="001F4CDA"/>
    <w:rsid w:val="001F7C5F"/>
    <w:rsid w:val="00200503"/>
    <w:rsid w:val="00200B79"/>
    <w:rsid w:val="0020172F"/>
    <w:rsid w:val="00202330"/>
    <w:rsid w:val="00204772"/>
    <w:rsid w:val="00210E97"/>
    <w:rsid w:val="00214450"/>
    <w:rsid w:val="00215C32"/>
    <w:rsid w:val="002223AC"/>
    <w:rsid w:val="0022664B"/>
    <w:rsid w:val="00230222"/>
    <w:rsid w:val="00230DE3"/>
    <w:rsid w:val="00231462"/>
    <w:rsid w:val="0023166B"/>
    <w:rsid w:val="00233C97"/>
    <w:rsid w:val="00242CB2"/>
    <w:rsid w:val="00246D8D"/>
    <w:rsid w:val="002523FF"/>
    <w:rsid w:val="00253343"/>
    <w:rsid w:val="00253690"/>
    <w:rsid w:val="00254CCC"/>
    <w:rsid w:val="0025596F"/>
    <w:rsid w:val="00255EF7"/>
    <w:rsid w:val="00262A74"/>
    <w:rsid w:val="00270DF1"/>
    <w:rsid w:val="00272D51"/>
    <w:rsid w:val="00273E50"/>
    <w:rsid w:val="002745C2"/>
    <w:rsid w:val="002806A6"/>
    <w:rsid w:val="00280980"/>
    <w:rsid w:val="00281874"/>
    <w:rsid w:val="00283C1D"/>
    <w:rsid w:val="00284752"/>
    <w:rsid w:val="0029438B"/>
    <w:rsid w:val="0029467F"/>
    <w:rsid w:val="00294838"/>
    <w:rsid w:val="00297131"/>
    <w:rsid w:val="002A05C4"/>
    <w:rsid w:val="002A123F"/>
    <w:rsid w:val="002A296B"/>
    <w:rsid w:val="002C0AC8"/>
    <w:rsid w:val="002C15CB"/>
    <w:rsid w:val="002D0077"/>
    <w:rsid w:val="002D58FC"/>
    <w:rsid w:val="002E0B83"/>
    <w:rsid w:val="002E225C"/>
    <w:rsid w:val="002E5947"/>
    <w:rsid w:val="002F4A89"/>
    <w:rsid w:val="002F7227"/>
    <w:rsid w:val="002F7E47"/>
    <w:rsid w:val="003035CE"/>
    <w:rsid w:val="003141B9"/>
    <w:rsid w:val="0032524A"/>
    <w:rsid w:val="00325E4A"/>
    <w:rsid w:val="003333B7"/>
    <w:rsid w:val="00342ABB"/>
    <w:rsid w:val="003465A4"/>
    <w:rsid w:val="00347892"/>
    <w:rsid w:val="00353EF1"/>
    <w:rsid w:val="003549EE"/>
    <w:rsid w:val="00355975"/>
    <w:rsid w:val="003567C4"/>
    <w:rsid w:val="00360684"/>
    <w:rsid w:val="00360846"/>
    <w:rsid w:val="00362130"/>
    <w:rsid w:val="00362D81"/>
    <w:rsid w:val="00363B16"/>
    <w:rsid w:val="003702F1"/>
    <w:rsid w:val="003750CE"/>
    <w:rsid w:val="00384BD9"/>
    <w:rsid w:val="00387768"/>
    <w:rsid w:val="0039267B"/>
    <w:rsid w:val="003931B2"/>
    <w:rsid w:val="00396259"/>
    <w:rsid w:val="003A09BC"/>
    <w:rsid w:val="003A1736"/>
    <w:rsid w:val="003A3E05"/>
    <w:rsid w:val="003A5B4C"/>
    <w:rsid w:val="003A6F9F"/>
    <w:rsid w:val="003B11AC"/>
    <w:rsid w:val="003B1AAF"/>
    <w:rsid w:val="003B706A"/>
    <w:rsid w:val="003C2E76"/>
    <w:rsid w:val="003C3872"/>
    <w:rsid w:val="003C3AB3"/>
    <w:rsid w:val="003C3CA0"/>
    <w:rsid w:val="003C5091"/>
    <w:rsid w:val="003C6A43"/>
    <w:rsid w:val="003C78E3"/>
    <w:rsid w:val="003D1256"/>
    <w:rsid w:val="003D130D"/>
    <w:rsid w:val="003D17B9"/>
    <w:rsid w:val="003D2CB2"/>
    <w:rsid w:val="003D2E76"/>
    <w:rsid w:val="003D651F"/>
    <w:rsid w:val="003D7E0B"/>
    <w:rsid w:val="003E6132"/>
    <w:rsid w:val="003E65E6"/>
    <w:rsid w:val="00401F53"/>
    <w:rsid w:val="0040271B"/>
    <w:rsid w:val="00404643"/>
    <w:rsid w:val="004143AC"/>
    <w:rsid w:val="00421E79"/>
    <w:rsid w:val="0042365F"/>
    <w:rsid w:val="004243F1"/>
    <w:rsid w:val="00424B20"/>
    <w:rsid w:val="00427227"/>
    <w:rsid w:val="0043087A"/>
    <w:rsid w:val="00431162"/>
    <w:rsid w:val="00431287"/>
    <w:rsid w:val="004327E9"/>
    <w:rsid w:val="00440540"/>
    <w:rsid w:val="00442AFF"/>
    <w:rsid w:val="00444139"/>
    <w:rsid w:val="004450C0"/>
    <w:rsid w:val="00447A5F"/>
    <w:rsid w:val="0045307A"/>
    <w:rsid w:val="00455630"/>
    <w:rsid w:val="00463D0A"/>
    <w:rsid w:val="0046682D"/>
    <w:rsid w:val="00471FDA"/>
    <w:rsid w:val="004721B8"/>
    <w:rsid w:val="00472203"/>
    <w:rsid w:val="0047244D"/>
    <w:rsid w:val="00473BEE"/>
    <w:rsid w:val="0048112A"/>
    <w:rsid w:val="004827D0"/>
    <w:rsid w:val="00487682"/>
    <w:rsid w:val="00487EE6"/>
    <w:rsid w:val="00494B00"/>
    <w:rsid w:val="00497C54"/>
    <w:rsid w:val="004A0BC8"/>
    <w:rsid w:val="004A4BB8"/>
    <w:rsid w:val="004A7896"/>
    <w:rsid w:val="004C56D1"/>
    <w:rsid w:val="004C5C48"/>
    <w:rsid w:val="004D0B41"/>
    <w:rsid w:val="004D2DF8"/>
    <w:rsid w:val="004D5849"/>
    <w:rsid w:val="004D7BF0"/>
    <w:rsid w:val="004E1FBC"/>
    <w:rsid w:val="004E45C5"/>
    <w:rsid w:val="004E65B1"/>
    <w:rsid w:val="004F10E9"/>
    <w:rsid w:val="004F249B"/>
    <w:rsid w:val="004F281C"/>
    <w:rsid w:val="004F6560"/>
    <w:rsid w:val="00505E59"/>
    <w:rsid w:val="00513C9E"/>
    <w:rsid w:val="00516214"/>
    <w:rsid w:val="00517740"/>
    <w:rsid w:val="00517A24"/>
    <w:rsid w:val="00520994"/>
    <w:rsid w:val="0052182D"/>
    <w:rsid w:val="00522C2E"/>
    <w:rsid w:val="00524600"/>
    <w:rsid w:val="00525895"/>
    <w:rsid w:val="0053065B"/>
    <w:rsid w:val="00531582"/>
    <w:rsid w:val="005327E4"/>
    <w:rsid w:val="00533F84"/>
    <w:rsid w:val="00536D38"/>
    <w:rsid w:val="005371D6"/>
    <w:rsid w:val="005401C1"/>
    <w:rsid w:val="00545FC6"/>
    <w:rsid w:val="00552BDB"/>
    <w:rsid w:val="00554DBB"/>
    <w:rsid w:val="00555EA2"/>
    <w:rsid w:val="0056298A"/>
    <w:rsid w:val="005653CD"/>
    <w:rsid w:val="005653D5"/>
    <w:rsid w:val="00567C9F"/>
    <w:rsid w:val="005722A4"/>
    <w:rsid w:val="0057377C"/>
    <w:rsid w:val="00575797"/>
    <w:rsid w:val="00576239"/>
    <w:rsid w:val="0057676D"/>
    <w:rsid w:val="005776E1"/>
    <w:rsid w:val="005800A7"/>
    <w:rsid w:val="005815C7"/>
    <w:rsid w:val="00581F50"/>
    <w:rsid w:val="00582E90"/>
    <w:rsid w:val="00585731"/>
    <w:rsid w:val="00590EDC"/>
    <w:rsid w:val="005930DE"/>
    <w:rsid w:val="005940C9"/>
    <w:rsid w:val="005951D7"/>
    <w:rsid w:val="0059546A"/>
    <w:rsid w:val="005A0BC0"/>
    <w:rsid w:val="005A4E88"/>
    <w:rsid w:val="005A5B37"/>
    <w:rsid w:val="005A5F2C"/>
    <w:rsid w:val="005B0418"/>
    <w:rsid w:val="005B057F"/>
    <w:rsid w:val="005B0DA6"/>
    <w:rsid w:val="005B12CF"/>
    <w:rsid w:val="005B2347"/>
    <w:rsid w:val="005B5595"/>
    <w:rsid w:val="005B55C9"/>
    <w:rsid w:val="005B7E13"/>
    <w:rsid w:val="005C50DA"/>
    <w:rsid w:val="005C6CAD"/>
    <w:rsid w:val="005C6DB5"/>
    <w:rsid w:val="005C72EB"/>
    <w:rsid w:val="005C788C"/>
    <w:rsid w:val="005C7DF6"/>
    <w:rsid w:val="005D099F"/>
    <w:rsid w:val="005D1C17"/>
    <w:rsid w:val="005D543A"/>
    <w:rsid w:val="005D6E45"/>
    <w:rsid w:val="005E0FA7"/>
    <w:rsid w:val="005E2B61"/>
    <w:rsid w:val="005E5C0F"/>
    <w:rsid w:val="005E64B4"/>
    <w:rsid w:val="005E6806"/>
    <w:rsid w:val="005F6B57"/>
    <w:rsid w:val="005F794B"/>
    <w:rsid w:val="006005BE"/>
    <w:rsid w:val="006040CA"/>
    <w:rsid w:val="00605CDD"/>
    <w:rsid w:val="00610317"/>
    <w:rsid w:val="0061260E"/>
    <w:rsid w:val="00616101"/>
    <w:rsid w:val="0062021A"/>
    <w:rsid w:val="00622D81"/>
    <w:rsid w:val="0062333E"/>
    <w:rsid w:val="0062624A"/>
    <w:rsid w:val="006278FE"/>
    <w:rsid w:val="00627994"/>
    <w:rsid w:val="00627B4F"/>
    <w:rsid w:val="00631FC4"/>
    <w:rsid w:val="00636DED"/>
    <w:rsid w:val="006402D4"/>
    <w:rsid w:val="00647A2A"/>
    <w:rsid w:val="006503C8"/>
    <w:rsid w:val="00651FAF"/>
    <w:rsid w:val="00654098"/>
    <w:rsid w:val="00667E36"/>
    <w:rsid w:val="00673567"/>
    <w:rsid w:val="00674843"/>
    <w:rsid w:val="006759F9"/>
    <w:rsid w:val="006855D4"/>
    <w:rsid w:val="0068598D"/>
    <w:rsid w:val="00692E21"/>
    <w:rsid w:val="006A0D40"/>
    <w:rsid w:val="006A3816"/>
    <w:rsid w:val="006A4AF9"/>
    <w:rsid w:val="006A7720"/>
    <w:rsid w:val="006B1FD8"/>
    <w:rsid w:val="006B2075"/>
    <w:rsid w:val="006B2FBB"/>
    <w:rsid w:val="006B7E1C"/>
    <w:rsid w:val="006C34A6"/>
    <w:rsid w:val="006C6784"/>
    <w:rsid w:val="006D16FE"/>
    <w:rsid w:val="006D17A6"/>
    <w:rsid w:val="006D1BEA"/>
    <w:rsid w:val="006D745A"/>
    <w:rsid w:val="006E1E28"/>
    <w:rsid w:val="006E6637"/>
    <w:rsid w:val="006E7B17"/>
    <w:rsid w:val="006F0E3D"/>
    <w:rsid w:val="006F64F2"/>
    <w:rsid w:val="0070007C"/>
    <w:rsid w:val="007024B1"/>
    <w:rsid w:val="007049D2"/>
    <w:rsid w:val="00714887"/>
    <w:rsid w:val="007214B4"/>
    <w:rsid w:val="00721F6B"/>
    <w:rsid w:val="00724C9A"/>
    <w:rsid w:val="00726E0F"/>
    <w:rsid w:val="00734C55"/>
    <w:rsid w:val="00740C81"/>
    <w:rsid w:val="007444FB"/>
    <w:rsid w:val="0074601E"/>
    <w:rsid w:val="0075143A"/>
    <w:rsid w:val="00757F5C"/>
    <w:rsid w:val="007611CC"/>
    <w:rsid w:val="007612EE"/>
    <w:rsid w:val="0076258F"/>
    <w:rsid w:val="0076303F"/>
    <w:rsid w:val="0076421D"/>
    <w:rsid w:val="007646A8"/>
    <w:rsid w:val="00771365"/>
    <w:rsid w:val="00771BC8"/>
    <w:rsid w:val="00771F68"/>
    <w:rsid w:val="007728E8"/>
    <w:rsid w:val="007746DF"/>
    <w:rsid w:val="007749A7"/>
    <w:rsid w:val="00781BAE"/>
    <w:rsid w:val="007861B8"/>
    <w:rsid w:val="0079239B"/>
    <w:rsid w:val="007926DF"/>
    <w:rsid w:val="00794286"/>
    <w:rsid w:val="00796E36"/>
    <w:rsid w:val="007A0B4F"/>
    <w:rsid w:val="007A3638"/>
    <w:rsid w:val="007A3BA4"/>
    <w:rsid w:val="007A5467"/>
    <w:rsid w:val="007A633E"/>
    <w:rsid w:val="007B1978"/>
    <w:rsid w:val="007B2378"/>
    <w:rsid w:val="007B25D9"/>
    <w:rsid w:val="007B500E"/>
    <w:rsid w:val="007B5945"/>
    <w:rsid w:val="007C010D"/>
    <w:rsid w:val="007C1594"/>
    <w:rsid w:val="007C72C6"/>
    <w:rsid w:val="007D045D"/>
    <w:rsid w:val="007D349F"/>
    <w:rsid w:val="007E0C92"/>
    <w:rsid w:val="007E4A10"/>
    <w:rsid w:val="007E4FB2"/>
    <w:rsid w:val="007F269B"/>
    <w:rsid w:val="007F31A2"/>
    <w:rsid w:val="007F4006"/>
    <w:rsid w:val="007F5DB0"/>
    <w:rsid w:val="007F5FB6"/>
    <w:rsid w:val="008008F9"/>
    <w:rsid w:val="00801B8D"/>
    <w:rsid w:val="0080485E"/>
    <w:rsid w:val="00804C38"/>
    <w:rsid w:val="00805B88"/>
    <w:rsid w:val="00806D3C"/>
    <w:rsid w:val="00807FFB"/>
    <w:rsid w:val="00816F0B"/>
    <w:rsid w:val="00816F72"/>
    <w:rsid w:val="00817E64"/>
    <w:rsid w:val="008202AA"/>
    <w:rsid w:val="00821944"/>
    <w:rsid w:val="00822F93"/>
    <w:rsid w:val="008262F2"/>
    <w:rsid w:val="0083248A"/>
    <w:rsid w:val="0083398F"/>
    <w:rsid w:val="00840F2B"/>
    <w:rsid w:val="008434E6"/>
    <w:rsid w:val="0085025A"/>
    <w:rsid w:val="00850DC8"/>
    <w:rsid w:val="00850E1C"/>
    <w:rsid w:val="00853010"/>
    <w:rsid w:val="008539C8"/>
    <w:rsid w:val="0085464C"/>
    <w:rsid w:val="008570F0"/>
    <w:rsid w:val="00863071"/>
    <w:rsid w:val="008659DF"/>
    <w:rsid w:val="0086664E"/>
    <w:rsid w:val="00870AD8"/>
    <w:rsid w:val="00870C52"/>
    <w:rsid w:val="00871F50"/>
    <w:rsid w:val="00877648"/>
    <w:rsid w:val="00881E31"/>
    <w:rsid w:val="00882F66"/>
    <w:rsid w:val="00883962"/>
    <w:rsid w:val="008877D2"/>
    <w:rsid w:val="00891D47"/>
    <w:rsid w:val="0089229C"/>
    <w:rsid w:val="00895A1A"/>
    <w:rsid w:val="008A0584"/>
    <w:rsid w:val="008A1277"/>
    <w:rsid w:val="008A1DFF"/>
    <w:rsid w:val="008A3094"/>
    <w:rsid w:val="008A6B83"/>
    <w:rsid w:val="008B227F"/>
    <w:rsid w:val="008B522C"/>
    <w:rsid w:val="008B5462"/>
    <w:rsid w:val="008C33B3"/>
    <w:rsid w:val="008C7CB2"/>
    <w:rsid w:val="008D01CB"/>
    <w:rsid w:val="008D05AE"/>
    <w:rsid w:val="008D0BF1"/>
    <w:rsid w:val="008D5292"/>
    <w:rsid w:val="008E0A92"/>
    <w:rsid w:val="008E0C2F"/>
    <w:rsid w:val="008E1A77"/>
    <w:rsid w:val="008E206E"/>
    <w:rsid w:val="008E53CC"/>
    <w:rsid w:val="008F2F6E"/>
    <w:rsid w:val="008F304A"/>
    <w:rsid w:val="008F7094"/>
    <w:rsid w:val="008F71DF"/>
    <w:rsid w:val="00901134"/>
    <w:rsid w:val="00901836"/>
    <w:rsid w:val="00902C83"/>
    <w:rsid w:val="00910030"/>
    <w:rsid w:val="009146F8"/>
    <w:rsid w:val="00914D56"/>
    <w:rsid w:val="009246B6"/>
    <w:rsid w:val="009327D8"/>
    <w:rsid w:val="009400AF"/>
    <w:rsid w:val="00940BB7"/>
    <w:rsid w:val="009460B5"/>
    <w:rsid w:val="00961343"/>
    <w:rsid w:val="00961425"/>
    <w:rsid w:val="00972EF7"/>
    <w:rsid w:val="00972F23"/>
    <w:rsid w:val="00974541"/>
    <w:rsid w:val="00977552"/>
    <w:rsid w:val="00982402"/>
    <w:rsid w:val="00983B29"/>
    <w:rsid w:val="00983D35"/>
    <w:rsid w:val="0098422F"/>
    <w:rsid w:val="00986F6D"/>
    <w:rsid w:val="00987D00"/>
    <w:rsid w:val="00990539"/>
    <w:rsid w:val="00990C25"/>
    <w:rsid w:val="00990C4A"/>
    <w:rsid w:val="00992178"/>
    <w:rsid w:val="00995799"/>
    <w:rsid w:val="009A44E2"/>
    <w:rsid w:val="009A74F5"/>
    <w:rsid w:val="009A7BE1"/>
    <w:rsid w:val="009B34BA"/>
    <w:rsid w:val="009B38A0"/>
    <w:rsid w:val="009B4363"/>
    <w:rsid w:val="009B4BF8"/>
    <w:rsid w:val="009B5430"/>
    <w:rsid w:val="009B66CA"/>
    <w:rsid w:val="009C2ACF"/>
    <w:rsid w:val="009C2D06"/>
    <w:rsid w:val="009C2FD5"/>
    <w:rsid w:val="009C4C66"/>
    <w:rsid w:val="009C7A6D"/>
    <w:rsid w:val="009D05B8"/>
    <w:rsid w:val="009D2D40"/>
    <w:rsid w:val="009D5525"/>
    <w:rsid w:val="009D68BA"/>
    <w:rsid w:val="009D6D24"/>
    <w:rsid w:val="009D75BC"/>
    <w:rsid w:val="009E3DB9"/>
    <w:rsid w:val="009E4F93"/>
    <w:rsid w:val="009E7605"/>
    <w:rsid w:val="009E78F4"/>
    <w:rsid w:val="009F2273"/>
    <w:rsid w:val="009F56CC"/>
    <w:rsid w:val="009F6BAE"/>
    <w:rsid w:val="009F6BF1"/>
    <w:rsid w:val="009F6E37"/>
    <w:rsid w:val="009F779B"/>
    <w:rsid w:val="00A0030D"/>
    <w:rsid w:val="00A01E2A"/>
    <w:rsid w:val="00A026C2"/>
    <w:rsid w:val="00A02D52"/>
    <w:rsid w:val="00A0685E"/>
    <w:rsid w:val="00A07377"/>
    <w:rsid w:val="00A110E4"/>
    <w:rsid w:val="00A11CDA"/>
    <w:rsid w:val="00A17855"/>
    <w:rsid w:val="00A17939"/>
    <w:rsid w:val="00A209CE"/>
    <w:rsid w:val="00A22633"/>
    <w:rsid w:val="00A25C9C"/>
    <w:rsid w:val="00A2602E"/>
    <w:rsid w:val="00A26882"/>
    <w:rsid w:val="00A30790"/>
    <w:rsid w:val="00A321F8"/>
    <w:rsid w:val="00A35AD8"/>
    <w:rsid w:val="00A37880"/>
    <w:rsid w:val="00A404EA"/>
    <w:rsid w:val="00A4124A"/>
    <w:rsid w:val="00A42681"/>
    <w:rsid w:val="00A42F39"/>
    <w:rsid w:val="00A4415C"/>
    <w:rsid w:val="00A6365A"/>
    <w:rsid w:val="00A64093"/>
    <w:rsid w:val="00A703A5"/>
    <w:rsid w:val="00A71F21"/>
    <w:rsid w:val="00A724A0"/>
    <w:rsid w:val="00A7595D"/>
    <w:rsid w:val="00A835E9"/>
    <w:rsid w:val="00A83611"/>
    <w:rsid w:val="00A85423"/>
    <w:rsid w:val="00A857FB"/>
    <w:rsid w:val="00A86312"/>
    <w:rsid w:val="00A90805"/>
    <w:rsid w:val="00A925C6"/>
    <w:rsid w:val="00A9743C"/>
    <w:rsid w:val="00AA070B"/>
    <w:rsid w:val="00AA27B1"/>
    <w:rsid w:val="00AA328A"/>
    <w:rsid w:val="00AA3683"/>
    <w:rsid w:val="00AA5A86"/>
    <w:rsid w:val="00AA6F96"/>
    <w:rsid w:val="00AA73E2"/>
    <w:rsid w:val="00AA7894"/>
    <w:rsid w:val="00AB191C"/>
    <w:rsid w:val="00AB6135"/>
    <w:rsid w:val="00AB7C0F"/>
    <w:rsid w:val="00AC2A07"/>
    <w:rsid w:val="00AD0C03"/>
    <w:rsid w:val="00AE2252"/>
    <w:rsid w:val="00AE22A9"/>
    <w:rsid w:val="00AE33A0"/>
    <w:rsid w:val="00AE5D5C"/>
    <w:rsid w:val="00AE7FD0"/>
    <w:rsid w:val="00AF42B0"/>
    <w:rsid w:val="00AF629D"/>
    <w:rsid w:val="00AF77CC"/>
    <w:rsid w:val="00B0001E"/>
    <w:rsid w:val="00B03056"/>
    <w:rsid w:val="00B053BD"/>
    <w:rsid w:val="00B103FA"/>
    <w:rsid w:val="00B12671"/>
    <w:rsid w:val="00B13479"/>
    <w:rsid w:val="00B23783"/>
    <w:rsid w:val="00B30B83"/>
    <w:rsid w:val="00B346FD"/>
    <w:rsid w:val="00B3528D"/>
    <w:rsid w:val="00B37DDA"/>
    <w:rsid w:val="00B51924"/>
    <w:rsid w:val="00B51D58"/>
    <w:rsid w:val="00B528FD"/>
    <w:rsid w:val="00B56F4A"/>
    <w:rsid w:val="00B574A6"/>
    <w:rsid w:val="00B57CE4"/>
    <w:rsid w:val="00B669DA"/>
    <w:rsid w:val="00B67B6F"/>
    <w:rsid w:val="00B71DAD"/>
    <w:rsid w:val="00B725CA"/>
    <w:rsid w:val="00B749A4"/>
    <w:rsid w:val="00B76244"/>
    <w:rsid w:val="00B76306"/>
    <w:rsid w:val="00B801D6"/>
    <w:rsid w:val="00B81841"/>
    <w:rsid w:val="00B82119"/>
    <w:rsid w:val="00B8232F"/>
    <w:rsid w:val="00B85470"/>
    <w:rsid w:val="00B93B83"/>
    <w:rsid w:val="00B94D67"/>
    <w:rsid w:val="00B94D7C"/>
    <w:rsid w:val="00B95907"/>
    <w:rsid w:val="00BA0A85"/>
    <w:rsid w:val="00BA38CD"/>
    <w:rsid w:val="00BA54A8"/>
    <w:rsid w:val="00BA7D51"/>
    <w:rsid w:val="00BB1CCD"/>
    <w:rsid w:val="00BB22BC"/>
    <w:rsid w:val="00BB43FC"/>
    <w:rsid w:val="00BB6324"/>
    <w:rsid w:val="00BD0982"/>
    <w:rsid w:val="00BD1881"/>
    <w:rsid w:val="00BD386C"/>
    <w:rsid w:val="00BD6D64"/>
    <w:rsid w:val="00BF34D1"/>
    <w:rsid w:val="00BF4391"/>
    <w:rsid w:val="00BF583B"/>
    <w:rsid w:val="00BF6C73"/>
    <w:rsid w:val="00BF6E6E"/>
    <w:rsid w:val="00C012E5"/>
    <w:rsid w:val="00C06D9C"/>
    <w:rsid w:val="00C1713D"/>
    <w:rsid w:val="00C173B7"/>
    <w:rsid w:val="00C237E0"/>
    <w:rsid w:val="00C24BBD"/>
    <w:rsid w:val="00C26AE6"/>
    <w:rsid w:val="00C33195"/>
    <w:rsid w:val="00C3484E"/>
    <w:rsid w:val="00C37685"/>
    <w:rsid w:val="00C4339A"/>
    <w:rsid w:val="00C4401D"/>
    <w:rsid w:val="00C47D28"/>
    <w:rsid w:val="00C503A3"/>
    <w:rsid w:val="00C537BB"/>
    <w:rsid w:val="00C57B16"/>
    <w:rsid w:val="00C6057B"/>
    <w:rsid w:val="00C63C94"/>
    <w:rsid w:val="00C6593C"/>
    <w:rsid w:val="00C65F65"/>
    <w:rsid w:val="00C66A87"/>
    <w:rsid w:val="00C70322"/>
    <w:rsid w:val="00C70ED9"/>
    <w:rsid w:val="00C71032"/>
    <w:rsid w:val="00C713F7"/>
    <w:rsid w:val="00C743DB"/>
    <w:rsid w:val="00C753D9"/>
    <w:rsid w:val="00C75B57"/>
    <w:rsid w:val="00C76C1A"/>
    <w:rsid w:val="00C90317"/>
    <w:rsid w:val="00C94154"/>
    <w:rsid w:val="00C94FC0"/>
    <w:rsid w:val="00C96116"/>
    <w:rsid w:val="00C9648A"/>
    <w:rsid w:val="00CA0D2A"/>
    <w:rsid w:val="00CA26AA"/>
    <w:rsid w:val="00CA7599"/>
    <w:rsid w:val="00CA7D57"/>
    <w:rsid w:val="00CB46EC"/>
    <w:rsid w:val="00CB5B88"/>
    <w:rsid w:val="00CB5C3C"/>
    <w:rsid w:val="00CC1FE3"/>
    <w:rsid w:val="00CC30F6"/>
    <w:rsid w:val="00CC4549"/>
    <w:rsid w:val="00CC4781"/>
    <w:rsid w:val="00CC6E9C"/>
    <w:rsid w:val="00CD039C"/>
    <w:rsid w:val="00CD3C2F"/>
    <w:rsid w:val="00CE058F"/>
    <w:rsid w:val="00CE0B8D"/>
    <w:rsid w:val="00CE2DC2"/>
    <w:rsid w:val="00CE533E"/>
    <w:rsid w:val="00CE5E69"/>
    <w:rsid w:val="00CE664F"/>
    <w:rsid w:val="00CE6C56"/>
    <w:rsid w:val="00CF07B9"/>
    <w:rsid w:val="00CF6AF3"/>
    <w:rsid w:val="00CF6C09"/>
    <w:rsid w:val="00CF79C0"/>
    <w:rsid w:val="00D001ED"/>
    <w:rsid w:val="00D00F80"/>
    <w:rsid w:val="00D1031D"/>
    <w:rsid w:val="00D144E3"/>
    <w:rsid w:val="00D154F6"/>
    <w:rsid w:val="00D15CC3"/>
    <w:rsid w:val="00D170F5"/>
    <w:rsid w:val="00D17474"/>
    <w:rsid w:val="00D17EE1"/>
    <w:rsid w:val="00D21979"/>
    <w:rsid w:val="00D26E9D"/>
    <w:rsid w:val="00D27410"/>
    <w:rsid w:val="00D31E0E"/>
    <w:rsid w:val="00D3374A"/>
    <w:rsid w:val="00D357F2"/>
    <w:rsid w:val="00D36479"/>
    <w:rsid w:val="00D3657D"/>
    <w:rsid w:val="00D36ACF"/>
    <w:rsid w:val="00D37174"/>
    <w:rsid w:val="00D41619"/>
    <w:rsid w:val="00D456C6"/>
    <w:rsid w:val="00D47344"/>
    <w:rsid w:val="00D519B8"/>
    <w:rsid w:val="00D5226E"/>
    <w:rsid w:val="00D5407C"/>
    <w:rsid w:val="00D56402"/>
    <w:rsid w:val="00D56818"/>
    <w:rsid w:val="00D60AD1"/>
    <w:rsid w:val="00D708E5"/>
    <w:rsid w:val="00D72B2C"/>
    <w:rsid w:val="00D73A32"/>
    <w:rsid w:val="00D825CD"/>
    <w:rsid w:val="00D869DC"/>
    <w:rsid w:val="00D944D9"/>
    <w:rsid w:val="00D95C4A"/>
    <w:rsid w:val="00DA1337"/>
    <w:rsid w:val="00DA2329"/>
    <w:rsid w:val="00DA27CD"/>
    <w:rsid w:val="00DB3588"/>
    <w:rsid w:val="00DB5990"/>
    <w:rsid w:val="00DB6E49"/>
    <w:rsid w:val="00DC273C"/>
    <w:rsid w:val="00DC3680"/>
    <w:rsid w:val="00DC6036"/>
    <w:rsid w:val="00DC6807"/>
    <w:rsid w:val="00DC7D1A"/>
    <w:rsid w:val="00DD2866"/>
    <w:rsid w:val="00DD5C44"/>
    <w:rsid w:val="00DE7B59"/>
    <w:rsid w:val="00DF0303"/>
    <w:rsid w:val="00DF3D9D"/>
    <w:rsid w:val="00DF6F27"/>
    <w:rsid w:val="00E00A54"/>
    <w:rsid w:val="00E014EC"/>
    <w:rsid w:val="00E05E43"/>
    <w:rsid w:val="00E111DC"/>
    <w:rsid w:val="00E12382"/>
    <w:rsid w:val="00E14A76"/>
    <w:rsid w:val="00E14F7D"/>
    <w:rsid w:val="00E15D85"/>
    <w:rsid w:val="00E223BE"/>
    <w:rsid w:val="00E22632"/>
    <w:rsid w:val="00E24F1C"/>
    <w:rsid w:val="00E25258"/>
    <w:rsid w:val="00E30422"/>
    <w:rsid w:val="00E3231D"/>
    <w:rsid w:val="00E33B35"/>
    <w:rsid w:val="00E357EA"/>
    <w:rsid w:val="00E418E6"/>
    <w:rsid w:val="00E4469A"/>
    <w:rsid w:val="00E52812"/>
    <w:rsid w:val="00E549C5"/>
    <w:rsid w:val="00E55B52"/>
    <w:rsid w:val="00E61624"/>
    <w:rsid w:val="00E6452D"/>
    <w:rsid w:val="00E67DCF"/>
    <w:rsid w:val="00E72F78"/>
    <w:rsid w:val="00E760B8"/>
    <w:rsid w:val="00E80A8B"/>
    <w:rsid w:val="00E81CAB"/>
    <w:rsid w:val="00E8213A"/>
    <w:rsid w:val="00E83C14"/>
    <w:rsid w:val="00E87799"/>
    <w:rsid w:val="00E9722A"/>
    <w:rsid w:val="00EA214F"/>
    <w:rsid w:val="00EA2D34"/>
    <w:rsid w:val="00EA4B58"/>
    <w:rsid w:val="00EB3E1B"/>
    <w:rsid w:val="00EB5D9E"/>
    <w:rsid w:val="00EB6254"/>
    <w:rsid w:val="00EB7D09"/>
    <w:rsid w:val="00EC0B53"/>
    <w:rsid w:val="00EC1B57"/>
    <w:rsid w:val="00EC4DF3"/>
    <w:rsid w:val="00EC571D"/>
    <w:rsid w:val="00EC5A45"/>
    <w:rsid w:val="00EC5D24"/>
    <w:rsid w:val="00EC6E90"/>
    <w:rsid w:val="00ED2518"/>
    <w:rsid w:val="00ED36D9"/>
    <w:rsid w:val="00ED51C2"/>
    <w:rsid w:val="00ED53DA"/>
    <w:rsid w:val="00ED55D7"/>
    <w:rsid w:val="00ED5F87"/>
    <w:rsid w:val="00ED7DAC"/>
    <w:rsid w:val="00EE1325"/>
    <w:rsid w:val="00EE2903"/>
    <w:rsid w:val="00EE471E"/>
    <w:rsid w:val="00EE5ED4"/>
    <w:rsid w:val="00EE6DAD"/>
    <w:rsid w:val="00F016BF"/>
    <w:rsid w:val="00F03359"/>
    <w:rsid w:val="00F03857"/>
    <w:rsid w:val="00F03DF1"/>
    <w:rsid w:val="00F057CF"/>
    <w:rsid w:val="00F10423"/>
    <w:rsid w:val="00F129B1"/>
    <w:rsid w:val="00F14072"/>
    <w:rsid w:val="00F23CFA"/>
    <w:rsid w:val="00F25558"/>
    <w:rsid w:val="00F25A6F"/>
    <w:rsid w:val="00F2633C"/>
    <w:rsid w:val="00F30C52"/>
    <w:rsid w:val="00F37758"/>
    <w:rsid w:val="00F40822"/>
    <w:rsid w:val="00F4488D"/>
    <w:rsid w:val="00F44B03"/>
    <w:rsid w:val="00F5154A"/>
    <w:rsid w:val="00F5165E"/>
    <w:rsid w:val="00F528B8"/>
    <w:rsid w:val="00F54F69"/>
    <w:rsid w:val="00F5696C"/>
    <w:rsid w:val="00F56F44"/>
    <w:rsid w:val="00F62515"/>
    <w:rsid w:val="00F626FD"/>
    <w:rsid w:val="00F6547F"/>
    <w:rsid w:val="00F745CC"/>
    <w:rsid w:val="00F85431"/>
    <w:rsid w:val="00F95B89"/>
    <w:rsid w:val="00F96C2A"/>
    <w:rsid w:val="00FA1B57"/>
    <w:rsid w:val="00FA5A27"/>
    <w:rsid w:val="00FB2A52"/>
    <w:rsid w:val="00FB5FD0"/>
    <w:rsid w:val="00FB7114"/>
    <w:rsid w:val="00FB785A"/>
    <w:rsid w:val="00FB7E8D"/>
    <w:rsid w:val="00FC089F"/>
    <w:rsid w:val="00FC1169"/>
    <w:rsid w:val="00FC1F2E"/>
    <w:rsid w:val="00FC3770"/>
    <w:rsid w:val="00FC3CEA"/>
    <w:rsid w:val="00FC4669"/>
    <w:rsid w:val="00FD1064"/>
    <w:rsid w:val="00FD1175"/>
    <w:rsid w:val="00FD19DA"/>
    <w:rsid w:val="00FD2404"/>
    <w:rsid w:val="00FD5E2D"/>
    <w:rsid w:val="00FD7885"/>
    <w:rsid w:val="00FE0FE8"/>
    <w:rsid w:val="00FE27FD"/>
    <w:rsid w:val="00FE336E"/>
    <w:rsid w:val="00FF187F"/>
    <w:rsid w:val="00FF40CC"/>
    <w:rsid w:val="00FF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C8B"/>
    <w:rPr>
      <w:rFonts w:cs="Mang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0B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A0BC8"/>
    <w:rPr>
      <w:rFonts w:ascii="Cambria" w:hAnsi="Cambria" w:cs="Mangal"/>
      <w:b/>
      <w:bCs/>
      <w:kern w:val="32"/>
      <w:sz w:val="29"/>
      <w:szCs w:val="29"/>
      <w:lang w:bidi="hi-IN"/>
    </w:rPr>
  </w:style>
  <w:style w:type="paragraph" w:customStyle="1" w:styleId="Normal1">
    <w:name w:val="Normal1"/>
    <w:basedOn w:val="Normal"/>
    <w:uiPriority w:val="99"/>
    <w:rsid w:val="000E3BCC"/>
    <w:rPr>
      <w:rFonts w:cs="Times New Roman"/>
      <w:lang w:bidi="ar-SA"/>
    </w:rPr>
  </w:style>
  <w:style w:type="character" w:customStyle="1" w:styleId="normalchar1">
    <w:name w:val="normal__char1"/>
    <w:basedOn w:val="DefaultParagraphFont"/>
    <w:uiPriority w:val="99"/>
    <w:rsid w:val="000E3BCC"/>
    <w:rPr>
      <w:rFonts w:ascii="Times New Roman" w:hAnsi="Times New Roman" w:cs="Times New Roman"/>
      <w:sz w:val="24"/>
      <w:szCs w:val="24"/>
      <w:u w:val="none"/>
      <w:effect w:val="none"/>
    </w:rPr>
  </w:style>
  <w:style w:type="paragraph" w:styleId="Header">
    <w:name w:val="header"/>
    <w:basedOn w:val="Normal"/>
    <w:link w:val="HeaderChar"/>
    <w:uiPriority w:val="99"/>
    <w:rsid w:val="0011396B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1396B"/>
    <w:rPr>
      <w:rFonts w:cs="Mangal"/>
      <w:sz w:val="21"/>
      <w:szCs w:val="21"/>
      <w:lang w:bidi="hi-IN"/>
    </w:rPr>
  </w:style>
  <w:style w:type="paragraph" w:styleId="Footer">
    <w:name w:val="footer"/>
    <w:basedOn w:val="Normal"/>
    <w:link w:val="FooterChar"/>
    <w:uiPriority w:val="99"/>
    <w:rsid w:val="0011396B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1396B"/>
    <w:rPr>
      <w:rFonts w:cs="Mangal"/>
      <w:sz w:val="21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rsid w:val="0011396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1396B"/>
    <w:rPr>
      <w:rFonts w:ascii="Tahoma" w:hAnsi="Tahoma" w:cs="Mangal"/>
      <w:sz w:val="14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1</Pages>
  <Words>481</Words>
  <Characters>2745</Characters>
  <Application>Microsoft Office Outlook</Application>
  <DocSecurity>0</DocSecurity>
  <Lines>0</Lines>
  <Paragraphs>0</Paragraphs>
  <ScaleCrop>false</ScaleCrop>
  <Company>vv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]difijdijviddindivndinaindivndi]difijdijviddindivndinaindivndi</dc:title>
  <dc:subject/>
  <dc:creator>tsrs</dc:creator>
  <cp:keywords/>
  <dc:description/>
  <cp:lastModifiedBy>lenovo</cp:lastModifiedBy>
  <cp:revision>6</cp:revision>
  <cp:lastPrinted>2011-09-30T12:00:00Z</cp:lastPrinted>
  <dcterms:created xsi:type="dcterms:W3CDTF">2018-03-07T15:55:00Z</dcterms:created>
  <dcterms:modified xsi:type="dcterms:W3CDTF">2018-03-07T16:07:00Z</dcterms:modified>
</cp:coreProperties>
</file>