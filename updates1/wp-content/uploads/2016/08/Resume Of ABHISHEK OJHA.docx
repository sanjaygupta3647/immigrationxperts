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90" w:type="dxa"/>
        <w:tblInd w:w="108" w:type="dxa"/>
        <w:tblLook w:val="04A0"/>
      </w:tblPr>
      <w:tblGrid>
        <w:gridCol w:w="2142"/>
        <w:gridCol w:w="7848"/>
      </w:tblGrid>
      <w:tr w:rsidR="00AD732E" w:rsidRPr="001D2010" w:rsidTr="006622DA">
        <w:trPr>
          <w:trHeight w:val="14063"/>
        </w:trPr>
        <w:tc>
          <w:tcPr>
            <w:tcW w:w="2142" w:type="dxa"/>
            <w:shd w:val="clear" w:color="auto" w:fill="000066"/>
          </w:tcPr>
          <w:p w:rsidR="00722986" w:rsidRDefault="0012453D" w:rsidP="001A1595">
            <w:pPr>
              <w:pStyle w:val="Awards"/>
            </w:pPr>
            <w:r w:rsidRPr="0012453D">
              <w:rPr>
                <w:b/>
                <w:noProof/>
              </w:rPr>
              <w:pict>
                <v:rect id="_x0000_s1043" style="position:absolute;left:0;text-align:left;margin-left:99.85pt;margin-top:-.05pt;width:393.65pt;height:178.85pt;z-index:-251662336" fillcolor="#ffc000" stroked="f">
                  <v:fill color2="fill lighten(51)" angle="-135" focusposition=".5,.5" focussize="" method="linear sigma" focus="100%" type="gradient"/>
                </v:rect>
              </w:pict>
            </w:r>
          </w:p>
          <w:p w:rsidR="00722986" w:rsidRDefault="00722986" w:rsidP="00722986">
            <w:pPr>
              <w:pStyle w:val="Spacerleft"/>
              <w:rPr>
                <w:b/>
              </w:rPr>
            </w:pPr>
          </w:p>
          <w:p w:rsidR="00722986" w:rsidRPr="00722986" w:rsidRDefault="00722986" w:rsidP="00722986">
            <w:pPr>
              <w:pStyle w:val="Spacerleft"/>
              <w:rPr>
                <w:b/>
              </w:rPr>
            </w:pPr>
          </w:p>
          <w:p w:rsidR="00722986" w:rsidRPr="00E57379" w:rsidRDefault="00722986" w:rsidP="00C572AB">
            <w:pPr>
              <w:pStyle w:val="StyleSectionheadersleftcolumn"/>
            </w:pPr>
            <w:r w:rsidRPr="00E57379">
              <w:t>Awards</w:t>
            </w:r>
          </w:p>
          <w:p w:rsidR="00CE654B" w:rsidRDefault="00CE654B" w:rsidP="00CE654B">
            <w:pPr>
              <w:tabs>
                <w:tab w:val="left" w:pos="1440"/>
                <w:tab w:val="left" w:pos="4320"/>
                <w:tab w:val="left" w:pos="4680"/>
              </w:tabs>
              <w:jc w:val="both"/>
              <w:rPr>
                <w:rFonts w:eastAsia="Arial Black" w:cs="Arial Black"/>
                <w:b/>
                <w:color w:val="0070C0"/>
                <w:sz w:val="17"/>
                <w:szCs w:val="17"/>
              </w:rPr>
            </w:pPr>
            <w:r>
              <w:rPr>
                <w:rFonts w:eastAsia="Arial Black" w:cs="Arial Black"/>
                <w:sz w:val="17"/>
                <w:szCs w:val="17"/>
              </w:rPr>
              <w:t xml:space="preserve">Awarded </w:t>
            </w:r>
            <w:r w:rsidRPr="00CE654B">
              <w:rPr>
                <w:rFonts w:eastAsia="Arial Black" w:cs="Arial Black"/>
                <w:sz w:val="17"/>
                <w:szCs w:val="17"/>
              </w:rPr>
              <w:t xml:space="preserve">from </w:t>
            </w:r>
            <w:r w:rsidRPr="00CE654B">
              <w:rPr>
                <w:rFonts w:eastAsia="Arial Black" w:cs="Arial Black"/>
                <w:b/>
                <w:color w:val="0070C0"/>
                <w:sz w:val="17"/>
                <w:szCs w:val="17"/>
              </w:rPr>
              <w:t>SMIRNOFF</w:t>
            </w:r>
            <w:r w:rsidRPr="00CE654B">
              <w:rPr>
                <w:rFonts w:eastAsia="Arial Black" w:cs="Arial Black"/>
                <w:color w:val="0070C0"/>
                <w:sz w:val="17"/>
                <w:szCs w:val="17"/>
              </w:rPr>
              <w:t xml:space="preserve"> </w:t>
            </w:r>
            <w:r w:rsidRPr="00CE654B">
              <w:rPr>
                <w:rFonts w:eastAsia="Arial Black" w:cs="Arial Black"/>
                <w:sz w:val="17"/>
                <w:szCs w:val="17"/>
              </w:rPr>
              <w:t xml:space="preserve">as a </w:t>
            </w:r>
            <w:r>
              <w:rPr>
                <w:rFonts w:eastAsia="Arial Black" w:cs="Arial Black"/>
                <w:b/>
                <w:color w:val="0070C0"/>
                <w:sz w:val="17"/>
                <w:szCs w:val="17"/>
              </w:rPr>
              <w:t>“Original</w:t>
            </w:r>
            <w:r w:rsidRPr="00CE654B">
              <w:rPr>
                <w:rFonts w:eastAsia="Arial Black" w:cs="Arial Black"/>
                <w:b/>
                <w:color w:val="0070C0"/>
                <w:sz w:val="17"/>
                <w:szCs w:val="17"/>
              </w:rPr>
              <w:t>Bar Tender in 2008”</w:t>
            </w:r>
          </w:p>
          <w:p w:rsidR="00CE654B" w:rsidRDefault="00CE654B" w:rsidP="00CE654B">
            <w:pPr>
              <w:tabs>
                <w:tab w:val="left" w:pos="1440"/>
                <w:tab w:val="left" w:pos="4320"/>
                <w:tab w:val="left" w:pos="4680"/>
              </w:tabs>
              <w:jc w:val="both"/>
              <w:rPr>
                <w:rFonts w:eastAsia="Arial Black" w:cs="Arial Black"/>
                <w:b/>
                <w:color w:val="0070C0"/>
                <w:sz w:val="17"/>
                <w:szCs w:val="17"/>
              </w:rPr>
            </w:pPr>
          </w:p>
          <w:p w:rsidR="00722986" w:rsidRPr="00CE654B" w:rsidRDefault="00CE654B" w:rsidP="00CE654B">
            <w:pPr>
              <w:tabs>
                <w:tab w:val="left" w:pos="1440"/>
                <w:tab w:val="left" w:pos="4320"/>
                <w:tab w:val="left" w:pos="4680"/>
              </w:tabs>
              <w:jc w:val="both"/>
              <w:rPr>
                <w:rFonts w:eastAsia="Arial Black" w:cs="Arial Black"/>
                <w:b/>
                <w:color w:val="0070C0"/>
                <w:sz w:val="17"/>
                <w:szCs w:val="17"/>
              </w:rPr>
            </w:pPr>
            <w:r w:rsidRPr="00CE654B">
              <w:rPr>
                <w:rFonts w:eastAsia="Arial Black" w:cs="Arial Black"/>
                <w:sz w:val="17"/>
                <w:szCs w:val="17"/>
              </w:rPr>
              <w:t xml:space="preserve">Won first prize in  </w:t>
            </w:r>
            <w:r w:rsidRPr="00CE654B">
              <w:rPr>
                <w:rFonts w:eastAsia="Arial Black" w:cs="Arial Black"/>
                <w:color w:val="0070C0"/>
                <w:sz w:val="17"/>
                <w:szCs w:val="17"/>
              </w:rPr>
              <w:t>Rely Race</w:t>
            </w:r>
            <w:r w:rsidRPr="00CE654B">
              <w:rPr>
                <w:rFonts w:eastAsia="Arial Black" w:cs="Arial Black"/>
                <w:sz w:val="17"/>
                <w:szCs w:val="17"/>
              </w:rPr>
              <w:t xml:space="preserve"> at Institute </w:t>
            </w:r>
          </w:p>
          <w:p w:rsidR="00722986" w:rsidRPr="00B514AB" w:rsidRDefault="001E10E6" w:rsidP="00CE654B">
            <w:pPr>
              <w:pStyle w:val="Awardinformationitalics"/>
              <w:rPr>
                <w:rStyle w:val="Whitetext"/>
              </w:rPr>
            </w:pPr>
            <w:r>
              <w:t>Level,Dehradun</w:t>
            </w:r>
            <w:r w:rsidR="00703EBC">
              <w:br/>
            </w:r>
            <w:r w:rsidR="002C4C87">
              <w:t>(2007-</w:t>
            </w:r>
            <w:r w:rsidR="00722986" w:rsidRPr="009B2E54">
              <w:t>2008)</w:t>
            </w:r>
          </w:p>
          <w:p w:rsidR="00722986" w:rsidRPr="00B514AB" w:rsidRDefault="00722986" w:rsidP="000A1F89">
            <w:pPr>
              <w:pStyle w:val="Spacerleft"/>
              <w:rPr>
                <w:rStyle w:val="Whitetext"/>
              </w:rPr>
            </w:pPr>
          </w:p>
          <w:p w:rsidR="00722986" w:rsidRPr="00E57379" w:rsidRDefault="00722986" w:rsidP="00C572AB">
            <w:pPr>
              <w:pStyle w:val="StyleSectionheadersleftcolumn"/>
            </w:pPr>
            <w:r w:rsidRPr="00E57379">
              <w:t>Education</w:t>
            </w:r>
          </w:p>
          <w:p w:rsidR="00D00362" w:rsidRDefault="00D00362" w:rsidP="00D00362">
            <w:pPr>
              <w:tabs>
                <w:tab w:val="left" w:pos="720"/>
                <w:tab w:val="left" w:pos="2700"/>
                <w:tab w:val="left" w:pos="3240"/>
              </w:tabs>
              <w:jc w:val="both"/>
              <w:rPr>
                <w:rFonts w:eastAsia="Arial Black" w:cs="Arial Black"/>
                <w:sz w:val="17"/>
                <w:szCs w:val="17"/>
              </w:rPr>
            </w:pPr>
            <w:r w:rsidRPr="00D00362">
              <w:rPr>
                <w:rFonts w:eastAsia="Arial Black" w:cs="Arial Black"/>
                <w:b/>
                <w:color w:val="0070C0"/>
                <w:sz w:val="17"/>
                <w:szCs w:val="17"/>
              </w:rPr>
              <w:t>Bachelor in Hotel Management</w:t>
            </w:r>
            <w:r w:rsidRPr="00D00362">
              <w:rPr>
                <w:rFonts w:eastAsia="Arial Black" w:cs="Arial Black"/>
                <w:sz w:val="17"/>
                <w:szCs w:val="17"/>
              </w:rPr>
              <w:t xml:space="preserve"> from Uttarkhand Open University Haldwani, Uttarakhand.2011-2012</w:t>
            </w:r>
          </w:p>
          <w:p w:rsidR="00CE654B" w:rsidRDefault="00CE654B" w:rsidP="00D00362">
            <w:pPr>
              <w:tabs>
                <w:tab w:val="left" w:pos="720"/>
                <w:tab w:val="left" w:pos="2700"/>
                <w:tab w:val="left" w:pos="3240"/>
              </w:tabs>
              <w:jc w:val="both"/>
              <w:rPr>
                <w:rFonts w:eastAsia="Arial Black" w:cs="Arial Black"/>
                <w:sz w:val="17"/>
                <w:szCs w:val="17"/>
              </w:rPr>
            </w:pPr>
          </w:p>
          <w:p w:rsidR="00CE654B" w:rsidRPr="00067577" w:rsidRDefault="00CE654B" w:rsidP="00CE654B">
            <w:pPr>
              <w:tabs>
                <w:tab w:val="left" w:pos="720"/>
                <w:tab w:val="left" w:pos="2700"/>
                <w:tab w:val="left" w:pos="3240"/>
              </w:tabs>
              <w:rPr>
                <w:rFonts w:eastAsia="Arial Black" w:cs="Arial Black"/>
                <w:bCs/>
                <w:sz w:val="17"/>
                <w:szCs w:val="17"/>
              </w:rPr>
            </w:pPr>
            <w:r w:rsidRPr="00CE654B">
              <w:rPr>
                <w:rFonts w:eastAsia="Arial Black" w:cs="Arial Black"/>
                <w:sz w:val="17"/>
                <w:szCs w:val="17"/>
              </w:rPr>
              <w:t xml:space="preserve">Three Years </w:t>
            </w:r>
            <w:r w:rsidRPr="00CE654B">
              <w:rPr>
                <w:rFonts w:eastAsia="Arial Black" w:cs="Arial Black"/>
                <w:b/>
                <w:color w:val="0070C0"/>
                <w:sz w:val="17"/>
                <w:szCs w:val="17"/>
              </w:rPr>
              <w:t>Diploma in Hotel Management &amp; Catering Technology</w:t>
            </w:r>
            <w:r w:rsidRPr="00CE654B">
              <w:rPr>
                <w:rFonts w:eastAsia="Arial Black" w:cs="Arial Black"/>
                <w:b/>
                <w:sz w:val="17"/>
                <w:szCs w:val="17"/>
              </w:rPr>
              <w:t xml:space="preserve"> </w:t>
            </w:r>
            <w:r w:rsidRPr="00CE654B">
              <w:rPr>
                <w:rFonts w:eastAsia="Arial Black" w:cs="Arial Black"/>
                <w:sz w:val="17"/>
                <w:szCs w:val="17"/>
              </w:rPr>
              <w:t>from</w:t>
            </w:r>
            <w:r w:rsidRPr="00CE654B">
              <w:rPr>
                <w:rFonts w:eastAsia="Arial Black" w:cs="Arial Black"/>
                <w:b/>
                <w:sz w:val="17"/>
                <w:szCs w:val="17"/>
              </w:rPr>
              <w:t xml:space="preserve"> “</w:t>
            </w:r>
            <w:r w:rsidRPr="00067577">
              <w:rPr>
                <w:rFonts w:eastAsia="Arial Black" w:cs="Arial Black"/>
                <w:bCs/>
                <w:sz w:val="17"/>
                <w:szCs w:val="17"/>
              </w:rPr>
              <w:t>Govt. Institute of Hotel Management &amp; Catering</w:t>
            </w:r>
          </w:p>
          <w:p w:rsidR="00CE654B" w:rsidRPr="00067577" w:rsidRDefault="00CE654B" w:rsidP="00CE654B">
            <w:pPr>
              <w:tabs>
                <w:tab w:val="left" w:pos="720"/>
                <w:tab w:val="left" w:pos="2700"/>
                <w:tab w:val="left" w:pos="3240"/>
              </w:tabs>
              <w:rPr>
                <w:rFonts w:eastAsia="Arial Black" w:cs="Arial Black"/>
                <w:bCs/>
                <w:sz w:val="17"/>
                <w:szCs w:val="17"/>
              </w:rPr>
            </w:pPr>
            <w:r w:rsidRPr="00067577">
              <w:rPr>
                <w:rFonts w:eastAsia="Arial Black" w:cs="Arial Black"/>
                <w:bCs/>
                <w:sz w:val="17"/>
                <w:szCs w:val="17"/>
              </w:rPr>
              <w:t>Technology and applied nutrition” (GIHM)  Dehradun</w:t>
            </w:r>
          </w:p>
          <w:p w:rsidR="00722986" w:rsidRDefault="00722986">
            <w:pPr>
              <w:rPr>
                <w:rStyle w:val="Nameofaward"/>
              </w:rPr>
            </w:pPr>
          </w:p>
          <w:p w:rsidR="00D00362" w:rsidRDefault="00D00362" w:rsidP="00D00362">
            <w:pPr>
              <w:tabs>
                <w:tab w:val="left" w:pos="720"/>
                <w:tab w:val="left" w:pos="2700"/>
                <w:tab w:val="left" w:pos="3240"/>
              </w:tabs>
              <w:jc w:val="both"/>
              <w:rPr>
                <w:rFonts w:eastAsia="Arial Black" w:cs="Arial Black"/>
                <w:color w:val="0070C0"/>
                <w:sz w:val="17"/>
                <w:szCs w:val="17"/>
              </w:rPr>
            </w:pPr>
            <w:r w:rsidRPr="00D00362">
              <w:rPr>
                <w:rFonts w:eastAsia="Arial Black" w:cs="Arial Black"/>
                <w:sz w:val="17"/>
                <w:szCs w:val="17"/>
              </w:rPr>
              <w:t>Intermedi</w:t>
            </w:r>
            <w:r>
              <w:rPr>
                <w:rFonts w:eastAsia="Arial Black" w:cs="Arial Black"/>
                <w:sz w:val="17"/>
                <w:szCs w:val="17"/>
              </w:rPr>
              <w:t xml:space="preserve">ate </w:t>
            </w:r>
            <w:r w:rsidRPr="00D00362">
              <w:rPr>
                <w:rFonts w:eastAsia="Arial Black" w:cs="Arial Black"/>
                <w:sz w:val="17"/>
                <w:szCs w:val="17"/>
              </w:rPr>
              <w:t xml:space="preserve">with </w:t>
            </w:r>
            <w:r w:rsidRPr="00D00362">
              <w:rPr>
                <w:rFonts w:eastAsia="Arial Black" w:cs="Arial Black"/>
                <w:color w:val="0070C0"/>
                <w:sz w:val="17"/>
                <w:szCs w:val="17"/>
              </w:rPr>
              <w:t>Science stream</w:t>
            </w:r>
          </w:p>
          <w:p w:rsidR="00D00362" w:rsidRPr="00D00362" w:rsidRDefault="00D00362" w:rsidP="00D00362">
            <w:pPr>
              <w:tabs>
                <w:tab w:val="left" w:pos="720"/>
                <w:tab w:val="left" w:pos="2700"/>
                <w:tab w:val="left" w:pos="3240"/>
              </w:tabs>
              <w:jc w:val="both"/>
              <w:rPr>
                <w:rFonts w:eastAsia="Arial Black" w:cs="Arial Black"/>
                <w:sz w:val="17"/>
                <w:szCs w:val="17"/>
              </w:rPr>
            </w:pPr>
          </w:p>
          <w:p w:rsidR="00D00362" w:rsidRDefault="00D00362" w:rsidP="00D00362">
            <w:pPr>
              <w:rPr>
                <w:rFonts w:eastAsia="Arial Black" w:cs="Arial Black"/>
                <w:color w:val="0070C0"/>
                <w:sz w:val="17"/>
                <w:szCs w:val="17"/>
              </w:rPr>
            </w:pPr>
            <w:r w:rsidRPr="00D00362">
              <w:rPr>
                <w:rFonts w:eastAsia="Arial Black" w:cs="Arial Black"/>
                <w:sz w:val="17"/>
                <w:szCs w:val="17"/>
              </w:rPr>
              <w:t xml:space="preserve">High School with </w:t>
            </w:r>
            <w:r w:rsidRPr="00D00362">
              <w:rPr>
                <w:rFonts w:eastAsia="Arial Black" w:cs="Arial Black"/>
                <w:color w:val="0070C0"/>
                <w:sz w:val="17"/>
                <w:szCs w:val="17"/>
              </w:rPr>
              <w:t>science stream</w:t>
            </w:r>
          </w:p>
          <w:p w:rsidR="00D00362" w:rsidRPr="00D00362" w:rsidRDefault="00D00362" w:rsidP="00D00362">
            <w:pPr>
              <w:rPr>
                <w:rStyle w:val="Whitetext"/>
                <w:szCs w:val="17"/>
              </w:rPr>
            </w:pPr>
          </w:p>
          <w:p w:rsidR="00722986" w:rsidRPr="00AD732E" w:rsidRDefault="00722986">
            <w:pPr>
              <w:rPr>
                <w:rStyle w:val="Additionaltraining"/>
                <w:b/>
                <w:bCs/>
              </w:rPr>
            </w:pPr>
            <w:r w:rsidRPr="00AD732E">
              <w:rPr>
                <w:rStyle w:val="Additionaltraining"/>
                <w:b/>
                <w:bCs/>
              </w:rPr>
              <w:t xml:space="preserve">Additional Training </w:t>
            </w:r>
          </w:p>
          <w:p w:rsidR="00722986" w:rsidRPr="00AD732E" w:rsidRDefault="00722986">
            <w:pPr>
              <w:rPr>
                <w:rStyle w:val="Additionaltraining"/>
                <w:b/>
                <w:bCs/>
              </w:rPr>
            </w:pPr>
            <w:r w:rsidRPr="00AD732E">
              <w:rPr>
                <w:rStyle w:val="Additionaltraining"/>
                <w:b/>
                <w:bCs/>
              </w:rPr>
              <w:t>&amp; Certifications:</w:t>
            </w:r>
          </w:p>
          <w:p w:rsidR="00722986" w:rsidRPr="00B514AB" w:rsidRDefault="00CE654B" w:rsidP="00CE654B">
            <w:pPr>
              <w:spacing w:before="60"/>
              <w:rPr>
                <w:rStyle w:val="Whitetext"/>
              </w:rPr>
            </w:pPr>
            <w:r w:rsidRPr="00CE654B">
              <w:rPr>
                <w:rFonts w:eastAsia="Arial Black" w:cs="Arial Black"/>
                <w:sz w:val="17"/>
                <w:szCs w:val="17"/>
              </w:rPr>
              <w:t xml:space="preserve">20 weeks industrial training in all major four departments from </w:t>
            </w:r>
            <w:r w:rsidRPr="00CE654B">
              <w:rPr>
                <w:rFonts w:eastAsia="Arial Black" w:cs="Arial Black"/>
                <w:color w:val="0070C0"/>
                <w:sz w:val="17"/>
                <w:szCs w:val="17"/>
              </w:rPr>
              <w:t>“</w:t>
            </w:r>
            <w:r w:rsidRPr="00CE654B">
              <w:rPr>
                <w:rFonts w:eastAsia="Arial Black" w:cs="Arial Black"/>
                <w:b/>
                <w:color w:val="0070C0"/>
                <w:sz w:val="17"/>
                <w:szCs w:val="17"/>
                <w:u w:val="single"/>
              </w:rPr>
              <w:t>TAJ GROUP OF HOTEL” TAJ Residency</w:t>
            </w:r>
            <w:r w:rsidRPr="00CE654B">
              <w:rPr>
                <w:rFonts w:eastAsia="Arial Black" w:cs="Arial Black"/>
                <w:b/>
                <w:color w:val="0070C0"/>
                <w:sz w:val="17"/>
                <w:szCs w:val="17"/>
              </w:rPr>
              <w:t xml:space="preserve">  Lucknow, INDIA</w:t>
            </w:r>
            <w:r>
              <w:rPr>
                <w:rFonts w:ascii="Arial Black" w:eastAsia="Arial Black" w:hAnsi="Arial Black" w:cs="Arial Black"/>
                <w:b/>
                <w:color w:val="0070C0"/>
                <w:sz w:val="20"/>
              </w:rPr>
              <w:t>.</w:t>
            </w:r>
            <w:r w:rsidRPr="00B514AB">
              <w:rPr>
                <w:rStyle w:val="Whitetext"/>
              </w:rPr>
              <w:t xml:space="preserve"> </w:t>
            </w:r>
          </w:p>
          <w:p w:rsidR="00722986" w:rsidRDefault="00722986" w:rsidP="000A1F89">
            <w:pPr>
              <w:pStyle w:val="Spacerleft"/>
            </w:pPr>
          </w:p>
          <w:p w:rsidR="009725DE" w:rsidRDefault="009725DE" w:rsidP="00C572AB">
            <w:pPr>
              <w:pStyle w:val="StyleSectionheadersleftcolumn"/>
            </w:pPr>
            <w:r>
              <w:t>Area of Interest</w:t>
            </w:r>
          </w:p>
          <w:p w:rsidR="009725DE" w:rsidRDefault="009725DE" w:rsidP="009725DE">
            <w:pPr>
              <w:tabs>
                <w:tab w:val="left" w:pos="3240"/>
                <w:tab w:val="left" w:pos="3600"/>
                <w:tab w:val="left" w:pos="3960"/>
                <w:tab w:val="left" w:pos="4320"/>
                <w:tab w:val="left" w:pos="4680"/>
              </w:tabs>
              <w:jc w:val="both"/>
              <w:rPr>
                <w:rFonts w:eastAsia="Arial Black" w:cs="Arial Black"/>
                <w:bCs/>
                <w:sz w:val="17"/>
                <w:szCs w:val="17"/>
              </w:rPr>
            </w:pPr>
            <w:r w:rsidRPr="00AD732E">
              <w:rPr>
                <w:rFonts w:eastAsia="Arial Black" w:cs="Arial Black"/>
                <w:bCs/>
                <w:sz w:val="17"/>
                <w:szCs w:val="17"/>
              </w:rPr>
              <w:t xml:space="preserve">Food &amp; Beverage Services </w:t>
            </w:r>
          </w:p>
          <w:p w:rsidR="00AD732E" w:rsidRPr="00AD732E" w:rsidRDefault="00AD732E" w:rsidP="009725DE">
            <w:pPr>
              <w:tabs>
                <w:tab w:val="left" w:pos="3240"/>
                <w:tab w:val="left" w:pos="3600"/>
                <w:tab w:val="left" w:pos="3960"/>
                <w:tab w:val="left" w:pos="4320"/>
                <w:tab w:val="left" w:pos="4680"/>
              </w:tabs>
              <w:jc w:val="both"/>
              <w:rPr>
                <w:rFonts w:eastAsia="Arial Black" w:cs="Arial Black"/>
                <w:bCs/>
                <w:sz w:val="17"/>
                <w:szCs w:val="17"/>
              </w:rPr>
            </w:pPr>
          </w:p>
          <w:p w:rsidR="009725DE" w:rsidRPr="00AD732E" w:rsidRDefault="009725DE" w:rsidP="009725DE">
            <w:pPr>
              <w:tabs>
                <w:tab w:val="left" w:pos="3240"/>
                <w:tab w:val="left" w:pos="3600"/>
                <w:tab w:val="left" w:pos="3960"/>
                <w:tab w:val="left" w:pos="4320"/>
                <w:tab w:val="left" w:pos="4680"/>
              </w:tabs>
              <w:jc w:val="both"/>
              <w:rPr>
                <w:rFonts w:eastAsia="Arial Black" w:cs="Arial Black"/>
                <w:bCs/>
                <w:sz w:val="17"/>
                <w:szCs w:val="17"/>
              </w:rPr>
            </w:pPr>
            <w:r w:rsidRPr="00AD732E">
              <w:rPr>
                <w:rFonts w:eastAsia="Arial Black" w:cs="Arial Black"/>
                <w:bCs/>
                <w:sz w:val="17"/>
                <w:szCs w:val="17"/>
              </w:rPr>
              <w:t>Guest Relations</w:t>
            </w:r>
          </w:p>
          <w:p w:rsidR="009725DE" w:rsidRDefault="009725DE" w:rsidP="00C572AB">
            <w:pPr>
              <w:pStyle w:val="StyleSectionheadersleftcolumn"/>
            </w:pPr>
          </w:p>
          <w:p w:rsidR="009725DE" w:rsidRDefault="009725DE" w:rsidP="00C572AB">
            <w:pPr>
              <w:pStyle w:val="StyleSectionheadersleftcolumn"/>
            </w:pPr>
          </w:p>
          <w:p w:rsidR="00AD732E" w:rsidRDefault="00AD732E" w:rsidP="00C572AB">
            <w:pPr>
              <w:pStyle w:val="StyleSectionheadersleftcolumn"/>
            </w:pPr>
            <w:r>
              <w:t>Computer Proficiancy</w:t>
            </w:r>
          </w:p>
          <w:p w:rsidR="00AD732E" w:rsidRDefault="00AD732E" w:rsidP="00AD732E">
            <w:pPr>
              <w:rPr>
                <w:rFonts w:eastAsia="Arial Black" w:cs="Arial Black"/>
                <w:b/>
                <w:sz w:val="17"/>
                <w:szCs w:val="17"/>
              </w:rPr>
            </w:pPr>
            <w:r w:rsidRPr="00AD732E">
              <w:rPr>
                <w:rFonts w:eastAsia="Arial Black" w:cs="Arial Black"/>
                <w:b/>
                <w:sz w:val="17"/>
                <w:szCs w:val="17"/>
              </w:rPr>
              <w:t>Certificate course in Computer Fu</w:t>
            </w:r>
            <w:r>
              <w:rPr>
                <w:rFonts w:eastAsia="Arial Black" w:cs="Arial Black"/>
                <w:b/>
                <w:sz w:val="17"/>
                <w:szCs w:val="17"/>
              </w:rPr>
              <w:t>ndamentals from NIIT, New Delhi</w:t>
            </w:r>
          </w:p>
          <w:p w:rsidR="00AD732E" w:rsidRPr="00AD732E" w:rsidRDefault="00AD732E" w:rsidP="00AD732E">
            <w:pPr>
              <w:rPr>
                <w:rFonts w:eastAsia="Arial Black" w:cs="Arial Black"/>
                <w:b/>
                <w:sz w:val="17"/>
                <w:szCs w:val="17"/>
              </w:rPr>
            </w:pPr>
          </w:p>
          <w:p w:rsidR="00AD732E" w:rsidRDefault="00AD732E" w:rsidP="00AD732E">
            <w:pPr>
              <w:pStyle w:val="StyleSectionheadersleftcolumn"/>
              <w:rPr>
                <w:rFonts w:ascii="Verdana" w:eastAsia="Arial Black" w:hAnsi="Verdana" w:cs="Arial Black"/>
                <w:color w:val="auto"/>
                <w:spacing w:val="0"/>
                <w:sz w:val="17"/>
                <w:szCs w:val="17"/>
              </w:rPr>
            </w:pPr>
            <w:r w:rsidRPr="00AD732E">
              <w:rPr>
                <w:rFonts w:ascii="Verdana" w:eastAsia="Arial Black" w:hAnsi="Verdana" w:cs="Arial Black"/>
                <w:color w:val="auto"/>
                <w:spacing w:val="0"/>
                <w:sz w:val="17"/>
                <w:szCs w:val="17"/>
              </w:rPr>
              <w:t>Sound Knowledge of MS-Office and      Internet</w:t>
            </w:r>
            <w:r>
              <w:rPr>
                <w:rFonts w:ascii="Verdana" w:eastAsia="Arial Black" w:hAnsi="Verdana" w:cs="Arial Black"/>
                <w:color w:val="auto"/>
                <w:spacing w:val="0"/>
                <w:sz w:val="17"/>
                <w:szCs w:val="17"/>
              </w:rPr>
              <w:t xml:space="preserve"> Surfing</w:t>
            </w:r>
          </w:p>
          <w:p w:rsidR="00AD732E" w:rsidRPr="00AD732E" w:rsidRDefault="00AD732E" w:rsidP="00AD732E">
            <w:pPr>
              <w:pStyle w:val="StyleSectionheadersleftcolumn"/>
              <w:rPr>
                <w:rFonts w:ascii="Verdana" w:hAnsi="Verdana"/>
                <w:sz w:val="17"/>
                <w:szCs w:val="17"/>
              </w:rPr>
            </w:pPr>
          </w:p>
          <w:p w:rsidR="00722986" w:rsidRPr="00E57379" w:rsidRDefault="00722986" w:rsidP="00C572AB">
            <w:pPr>
              <w:pStyle w:val="StyleSectionheadersleftcolumn"/>
            </w:pPr>
            <w:r w:rsidRPr="00E57379">
              <w:t>Language</w:t>
            </w:r>
            <w:r w:rsidR="00AD732E">
              <w:t xml:space="preserve"> </w:t>
            </w:r>
            <w:r w:rsidR="009725DE">
              <w:t>known</w:t>
            </w:r>
          </w:p>
          <w:p w:rsidR="00722986" w:rsidRDefault="009725DE" w:rsidP="00EE3DF6">
            <w:pPr>
              <w:rPr>
                <w:rStyle w:val="Nameofaward"/>
              </w:rPr>
            </w:pPr>
            <w:r>
              <w:rPr>
                <w:rStyle w:val="Nameofaward"/>
              </w:rPr>
              <w:t>English</w:t>
            </w:r>
          </w:p>
          <w:p w:rsidR="009725DE" w:rsidRPr="00B514AB" w:rsidRDefault="009725DE" w:rsidP="00EE3DF6">
            <w:pPr>
              <w:rPr>
                <w:rStyle w:val="Whitetext"/>
              </w:rPr>
            </w:pPr>
            <w:r>
              <w:rPr>
                <w:rStyle w:val="Nameofaward"/>
              </w:rPr>
              <w:t>Hindi</w:t>
            </w:r>
          </w:p>
          <w:p w:rsidR="00722986" w:rsidRPr="00883DB7" w:rsidRDefault="00722986" w:rsidP="006153AD">
            <w:pPr>
              <w:pStyle w:val="Awardinfonobold"/>
              <w:ind w:left="0"/>
              <w:rPr>
                <w:b/>
                <w:bCs/>
                <w:color w:val="FFFFFF"/>
              </w:rPr>
            </w:pPr>
          </w:p>
        </w:tc>
        <w:tc>
          <w:tcPr>
            <w:tcW w:w="7848" w:type="dxa"/>
          </w:tcPr>
          <w:p w:rsidR="00722986" w:rsidRPr="007D005F" w:rsidRDefault="00706A97" w:rsidP="00706A97">
            <w:pPr>
              <w:pStyle w:val="Nametop"/>
              <w:jc w:val="left"/>
            </w:pPr>
            <w:r>
              <w:rPr>
                <w:noProof/>
              </w:rPr>
              <w:lastRenderedPageBreak/>
              <w:t xml:space="preserve">        ABHISHEK OJHA</w:t>
            </w:r>
          </w:p>
          <w:p w:rsidR="00722986" w:rsidRDefault="00706A97" w:rsidP="00706A97">
            <w:pPr>
              <w:pStyle w:val="Contactinformation"/>
              <w:ind w:left="0"/>
              <w:jc w:val="left"/>
            </w:pPr>
            <w:r>
              <w:t>6-Sudha Sadan, Lakhperabagh</w:t>
            </w:r>
            <w:r w:rsidR="00722986">
              <w:t xml:space="preserve"> </w:t>
            </w:r>
            <w:r w:rsidR="00722986">
              <w:sym w:font="Wingdings 2" w:char="F097"/>
            </w:r>
            <w:r w:rsidR="00722986">
              <w:t xml:space="preserve"> </w:t>
            </w:r>
            <w:r w:rsidR="00067577">
              <w:t>Barabanki,</w:t>
            </w:r>
            <w:r>
              <w:t>Uttar Pradesh,INDIA</w:t>
            </w:r>
            <w:r w:rsidR="00722986">
              <w:t xml:space="preserve"> </w:t>
            </w:r>
            <w:r w:rsidR="00722986">
              <w:sym w:font="Wingdings 2" w:char="F097"/>
            </w:r>
            <w:r>
              <w:t xml:space="preserve"> +919839011444 </w:t>
            </w:r>
            <w:r w:rsidR="00722986">
              <w:sym w:font="Wingdings 2" w:char="F097"/>
            </w:r>
            <w:r>
              <w:t>abhi.ojhaji@gmail</w:t>
            </w:r>
            <w:r w:rsidR="00722986">
              <w:t>.com</w:t>
            </w:r>
          </w:p>
          <w:p w:rsidR="00722986" w:rsidRDefault="0084222B" w:rsidP="001A1595">
            <w:pPr>
              <w:pStyle w:val="Address"/>
              <w:pBdr>
                <w:bottom w:val="none" w:sz="0" w:space="0" w:color="auto"/>
              </w:pBdr>
              <w:ind w:left="522"/>
              <w:jc w:val="right"/>
            </w:pPr>
            <w:r>
              <w:rPr>
                <w:noProof/>
                <w:lang w:bidi="hi-IN"/>
              </w:rPr>
              <w:drawing>
                <wp:anchor distT="0" distB="0" distL="114300" distR="114300" simplePos="0" relativeHeight="251660288" behindDoc="0" locked="0" layoutInCell="1" allowOverlap="1">
                  <wp:simplePos x="0" y="0"/>
                  <wp:positionH relativeFrom="column">
                    <wp:posOffset>3291205</wp:posOffset>
                  </wp:positionH>
                  <wp:positionV relativeFrom="paragraph">
                    <wp:posOffset>29210</wp:posOffset>
                  </wp:positionV>
                  <wp:extent cx="659765" cy="868680"/>
                  <wp:effectExtent l="19050" t="0" r="6985" b="0"/>
                  <wp:wrapNone/>
                  <wp:docPr id="25" name="Picture 25" descr="men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nu2"/>
                          <pic:cNvPicPr>
                            <a:picLocks noChangeAspect="1" noChangeArrowheads="1"/>
                          </pic:cNvPicPr>
                        </pic:nvPicPr>
                        <pic:blipFill>
                          <a:blip r:embed="rId7" cstate="print"/>
                          <a:srcRect b="12151"/>
                          <a:stretch>
                            <a:fillRect/>
                          </a:stretch>
                        </pic:blipFill>
                        <pic:spPr bwMode="auto">
                          <a:xfrm>
                            <a:off x="0" y="0"/>
                            <a:ext cx="659765" cy="868680"/>
                          </a:xfrm>
                          <a:prstGeom prst="rect">
                            <a:avLst/>
                          </a:prstGeom>
                          <a:noFill/>
                          <a:ln w="9525">
                            <a:noFill/>
                            <a:miter lim="800000"/>
                            <a:headEnd/>
                            <a:tailEnd/>
                          </a:ln>
                        </pic:spPr>
                      </pic:pic>
                    </a:graphicData>
                  </a:graphic>
                </wp:anchor>
              </w:drawing>
            </w:r>
            <w:r>
              <w:rPr>
                <w:noProof/>
                <w:lang w:bidi="hi-IN"/>
              </w:rPr>
              <w:drawing>
                <wp:anchor distT="0" distB="0" distL="114300" distR="114300" simplePos="0" relativeHeight="251658240" behindDoc="0" locked="0" layoutInCell="1" allowOverlap="1">
                  <wp:simplePos x="0" y="0"/>
                  <wp:positionH relativeFrom="column">
                    <wp:posOffset>2470150</wp:posOffset>
                  </wp:positionH>
                  <wp:positionV relativeFrom="paragraph">
                    <wp:posOffset>29210</wp:posOffset>
                  </wp:positionV>
                  <wp:extent cx="658495" cy="864235"/>
                  <wp:effectExtent l="19050" t="0" r="8255" b="0"/>
                  <wp:wrapNone/>
                  <wp:docPr id="23" name="Picture 23" descr="ch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f2"/>
                          <pic:cNvPicPr>
                            <a:picLocks noChangeAspect="1" noChangeArrowheads="1"/>
                          </pic:cNvPicPr>
                        </pic:nvPicPr>
                        <pic:blipFill>
                          <a:blip r:embed="rId8" cstate="print"/>
                          <a:srcRect r="29813"/>
                          <a:stretch>
                            <a:fillRect/>
                          </a:stretch>
                        </pic:blipFill>
                        <pic:spPr bwMode="auto">
                          <a:xfrm>
                            <a:off x="0" y="0"/>
                            <a:ext cx="658495" cy="864235"/>
                          </a:xfrm>
                          <a:prstGeom prst="rect">
                            <a:avLst/>
                          </a:prstGeom>
                          <a:noFill/>
                          <a:ln w="9525">
                            <a:noFill/>
                            <a:miter lim="800000"/>
                            <a:headEnd/>
                            <a:tailEnd/>
                          </a:ln>
                        </pic:spPr>
                      </pic:pic>
                    </a:graphicData>
                  </a:graphic>
                </wp:anchor>
              </w:drawing>
            </w:r>
            <w:r>
              <w:rPr>
                <w:noProof/>
                <w:lang w:bidi="hi-IN"/>
              </w:rPr>
              <w:drawing>
                <wp:anchor distT="0" distB="0" distL="114300" distR="114300" simplePos="0" relativeHeight="251657216" behindDoc="0" locked="0" layoutInCell="1" allowOverlap="1">
                  <wp:simplePos x="0" y="0"/>
                  <wp:positionH relativeFrom="column">
                    <wp:posOffset>1673225</wp:posOffset>
                  </wp:positionH>
                  <wp:positionV relativeFrom="paragraph">
                    <wp:posOffset>29210</wp:posOffset>
                  </wp:positionV>
                  <wp:extent cx="658495" cy="864235"/>
                  <wp:effectExtent l="19050" t="0" r="8255" b="0"/>
                  <wp:wrapNone/>
                  <wp:docPr id="22" name="Picture 22" descr="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lasses"/>
                          <pic:cNvPicPr>
                            <a:picLocks noChangeAspect="1" noChangeArrowheads="1"/>
                          </pic:cNvPicPr>
                        </pic:nvPicPr>
                        <pic:blipFill>
                          <a:blip r:embed="rId9" cstate="print"/>
                          <a:srcRect t="4726" b="7762"/>
                          <a:stretch>
                            <a:fillRect/>
                          </a:stretch>
                        </pic:blipFill>
                        <pic:spPr bwMode="auto">
                          <a:xfrm>
                            <a:off x="0" y="0"/>
                            <a:ext cx="658495" cy="864235"/>
                          </a:xfrm>
                          <a:prstGeom prst="rect">
                            <a:avLst/>
                          </a:prstGeom>
                          <a:noFill/>
                          <a:ln w="9525">
                            <a:noFill/>
                            <a:miter lim="800000"/>
                            <a:headEnd/>
                            <a:tailEnd/>
                          </a:ln>
                        </pic:spPr>
                      </pic:pic>
                    </a:graphicData>
                  </a:graphic>
                </wp:anchor>
              </w:drawing>
            </w:r>
            <w:r>
              <w:rPr>
                <w:noProof/>
                <w:lang w:bidi="hi-IN"/>
              </w:rPr>
              <w:drawing>
                <wp:anchor distT="0" distB="0" distL="114300" distR="114300" simplePos="0" relativeHeight="251656192" behindDoc="0" locked="0" layoutInCell="1" allowOverlap="1">
                  <wp:simplePos x="0" y="0"/>
                  <wp:positionH relativeFrom="column">
                    <wp:posOffset>893445</wp:posOffset>
                  </wp:positionH>
                  <wp:positionV relativeFrom="paragraph">
                    <wp:posOffset>40640</wp:posOffset>
                  </wp:positionV>
                  <wp:extent cx="673100" cy="868680"/>
                  <wp:effectExtent l="19050" t="0" r="0" b="0"/>
                  <wp:wrapNone/>
                  <wp:docPr id="21" name="Picture 21" descr="fo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d2"/>
                          <pic:cNvPicPr>
                            <a:picLocks noChangeAspect="1" noChangeArrowheads="1"/>
                          </pic:cNvPicPr>
                        </pic:nvPicPr>
                        <pic:blipFill>
                          <a:blip r:embed="rId10" cstate="print"/>
                          <a:srcRect b="13612"/>
                          <a:stretch>
                            <a:fillRect/>
                          </a:stretch>
                        </pic:blipFill>
                        <pic:spPr bwMode="auto">
                          <a:xfrm>
                            <a:off x="0" y="0"/>
                            <a:ext cx="673100" cy="868680"/>
                          </a:xfrm>
                          <a:prstGeom prst="rect">
                            <a:avLst/>
                          </a:prstGeom>
                          <a:noFill/>
                          <a:ln w="9525">
                            <a:noFill/>
                            <a:miter lim="800000"/>
                            <a:headEnd/>
                            <a:tailEnd/>
                          </a:ln>
                        </pic:spPr>
                      </pic:pic>
                    </a:graphicData>
                  </a:graphic>
                </wp:anchor>
              </w:drawing>
            </w:r>
            <w:r w:rsidR="00706A97">
              <w:object w:dxaOrig="2672" w:dyaOrig="2753">
                <v:rect id="rectole0000000000" o:spid="_x0000_i1025" style="width:66.75pt;height:72.75pt" o:ole="" o:preferrelative="t" stroked="f">
                  <v:imagedata r:id="rId11" o:title=""/>
                </v:rect>
                <o:OLEObject Type="Embed" ProgID="StaticMetafile" ShapeID="rectole0000000000" DrawAspect="Content" ObjectID="_1531146332" r:id="rId12"/>
              </w:object>
            </w:r>
            <w:r>
              <w:rPr>
                <w:noProof/>
                <w:lang w:bidi="hi-IN"/>
              </w:rPr>
              <w:drawing>
                <wp:anchor distT="0" distB="0" distL="114300" distR="114300" simplePos="0" relativeHeight="251655168" behindDoc="0" locked="0" layoutInCell="1" allowOverlap="1">
                  <wp:simplePos x="0" y="0"/>
                  <wp:positionH relativeFrom="column">
                    <wp:posOffset>111125</wp:posOffset>
                  </wp:positionH>
                  <wp:positionV relativeFrom="paragraph">
                    <wp:posOffset>31750</wp:posOffset>
                  </wp:positionV>
                  <wp:extent cx="670560" cy="868680"/>
                  <wp:effectExtent l="19050" t="0" r="0" b="0"/>
                  <wp:wrapNone/>
                  <wp:docPr id="20" name="Picture 20" descr="wa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aiter"/>
                          <pic:cNvPicPr>
                            <a:picLocks noChangeAspect="1" noChangeArrowheads="1"/>
                          </pic:cNvPicPr>
                        </pic:nvPicPr>
                        <pic:blipFill>
                          <a:blip r:embed="rId13" cstate="print"/>
                          <a:srcRect t="3712" b="9900"/>
                          <a:stretch>
                            <a:fillRect/>
                          </a:stretch>
                        </pic:blipFill>
                        <pic:spPr bwMode="auto">
                          <a:xfrm>
                            <a:off x="0" y="0"/>
                            <a:ext cx="670560" cy="868680"/>
                          </a:xfrm>
                          <a:prstGeom prst="rect">
                            <a:avLst/>
                          </a:prstGeom>
                          <a:noFill/>
                          <a:ln w="9525">
                            <a:noFill/>
                            <a:miter lim="800000"/>
                            <a:headEnd/>
                            <a:tailEnd/>
                          </a:ln>
                        </pic:spPr>
                      </pic:pic>
                    </a:graphicData>
                  </a:graphic>
                </wp:anchor>
              </w:drawing>
            </w:r>
            <w:r w:rsidR="0012453D" w:rsidRPr="0012453D">
              <w:rPr>
                <w:b/>
                <w:bCs/>
                <w:noProof/>
                <w:color w:val="FFFFFF"/>
              </w:rPr>
              <w:pict>
                <v:rect id="_x0000_s1050" style="position:absolute;left:0;text-align:left;margin-left:-1.45pt;margin-top:7.8pt;width:384.1pt;height:48.75pt;z-index:-251655168;mso-position-horizontal-relative:text;mso-position-vertical-relative:text" fillcolor="#006" stroked="f"/>
              </w:pict>
            </w:r>
          </w:p>
          <w:p w:rsidR="00722986" w:rsidRDefault="00722986" w:rsidP="001A1595">
            <w:pPr>
              <w:pStyle w:val="Address"/>
              <w:pBdr>
                <w:bottom w:val="none" w:sz="0" w:space="0" w:color="auto"/>
              </w:pBdr>
              <w:ind w:left="522"/>
              <w:jc w:val="right"/>
            </w:pPr>
          </w:p>
          <w:p w:rsidR="00722986" w:rsidRDefault="00722986" w:rsidP="0049769A">
            <w:pPr>
              <w:pStyle w:val="ResumeTitle"/>
              <w:pBdr>
                <w:top w:val="none" w:sz="0" w:space="0" w:color="auto"/>
                <w:bottom w:val="none" w:sz="0" w:space="0" w:color="auto"/>
              </w:pBdr>
              <w:ind w:left="522"/>
              <w:rPr>
                <w:caps/>
                <w:sz w:val="27"/>
                <w:szCs w:val="27"/>
              </w:rPr>
            </w:pPr>
          </w:p>
          <w:p w:rsidR="00722986" w:rsidRDefault="00722986" w:rsidP="0049769A">
            <w:pPr>
              <w:pStyle w:val="ResumeTitle"/>
              <w:pBdr>
                <w:top w:val="none" w:sz="0" w:space="0" w:color="auto"/>
                <w:bottom w:val="none" w:sz="0" w:space="0" w:color="auto"/>
              </w:pBdr>
              <w:ind w:left="522"/>
              <w:rPr>
                <w:caps/>
                <w:sz w:val="27"/>
                <w:szCs w:val="27"/>
              </w:rPr>
            </w:pPr>
          </w:p>
          <w:p w:rsidR="00722986" w:rsidRDefault="00722986" w:rsidP="0049769A">
            <w:pPr>
              <w:pStyle w:val="ResumeTitle"/>
              <w:pBdr>
                <w:top w:val="none" w:sz="0" w:space="0" w:color="auto"/>
                <w:bottom w:val="none" w:sz="0" w:space="0" w:color="auto"/>
              </w:pBdr>
              <w:ind w:left="522"/>
              <w:rPr>
                <w:caps/>
                <w:sz w:val="27"/>
                <w:szCs w:val="27"/>
              </w:rPr>
            </w:pPr>
          </w:p>
          <w:p w:rsidR="00722986" w:rsidRPr="00F64070" w:rsidRDefault="001E10E6" w:rsidP="00706A97">
            <w:pPr>
              <w:pStyle w:val="Tagline"/>
              <w:ind w:left="0"/>
              <w:jc w:val="left"/>
            </w:pPr>
            <w:r>
              <w:t xml:space="preserve">                BAR MANAGER</w:t>
            </w:r>
          </w:p>
          <w:p w:rsidR="00722986" w:rsidRPr="00DA6FA6" w:rsidRDefault="00722986" w:rsidP="00DA6FA6">
            <w:pPr>
              <w:pStyle w:val="ResumeTitle"/>
              <w:pBdr>
                <w:top w:val="none" w:sz="0" w:space="0" w:color="auto"/>
                <w:bottom w:val="none" w:sz="0" w:space="0" w:color="auto"/>
              </w:pBdr>
              <w:shd w:val="clear" w:color="auto" w:fill="000066"/>
              <w:ind w:left="522"/>
              <w:jc w:val="right"/>
              <w:rPr>
                <w:b w:val="0"/>
                <w:i/>
                <w:color w:val="FFFFFF"/>
                <w:spacing w:val="12"/>
                <w:sz w:val="4"/>
                <w:szCs w:val="4"/>
              </w:rPr>
            </w:pPr>
          </w:p>
          <w:p w:rsidR="00722986" w:rsidRPr="00DA6FA6" w:rsidRDefault="00722986" w:rsidP="00067577">
            <w:pPr>
              <w:pStyle w:val="ResumeTitle"/>
              <w:pBdr>
                <w:top w:val="none" w:sz="0" w:space="0" w:color="auto"/>
                <w:bottom w:val="none" w:sz="0" w:space="0" w:color="auto"/>
              </w:pBdr>
              <w:shd w:val="clear" w:color="auto" w:fill="000066"/>
              <w:ind w:left="522"/>
              <w:jc w:val="center"/>
              <w:rPr>
                <w:b w:val="0"/>
                <w:i/>
                <w:color w:val="FFFFFF"/>
                <w:spacing w:val="12"/>
                <w:sz w:val="4"/>
                <w:szCs w:val="4"/>
              </w:rPr>
            </w:pPr>
            <w:r w:rsidRPr="00DA6FA6">
              <w:rPr>
                <w:b w:val="0"/>
                <w:i/>
                <w:color w:val="FFFFFF"/>
                <w:spacing w:val="12"/>
                <w:sz w:val="22"/>
                <w:szCs w:val="22"/>
              </w:rPr>
              <w:t xml:space="preserve">Fine Dining </w:t>
            </w:r>
            <w:r w:rsidRPr="00DA6FA6">
              <w:rPr>
                <w:b w:val="0"/>
                <w:color w:val="FFFFFF"/>
                <w:spacing w:val="12"/>
                <w:sz w:val="20"/>
              </w:rPr>
              <w:sym w:font="Wingdings 2" w:char="F097"/>
            </w:r>
            <w:r w:rsidR="00067577">
              <w:rPr>
                <w:b w:val="0"/>
                <w:i/>
                <w:color w:val="FFFFFF"/>
                <w:spacing w:val="12"/>
                <w:sz w:val="22"/>
                <w:szCs w:val="22"/>
              </w:rPr>
              <w:t xml:space="preserve"> </w:t>
            </w:r>
            <w:r w:rsidRPr="00DA6FA6">
              <w:rPr>
                <w:b w:val="0"/>
                <w:i/>
                <w:color w:val="FFFFFF"/>
                <w:spacing w:val="12"/>
                <w:sz w:val="22"/>
                <w:szCs w:val="22"/>
              </w:rPr>
              <w:t xml:space="preserve"> Resorts </w:t>
            </w:r>
            <w:r w:rsidRPr="00DA6FA6">
              <w:rPr>
                <w:b w:val="0"/>
                <w:color w:val="FFFFFF"/>
                <w:spacing w:val="12"/>
                <w:sz w:val="20"/>
              </w:rPr>
              <w:sym w:font="Wingdings 2" w:char="F097"/>
            </w:r>
            <w:r w:rsidR="00157EE8">
              <w:rPr>
                <w:b w:val="0"/>
                <w:i/>
                <w:color w:val="FFFFFF"/>
                <w:spacing w:val="12"/>
                <w:sz w:val="22"/>
                <w:szCs w:val="22"/>
              </w:rPr>
              <w:t xml:space="preserve"> Multio</w:t>
            </w:r>
            <w:r w:rsidRPr="00DA6FA6">
              <w:rPr>
                <w:b w:val="0"/>
                <w:i/>
                <w:color w:val="FFFFFF"/>
                <w:spacing w:val="12"/>
                <w:sz w:val="22"/>
                <w:szCs w:val="22"/>
              </w:rPr>
              <w:t>utlet Operations</w:t>
            </w:r>
          </w:p>
          <w:p w:rsidR="00722986" w:rsidRPr="00DA6FA6" w:rsidRDefault="00722986" w:rsidP="00DA6FA6">
            <w:pPr>
              <w:pStyle w:val="ResumeTitle"/>
              <w:pBdr>
                <w:top w:val="none" w:sz="0" w:space="0" w:color="auto"/>
                <w:bottom w:val="none" w:sz="0" w:space="0" w:color="auto"/>
              </w:pBdr>
              <w:shd w:val="clear" w:color="auto" w:fill="000066"/>
              <w:ind w:left="522"/>
              <w:jc w:val="right"/>
              <w:rPr>
                <w:b w:val="0"/>
                <w:i/>
                <w:color w:val="FFFFFF"/>
                <w:spacing w:val="12"/>
                <w:sz w:val="4"/>
                <w:szCs w:val="4"/>
              </w:rPr>
            </w:pPr>
          </w:p>
          <w:p w:rsidR="00722986" w:rsidRDefault="00722986" w:rsidP="00DC41E1">
            <w:pPr>
              <w:pStyle w:val="Spacingbetweensections"/>
            </w:pPr>
          </w:p>
          <w:p w:rsidR="00706A97" w:rsidRDefault="00706A97" w:rsidP="00706A97">
            <w:pPr>
              <w:jc w:val="both"/>
              <w:rPr>
                <w:rFonts w:eastAsia="Arial Black" w:cs="Arial Black"/>
                <w:bCs/>
                <w:sz w:val="18"/>
                <w:szCs w:val="18"/>
              </w:rPr>
            </w:pPr>
            <w:r>
              <w:rPr>
                <w:rFonts w:eastAsia="Arial Black" w:cs="Arial Black"/>
                <w:bCs/>
                <w:sz w:val="18"/>
                <w:szCs w:val="18"/>
              </w:rPr>
              <w:t xml:space="preserve">        </w:t>
            </w:r>
            <w:r w:rsidRPr="00706A97">
              <w:rPr>
                <w:rFonts w:eastAsia="Arial Black" w:cs="Arial Black"/>
                <w:bCs/>
                <w:sz w:val="18"/>
                <w:szCs w:val="18"/>
              </w:rPr>
              <w:t xml:space="preserve">Firstly my strong commitment to giving all hotel guests  the best possible </w:t>
            </w:r>
            <w:r w:rsidR="0029397E">
              <w:rPr>
                <w:rFonts w:eastAsia="Arial Black" w:cs="Arial Black"/>
                <w:bCs/>
                <w:sz w:val="18"/>
                <w:szCs w:val="18"/>
              </w:rPr>
              <w:t xml:space="preserve">              </w:t>
            </w:r>
            <w:r w:rsidRPr="00706A97">
              <w:rPr>
                <w:rFonts w:eastAsia="Arial Black" w:cs="Arial Black"/>
                <w:bCs/>
                <w:sz w:val="18"/>
                <w:szCs w:val="18"/>
              </w:rPr>
              <w:t>experience. Secondly my skills at working  efficiently as part of a team and forming solid personal bonds with other staff members. Thirdly my desire to doeverything possible to ensure that my hotel not only meets but indeed exceeds all of the goals and target set for it.”</w:t>
            </w:r>
          </w:p>
          <w:p w:rsidR="003C3EDC" w:rsidRPr="00706A97" w:rsidRDefault="003C3EDC" w:rsidP="00706A97">
            <w:pPr>
              <w:jc w:val="both"/>
              <w:rPr>
                <w:rFonts w:eastAsia="Arial Black" w:cs="Arial Black"/>
                <w:bCs/>
                <w:sz w:val="18"/>
                <w:szCs w:val="18"/>
              </w:rPr>
            </w:pPr>
          </w:p>
          <w:p w:rsidR="009725DE" w:rsidRDefault="009725DE" w:rsidP="002A1E91">
            <w:pPr>
              <w:pStyle w:val="Skillsscript"/>
            </w:pPr>
            <w:r>
              <w:t>PROFILE</w:t>
            </w:r>
          </w:p>
          <w:p w:rsidR="009725DE" w:rsidRPr="009725DE" w:rsidRDefault="009725DE" w:rsidP="009725DE">
            <w:pPr>
              <w:tabs>
                <w:tab w:val="left" w:pos="3240"/>
                <w:tab w:val="left" w:pos="3600"/>
                <w:tab w:val="left" w:pos="3960"/>
                <w:tab w:val="left" w:pos="4320"/>
                <w:tab w:val="left" w:pos="4680"/>
              </w:tabs>
              <w:jc w:val="both"/>
              <w:rPr>
                <w:rFonts w:eastAsia="Arial Black" w:cs="Arial Black"/>
                <w:sz w:val="18"/>
                <w:szCs w:val="18"/>
              </w:rPr>
            </w:pPr>
            <w:r>
              <w:rPr>
                <w:rFonts w:eastAsia="Arial Black" w:cs="Arial Black"/>
                <w:b/>
                <w:sz w:val="18"/>
                <w:szCs w:val="18"/>
              </w:rPr>
              <w:t xml:space="preserve">          </w:t>
            </w:r>
            <w:r w:rsidRPr="009725DE">
              <w:rPr>
                <w:rFonts w:eastAsia="Arial Black" w:cs="Arial Black"/>
                <w:b/>
                <w:sz w:val="18"/>
                <w:szCs w:val="18"/>
              </w:rPr>
              <w:t>Date of Birth</w:t>
            </w:r>
            <w:r>
              <w:rPr>
                <w:rFonts w:eastAsia="Arial Black" w:cs="Arial Black"/>
                <w:b/>
                <w:sz w:val="18"/>
                <w:szCs w:val="18"/>
              </w:rPr>
              <w:t xml:space="preserve"> </w:t>
            </w:r>
            <w:r w:rsidR="002C4C87">
              <w:rPr>
                <w:rFonts w:eastAsia="Arial Black" w:cs="Arial Black"/>
                <w:b/>
                <w:sz w:val="18"/>
                <w:szCs w:val="18"/>
              </w:rPr>
              <w:t xml:space="preserve">     </w:t>
            </w:r>
            <w:r w:rsidRPr="009725DE">
              <w:rPr>
                <w:rFonts w:eastAsia="Arial Black" w:cs="Arial Black"/>
                <w:sz w:val="18"/>
                <w:szCs w:val="18"/>
              </w:rPr>
              <w:t>25th June 1985</w:t>
            </w:r>
          </w:p>
          <w:p w:rsidR="009725DE" w:rsidRPr="009725DE" w:rsidRDefault="009725DE" w:rsidP="009725DE">
            <w:pPr>
              <w:tabs>
                <w:tab w:val="left" w:pos="3240"/>
                <w:tab w:val="left" w:pos="3600"/>
                <w:tab w:val="left" w:pos="3960"/>
                <w:tab w:val="left" w:pos="4320"/>
                <w:tab w:val="left" w:pos="4680"/>
              </w:tabs>
              <w:jc w:val="both"/>
              <w:rPr>
                <w:rFonts w:eastAsia="Arial Black" w:cs="Arial Black"/>
                <w:sz w:val="18"/>
                <w:szCs w:val="18"/>
              </w:rPr>
            </w:pPr>
            <w:r>
              <w:rPr>
                <w:rFonts w:eastAsia="Arial Black" w:cs="Arial Black"/>
                <w:b/>
                <w:sz w:val="18"/>
                <w:szCs w:val="18"/>
              </w:rPr>
              <w:t xml:space="preserve">          </w:t>
            </w:r>
            <w:r w:rsidRPr="009725DE">
              <w:rPr>
                <w:rFonts w:eastAsia="Arial Black" w:cs="Arial Black"/>
                <w:b/>
                <w:sz w:val="18"/>
                <w:szCs w:val="18"/>
              </w:rPr>
              <w:t>Nationality</w:t>
            </w:r>
            <w:r>
              <w:rPr>
                <w:rFonts w:eastAsia="Arial Black" w:cs="Arial Black"/>
                <w:b/>
                <w:caps/>
                <w:sz w:val="18"/>
                <w:szCs w:val="18"/>
              </w:rPr>
              <w:t xml:space="preserve">   </w:t>
            </w:r>
            <w:r w:rsidR="002C4C87">
              <w:rPr>
                <w:rFonts w:eastAsia="Arial Black" w:cs="Arial Black"/>
                <w:b/>
                <w:caps/>
                <w:sz w:val="18"/>
                <w:szCs w:val="18"/>
              </w:rPr>
              <w:t xml:space="preserve">     </w:t>
            </w:r>
            <w:r>
              <w:rPr>
                <w:rFonts w:eastAsia="Arial Black" w:cs="Arial Black"/>
                <w:b/>
                <w:caps/>
                <w:sz w:val="18"/>
                <w:szCs w:val="18"/>
              </w:rPr>
              <w:t xml:space="preserve"> </w:t>
            </w:r>
            <w:r w:rsidRPr="009725DE">
              <w:rPr>
                <w:rFonts w:eastAsia="Arial Black" w:cs="Arial Black"/>
                <w:sz w:val="18"/>
                <w:szCs w:val="18"/>
              </w:rPr>
              <w:t>Indian</w:t>
            </w:r>
          </w:p>
          <w:p w:rsidR="009725DE" w:rsidRPr="009725DE" w:rsidRDefault="009725DE" w:rsidP="009725DE">
            <w:pPr>
              <w:tabs>
                <w:tab w:val="left" w:pos="3240"/>
                <w:tab w:val="left" w:pos="3600"/>
                <w:tab w:val="left" w:pos="3960"/>
                <w:tab w:val="left" w:pos="4320"/>
                <w:tab w:val="left" w:pos="4680"/>
              </w:tabs>
              <w:jc w:val="both"/>
              <w:rPr>
                <w:rFonts w:eastAsia="Arial Black" w:cs="Arial Black"/>
                <w:sz w:val="18"/>
                <w:szCs w:val="18"/>
              </w:rPr>
            </w:pPr>
            <w:r>
              <w:rPr>
                <w:rFonts w:eastAsia="Arial Black" w:cs="Arial Black"/>
                <w:b/>
                <w:sz w:val="18"/>
                <w:szCs w:val="18"/>
              </w:rPr>
              <w:t xml:space="preserve">          </w:t>
            </w:r>
            <w:r w:rsidRPr="009725DE">
              <w:rPr>
                <w:rFonts w:eastAsia="Arial Black" w:cs="Arial Black"/>
                <w:b/>
                <w:sz w:val="18"/>
                <w:szCs w:val="18"/>
              </w:rPr>
              <w:t>Height:</w:t>
            </w:r>
            <w:r>
              <w:rPr>
                <w:rFonts w:eastAsia="Arial Black" w:cs="Arial Black"/>
                <w:sz w:val="18"/>
                <w:szCs w:val="18"/>
              </w:rPr>
              <w:t xml:space="preserve">          </w:t>
            </w:r>
            <w:r w:rsidR="002C4C87">
              <w:rPr>
                <w:rFonts w:eastAsia="Arial Black" w:cs="Arial Black"/>
                <w:sz w:val="18"/>
                <w:szCs w:val="18"/>
              </w:rPr>
              <w:t xml:space="preserve">    </w:t>
            </w:r>
            <w:r w:rsidRPr="009725DE">
              <w:rPr>
                <w:rFonts w:eastAsia="Arial Black" w:cs="Arial Black"/>
                <w:sz w:val="18"/>
                <w:szCs w:val="18"/>
              </w:rPr>
              <w:t>176’cm</w:t>
            </w:r>
          </w:p>
          <w:p w:rsidR="009725DE" w:rsidRPr="009725DE" w:rsidRDefault="009725DE" w:rsidP="009725DE">
            <w:pPr>
              <w:tabs>
                <w:tab w:val="left" w:pos="3240"/>
                <w:tab w:val="left" w:pos="3600"/>
                <w:tab w:val="left" w:pos="3960"/>
                <w:tab w:val="left" w:pos="4320"/>
                <w:tab w:val="left" w:pos="4680"/>
              </w:tabs>
              <w:jc w:val="both"/>
              <w:rPr>
                <w:rFonts w:eastAsia="Arial Black" w:cs="Arial Black"/>
                <w:sz w:val="18"/>
                <w:szCs w:val="18"/>
              </w:rPr>
            </w:pPr>
            <w:r>
              <w:rPr>
                <w:rFonts w:eastAsia="Arial Black" w:cs="Arial Black"/>
                <w:b/>
                <w:sz w:val="18"/>
                <w:szCs w:val="18"/>
              </w:rPr>
              <w:t xml:space="preserve">          </w:t>
            </w:r>
            <w:r w:rsidRPr="009725DE">
              <w:rPr>
                <w:rFonts w:eastAsia="Arial Black" w:cs="Arial Black"/>
                <w:b/>
                <w:sz w:val="18"/>
                <w:szCs w:val="18"/>
              </w:rPr>
              <w:t>Marital Status</w:t>
            </w:r>
            <w:r>
              <w:rPr>
                <w:rFonts w:eastAsia="Arial Black" w:cs="Arial Black"/>
                <w:b/>
                <w:sz w:val="18"/>
                <w:szCs w:val="18"/>
              </w:rPr>
              <w:t xml:space="preserve"> </w:t>
            </w:r>
            <w:r w:rsidR="002C4C87">
              <w:rPr>
                <w:rFonts w:eastAsia="Arial Black" w:cs="Arial Black"/>
                <w:b/>
                <w:sz w:val="18"/>
                <w:szCs w:val="18"/>
              </w:rPr>
              <w:t xml:space="preserve">  </w:t>
            </w:r>
            <w:r>
              <w:rPr>
                <w:rFonts w:eastAsia="Arial Black" w:cs="Arial Black"/>
                <w:b/>
                <w:sz w:val="18"/>
                <w:szCs w:val="18"/>
              </w:rPr>
              <w:t xml:space="preserve"> </w:t>
            </w:r>
            <w:r w:rsidRPr="009725DE">
              <w:rPr>
                <w:rFonts w:eastAsia="Arial Black" w:cs="Arial Black"/>
                <w:sz w:val="18"/>
                <w:szCs w:val="18"/>
              </w:rPr>
              <w:t>Married</w:t>
            </w:r>
          </w:p>
          <w:p w:rsidR="009725DE" w:rsidRDefault="009725DE" w:rsidP="009725DE">
            <w:pPr>
              <w:pStyle w:val="Skillsscript"/>
            </w:pPr>
            <w:r>
              <w:rPr>
                <w:rFonts w:ascii="Verdana" w:eastAsia="Arial Black" w:hAnsi="Verdana" w:cs="Arial Black"/>
                <w:b/>
                <w:spacing w:val="0"/>
                <w:sz w:val="18"/>
                <w:szCs w:val="18"/>
              </w:rPr>
              <w:t xml:space="preserve">  Passport       </w:t>
            </w:r>
            <w:r w:rsidR="00AE1D11">
              <w:rPr>
                <w:rFonts w:ascii="Verdana" w:eastAsia="Arial Black" w:hAnsi="Verdana" w:cs="Arial Black"/>
                <w:b/>
                <w:spacing w:val="0"/>
                <w:sz w:val="18"/>
                <w:szCs w:val="18"/>
              </w:rPr>
              <w:t xml:space="preserve">     N3585601</w:t>
            </w:r>
          </w:p>
          <w:p w:rsidR="00722986" w:rsidRPr="00E25956" w:rsidRDefault="00722986" w:rsidP="002A1E91">
            <w:pPr>
              <w:pStyle w:val="Skillsscript"/>
            </w:pPr>
            <w:r w:rsidRPr="00E25956">
              <w:t>Key Skills</w:t>
            </w:r>
          </w:p>
          <w:p w:rsidR="0029397E" w:rsidRPr="003C3EDC" w:rsidRDefault="0029397E" w:rsidP="003C3EDC">
            <w:pPr>
              <w:pStyle w:val="Spacingbetweensections"/>
              <w:numPr>
                <w:ilvl w:val="0"/>
                <w:numId w:val="7"/>
              </w:numPr>
              <w:rPr>
                <w:sz w:val="18"/>
                <w:szCs w:val="18"/>
              </w:rPr>
            </w:pPr>
            <w:r w:rsidRPr="003C3EDC">
              <w:rPr>
                <w:sz w:val="18"/>
                <w:szCs w:val="18"/>
              </w:rPr>
              <w:t xml:space="preserve">good people skills, to be friendly </w:t>
            </w:r>
          </w:p>
          <w:p w:rsidR="003C3EDC" w:rsidRPr="003C3EDC" w:rsidRDefault="0029397E" w:rsidP="003C3EDC">
            <w:pPr>
              <w:pStyle w:val="Spacingbetweensections"/>
              <w:ind w:left="878"/>
              <w:rPr>
                <w:sz w:val="18"/>
                <w:szCs w:val="18"/>
              </w:rPr>
            </w:pPr>
            <w:r w:rsidRPr="003C3EDC">
              <w:rPr>
                <w:sz w:val="18"/>
                <w:szCs w:val="18"/>
              </w:rPr>
              <w:t xml:space="preserve">● </w:t>
            </w:r>
            <w:r w:rsidR="003C3EDC">
              <w:rPr>
                <w:sz w:val="18"/>
                <w:szCs w:val="18"/>
              </w:rPr>
              <w:t xml:space="preserve">   </w:t>
            </w:r>
            <w:r w:rsidRPr="003C3EDC">
              <w:rPr>
                <w:sz w:val="18"/>
                <w:szCs w:val="18"/>
              </w:rPr>
              <w:t xml:space="preserve">good personal presentation </w:t>
            </w:r>
          </w:p>
          <w:p w:rsidR="003C3EDC" w:rsidRPr="003C3EDC" w:rsidRDefault="0029397E" w:rsidP="003C3EDC">
            <w:pPr>
              <w:pStyle w:val="Spacingbetweensections"/>
              <w:ind w:left="878"/>
              <w:rPr>
                <w:sz w:val="18"/>
                <w:szCs w:val="18"/>
              </w:rPr>
            </w:pPr>
            <w:r w:rsidRPr="003C3EDC">
              <w:rPr>
                <w:sz w:val="18"/>
                <w:szCs w:val="18"/>
              </w:rPr>
              <w:t>●</w:t>
            </w:r>
            <w:r w:rsidR="003C3EDC">
              <w:rPr>
                <w:sz w:val="18"/>
                <w:szCs w:val="18"/>
              </w:rPr>
              <w:t xml:space="preserve">   </w:t>
            </w:r>
            <w:r w:rsidRPr="003C3EDC">
              <w:rPr>
                <w:sz w:val="18"/>
                <w:szCs w:val="18"/>
              </w:rPr>
              <w:t xml:space="preserve"> good stamina, with the ability to stand for long periods </w:t>
            </w:r>
          </w:p>
          <w:p w:rsidR="003C3EDC" w:rsidRPr="003C3EDC" w:rsidRDefault="0029397E" w:rsidP="003C3EDC">
            <w:pPr>
              <w:pStyle w:val="Spacingbetweensections"/>
              <w:ind w:left="878"/>
              <w:rPr>
                <w:sz w:val="18"/>
                <w:szCs w:val="18"/>
              </w:rPr>
            </w:pPr>
            <w:r w:rsidRPr="003C3EDC">
              <w:rPr>
                <w:sz w:val="18"/>
                <w:szCs w:val="18"/>
              </w:rPr>
              <w:t>●</w:t>
            </w:r>
            <w:r w:rsidR="003C3EDC">
              <w:rPr>
                <w:sz w:val="18"/>
                <w:szCs w:val="18"/>
              </w:rPr>
              <w:t xml:space="preserve">   </w:t>
            </w:r>
            <w:r w:rsidRPr="003C3EDC">
              <w:rPr>
                <w:sz w:val="18"/>
                <w:szCs w:val="18"/>
              </w:rPr>
              <w:t xml:space="preserve"> an ability</w:t>
            </w:r>
            <w:r w:rsidR="003C3EDC" w:rsidRPr="003C3EDC">
              <w:rPr>
                <w:sz w:val="18"/>
                <w:szCs w:val="18"/>
              </w:rPr>
              <w:t xml:space="preserve"> to work quickly and multi-task </w:t>
            </w:r>
          </w:p>
          <w:p w:rsidR="003C3EDC" w:rsidRPr="003C3EDC" w:rsidRDefault="0029397E" w:rsidP="003C3EDC">
            <w:pPr>
              <w:pStyle w:val="Spacingbetweensections"/>
              <w:ind w:left="878"/>
              <w:rPr>
                <w:sz w:val="18"/>
                <w:szCs w:val="18"/>
              </w:rPr>
            </w:pPr>
            <w:r w:rsidRPr="003C3EDC">
              <w:rPr>
                <w:sz w:val="18"/>
                <w:szCs w:val="18"/>
              </w:rPr>
              <w:t>●</w:t>
            </w:r>
            <w:r w:rsidR="003C3EDC">
              <w:rPr>
                <w:sz w:val="18"/>
                <w:szCs w:val="18"/>
              </w:rPr>
              <w:t xml:space="preserve">   </w:t>
            </w:r>
            <w:r w:rsidRPr="003C3EDC">
              <w:rPr>
                <w:sz w:val="18"/>
                <w:szCs w:val="18"/>
              </w:rPr>
              <w:t xml:space="preserve"> an ability to handle stressful situations and difficult customers </w:t>
            </w:r>
          </w:p>
          <w:p w:rsidR="003C3EDC" w:rsidRPr="003C3EDC" w:rsidRDefault="0029397E" w:rsidP="003C3EDC">
            <w:pPr>
              <w:pStyle w:val="Spacingbetweensections"/>
              <w:ind w:left="878"/>
              <w:rPr>
                <w:sz w:val="18"/>
                <w:szCs w:val="18"/>
              </w:rPr>
            </w:pPr>
            <w:r w:rsidRPr="003C3EDC">
              <w:rPr>
                <w:sz w:val="18"/>
                <w:szCs w:val="18"/>
              </w:rPr>
              <w:t>●</w:t>
            </w:r>
            <w:r w:rsidR="003C3EDC">
              <w:rPr>
                <w:sz w:val="18"/>
                <w:szCs w:val="18"/>
              </w:rPr>
              <w:t xml:space="preserve">   </w:t>
            </w:r>
            <w:r w:rsidRPr="003C3EDC">
              <w:rPr>
                <w:sz w:val="18"/>
                <w:szCs w:val="18"/>
              </w:rPr>
              <w:t xml:space="preserve"> good cash-handling skills</w:t>
            </w:r>
          </w:p>
          <w:p w:rsidR="00722986" w:rsidRDefault="003C3EDC" w:rsidP="003C3EDC">
            <w:pPr>
              <w:pStyle w:val="Spacingbetweensections"/>
              <w:rPr>
                <w:sz w:val="18"/>
                <w:szCs w:val="18"/>
              </w:rPr>
            </w:pPr>
            <w:r w:rsidRPr="003C3EDC">
              <w:rPr>
                <w:sz w:val="18"/>
                <w:szCs w:val="18"/>
              </w:rPr>
              <w:t xml:space="preserve">    </w:t>
            </w:r>
            <w:r w:rsidR="0029397E" w:rsidRPr="003C3EDC">
              <w:rPr>
                <w:sz w:val="18"/>
                <w:szCs w:val="18"/>
              </w:rPr>
              <w:t xml:space="preserve"> </w:t>
            </w:r>
            <w:r>
              <w:rPr>
                <w:sz w:val="18"/>
                <w:szCs w:val="18"/>
              </w:rPr>
              <w:t xml:space="preserve"> </w:t>
            </w:r>
            <w:r w:rsidR="0029397E" w:rsidRPr="003C3EDC">
              <w:rPr>
                <w:sz w:val="18"/>
                <w:szCs w:val="18"/>
              </w:rPr>
              <w:t xml:space="preserve">● </w:t>
            </w:r>
            <w:r w:rsidR="00067577">
              <w:rPr>
                <w:sz w:val="18"/>
                <w:szCs w:val="18"/>
              </w:rPr>
              <w:t xml:space="preserve">   </w:t>
            </w:r>
            <w:r w:rsidR="0029397E" w:rsidRPr="003C3EDC">
              <w:rPr>
                <w:sz w:val="18"/>
                <w:szCs w:val="18"/>
              </w:rPr>
              <w:t>a good memory when taking customers' orders.</w:t>
            </w:r>
          </w:p>
          <w:p w:rsidR="003C3EDC" w:rsidRPr="003C3EDC" w:rsidRDefault="003C3EDC" w:rsidP="003C3EDC">
            <w:pPr>
              <w:pStyle w:val="Spacingbetweensections"/>
              <w:rPr>
                <w:sz w:val="18"/>
                <w:szCs w:val="18"/>
              </w:rPr>
            </w:pPr>
          </w:p>
          <w:p w:rsidR="00722986" w:rsidRPr="00600A9C" w:rsidRDefault="00722986" w:rsidP="00C572AB">
            <w:pPr>
              <w:pStyle w:val="Skillsscript"/>
            </w:pPr>
            <w:r w:rsidRPr="00C572AB">
              <w:rPr>
                <w:szCs w:val="40"/>
              </w:rPr>
              <w:t>Experience</w:t>
            </w:r>
          </w:p>
          <w:p w:rsidR="00722986" w:rsidRPr="00067577" w:rsidRDefault="003C3EDC" w:rsidP="001A1595">
            <w:pPr>
              <w:autoSpaceDE w:val="0"/>
              <w:autoSpaceDN w:val="0"/>
              <w:adjustRightInd w:val="0"/>
              <w:ind w:left="522"/>
              <w:rPr>
                <w:rStyle w:val="CompanyInfoChar"/>
                <w:b/>
                <w:bCs/>
              </w:rPr>
            </w:pPr>
            <w:r w:rsidRPr="00067577">
              <w:rPr>
                <w:rStyle w:val="CompanyNameChar"/>
                <w:b/>
                <w:bCs/>
                <w:u w:val="single"/>
              </w:rPr>
              <w:t>ZINGO</w:t>
            </w:r>
            <w:r w:rsidR="00D72874">
              <w:rPr>
                <w:rStyle w:val="CompanyNameChar"/>
                <w:b/>
                <w:bCs/>
                <w:u w:val="single"/>
              </w:rPr>
              <w:t xml:space="preserve"> CLUB &amp;</w:t>
            </w:r>
            <w:r w:rsidR="00722986" w:rsidRPr="00067577">
              <w:rPr>
                <w:rStyle w:val="CompanyNameChar"/>
                <w:b/>
                <w:bCs/>
                <w:u w:val="single"/>
              </w:rPr>
              <w:t xml:space="preserve"> Resorts</w:t>
            </w:r>
            <w:r w:rsidR="00722986" w:rsidRPr="00067577">
              <w:rPr>
                <w:rStyle w:val="LocationChar"/>
                <w:b/>
                <w:bCs/>
              </w:rPr>
              <w:t xml:space="preserve"> — </w:t>
            </w:r>
            <w:r w:rsidRPr="00067577">
              <w:rPr>
                <w:rStyle w:val="LocationChar"/>
                <w:b/>
                <w:bCs/>
              </w:rPr>
              <w:t>LUCKNOW,</w:t>
            </w:r>
            <w:r w:rsidR="00B13D4C" w:rsidRPr="00067577">
              <w:rPr>
                <w:rStyle w:val="LocationChar"/>
                <w:b/>
                <w:bCs/>
              </w:rPr>
              <w:t xml:space="preserve"> (U.P)</w:t>
            </w:r>
            <w:r w:rsidRPr="00067577">
              <w:rPr>
                <w:rStyle w:val="LocationChar"/>
                <w:b/>
                <w:bCs/>
              </w:rPr>
              <w:t xml:space="preserve"> INDIA</w:t>
            </w:r>
          </w:p>
          <w:p w:rsidR="00722986" w:rsidRPr="00651F42" w:rsidRDefault="002C4C87" w:rsidP="00000E5C">
            <w:pPr>
              <w:pStyle w:val="Companydescription"/>
            </w:pPr>
            <w:r>
              <w:t xml:space="preserve">Bar </w:t>
            </w:r>
            <w:r w:rsidR="00B13D4C">
              <w:t>Manager in ZINGO R</w:t>
            </w:r>
            <w:r w:rsidR="00722986">
              <w:t xml:space="preserve">esorts in </w:t>
            </w:r>
            <w:r w:rsidR="00B13D4C">
              <w:t>Lucknow</w:t>
            </w:r>
            <w:r w:rsidR="00722986">
              <w:t>.</w:t>
            </w:r>
          </w:p>
          <w:tbl>
            <w:tblPr>
              <w:tblW w:w="0" w:type="auto"/>
              <w:tblInd w:w="522" w:type="dxa"/>
              <w:tblLook w:val="04A0"/>
            </w:tblPr>
            <w:tblGrid>
              <w:gridCol w:w="3888"/>
              <w:gridCol w:w="3222"/>
            </w:tblGrid>
            <w:tr w:rsidR="00AD732E" w:rsidTr="000B4A66">
              <w:tc>
                <w:tcPr>
                  <w:tcW w:w="3888" w:type="dxa"/>
                </w:tcPr>
                <w:p w:rsidR="00722986" w:rsidRPr="00E65D6F" w:rsidRDefault="002C4C87" w:rsidP="000B4A66">
                  <w:pPr>
                    <w:spacing w:before="20"/>
                    <w:ind w:left="-86"/>
                  </w:pPr>
                  <w:r>
                    <w:rPr>
                      <w:rStyle w:val="JobTitleChar"/>
                      <w:b w:val="0"/>
                      <w:bCs/>
                      <w:u w:val="none"/>
                    </w:rPr>
                    <w:t>Bar</w:t>
                  </w:r>
                  <w:r w:rsidR="00722986" w:rsidRPr="00067577">
                    <w:rPr>
                      <w:rStyle w:val="JobTitleChar"/>
                      <w:b w:val="0"/>
                      <w:bCs/>
                      <w:u w:val="none"/>
                    </w:rPr>
                    <w:t xml:space="preserve"> Manager</w:t>
                  </w:r>
                  <w:r w:rsidR="00722986" w:rsidRPr="009446E3">
                    <w:rPr>
                      <w:rStyle w:val="JobTitleChar"/>
                      <w:u w:val="none"/>
                    </w:rPr>
                    <w:t>,</w:t>
                  </w:r>
                  <w:r w:rsidR="00722986">
                    <w:t xml:space="preserve"> </w:t>
                  </w:r>
                  <w:r w:rsidR="00B13D4C">
                    <w:rPr>
                      <w:rStyle w:val="DatesChar"/>
                    </w:rPr>
                    <w:t>2013</w:t>
                  </w:r>
                  <w:r w:rsidR="00722986">
                    <w:rPr>
                      <w:rStyle w:val="DatesChar"/>
                    </w:rPr>
                    <w:t>-Present</w:t>
                  </w:r>
                </w:p>
                <w:p w:rsidR="00722986" w:rsidRDefault="00B13D4C" w:rsidP="000B4A66">
                  <w:pPr>
                    <w:spacing w:before="20"/>
                    <w:ind w:left="-86"/>
                    <w:rPr>
                      <w:rStyle w:val="DatesChar"/>
                    </w:rPr>
                  </w:pPr>
                  <w:r w:rsidRPr="00067577">
                    <w:rPr>
                      <w:rStyle w:val="JobTitleChar"/>
                      <w:b w:val="0"/>
                      <w:bCs/>
                      <w:u w:val="none"/>
                    </w:rPr>
                    <w:t>Senior Bar Caption</w:t>
                  </w:r>
                  <w:r w:rsidR="00722986" w:rsidRPr="009446E3">
                    <w:rPr>
                      <w:rStyle w:val="JobTitleChar"/>
                      <w:u w:val="none"/>
                    </w:rPr>
                    <w:t>,</w:t>
                  </w:r>
                  <w:r w:rsidR="00722986" w:rsidRPr="00D71073">
                    <w:t xml:space="preserve"> </w:t>
                  </w:r>
                  <w:r>
                    <w:rPr>
                      <w:rStyle w:val="DatesChar"/>
                    </w:rPr>
                    <w:t>2012-2013</w:t>
                  </w:r>
                </w:p>
                <w:p w:rsidR="000D6B73" w:rsidRDefault="000D6B73" w:rsidP="000B4A66">
                  <w:pPr>
                    <w:spacing w:before="20"/>
                    <w:ind w:left="-86"/>
                    <w:rPr>
                      <w:rFonts w:ascii="Arial Black" w:eastAsia="Arial Black" w:hAnsi="Arial Black" w:cs="Arial Black"/>
                      <w:b/>
                      <w:color w:val="0070C0"/>
                      <w:sz w:val="20"/>
                    </w:rPr>
                  </w:pPr>
                </w:p>
                <w:p w:rsidR="000D6B73" w:rsidRPr="00067577" w:rsidRDefault="000D6B73" w:rsidP="000B4A66">
                  <w:pPr>
                    <w:spacing w:before="20"/>
                    <w:ind w:left="-86"/>
                    <w:rPr>
                      <w:rFonts w:eastAsia="Arial Black" w:cs="Arial Black"/>
                      <w:b/>
                      <w:sz w:val="18"/>
                      <w:szCs w:val="18"/>
                    </w:rPr>
                  </w:pPr>
                  <w:r w:rsidRPr="00067577">
                    <w:rPr>
                      <w:rFonts w:eastAsia="Arial Black" w:cs="Arial Black"/>
                      <w:b/>
                      <w:sz w:val="18"/>
                      <w:szCs w:val="18"/>
                      <w:u w:val="single"/>
                    </w:rPr>
                    <w:t>Aura Lounge Bar</w:t>
                  </w:r>
                  <w:r w:rsidRPr="00067577">
                    <w:rPr>
                      <w:rFonts w:eastAsia="Arial Black" w:cs="Arial Black"/>
                      <w:b/>
                      <w:sz w:val="18"/>
                      <w:szCs w:val="18"/>
                    </w:rPr>
                    <w:t xml:space="preserve"> </w:t>
                  </w:r>
                  <w:r w:rsidR="00EF208B">
                    <w:rPr>
                      <w:rFonts w:eastAsia="Arial Black" w:cs="Arial Black"/>
                      <w:b/>
                      <w:sz w:val="18"/>
                      <w:szCs w:val="18"/>
                    </w:rPr>
                    <w:t>-LUCKNOW</w:t>
                  </w:r>
                  <w:r w:rsidRPr="00067577">
                    <w:rPr>
                      <w:rFonts w:eastAsia="Arial Black" w:cs="Arial Black"/>
                      <w:b/>
                      <w:sz w:val="18"/>
                      <w:szCs w:val="18"/>
                    </w:rPr>
                    <w:t xml:space="preserve"> (A Unit of Rudraksha)</w:t>
                  </w:r>
                </w:p>
                <w:p w:rsidR="00722986" w:rsidRPr="000B4A66" w:rsidRDefault="00B13D4C" w:rsidP="000B4A66">
                  <w:pPr>
                    <w:spacing w:before="20"/>
                    <w:ind w:left="-86"/>
                    <w:rPr>
                      <w:rStyle w:val="JobTitleChar"/>
                      <w:b w:val="0"/>
                      <w:spacing w:val="-4"/>
                      <w:sz w:val="24"/>
                      <w:szCs w:val="24"/>
                      <w:u w:val="none"/>
                    </w:rPr>
                  </w:pPr>
                  <w:r w:rsidRPr="00067577">
                    <w:rPr>
                      <w:rStyle w:val="JobTitleChar"/>
                      <w:b w:val="0"/>
                      <w:bCs/>
                      <w:spacing w:val="-4"/>
                      <w:u w:val="none"/>
                    </w:rPr>
                    <w:t>Senior Bar Tendor</w:t>
                  </w:r>
                  <w:r w:rsidR="00722986" w:rsidRPr="009446E3">
                    <w:rPr>
                      <w:rStyle w:val="JobTitleChar"/>
                      <w:bCs/>
                      <w:u w:val="none"/>
                    </w:rPr>
                    <w:t>,</w:t>
                  </w:r>
                  <w:r w:rsidR="00722986" w:rsidRPr="000B4A66">
                    <w:rPr>
                      <w:spacing w:val="-4"/>
                    </w:rPr>
                    <w:t xml:space="preserve"> </w:t>
                  </w:r>
                  <w:r w:rsidRPr="00B13D4C">
                    <w:rPr>
                      <w:spacing w:val="-4"/>
                      <w:sz w:val="18"/>
                      <w:szCs w:val="18"/>
                    </w:rPr>
                    <w:t>jan</w:t>
                  </w:r>
                  <w:r>
                    <w:rPr>
                      <w:rStyle w:val="DatesChar"/>
                    </w:rPr>
                    <w:t>2010</w:t>
                  </w:r>
                  <w:r w:rsidR="00722986" w:rsidRPr="00000E5C">
                    <w:rPr>
                      <w:rStyle w:val="DatesChar"/>
                    </w:rPr>
                    <w:t>-</w:t>
                  </w:r>
                  <w:r>
                    <w:rPr>
                      <w:rStyle w:val="DatesChar"/>
                    </w:rPr>
                    <w:t>nov</w:t>
                  </w:r>
                  <w:r w:rsidR="00722986" w:rsidRPr="00000E5C">
                    <w:rPr>
                      <w:rStyle w:val="DatesChar"/>
                    </w:rPr>
                    <w:t>20</w:t>
                  </w:r>
                  <w:r>
                    <w:rPr>
                      <w:rStyle w:val="DatesChar"/>
                    </w:rPr>
                    <w:t>10</w:t>
                  </w:r>
                </w:p>
              </w:tc>
              <w:tc>
                <w:tcPr>
                  <w:tcW w:w="3222" w:type="dxa"/>
                </w:tcPr>
                <w:p w:rsidR="000D6B73" w:rsidRPr="00067577" w:rsidRDefault="00067577" w:rsidP="000B4A66">
                  <w:pPr>
                    <w:spacing w:before="20"/>
                    <w:ind w:left="-14"/>
                    <w:rPr>
                      <w:rFonts w:eastAsia="Arial Black" w:cs="Arial Black"/>
                      <w:b/>
                      <w:sz w:val="18"/>
                      <w:szCs w:val="18"/>
                    </w:rPr>
                  </w:pPr>
                  <w:r>
                    <w:rPr>
                      <w:rFonts w:eastAsia="Arial Black" w:cs="Arial Black"/>
                      <w:bCs/>
                      <w:sz w:val="18"/>
                      <w:szCs w:val="18"/>
                    </w:rPr>
                    <w:t xml:space="preserve"> </w:t>
                  </w:r>
                  <w:r w:rsidR="000D6B73" w:rsidRPr="00067577">
                    <w:rPr>
                      <w:rFonts w:eastAsia="Arial Black" w:cs="Arial Black"/>
                      <w:b/>
                      <w:sz w:val="18"/>
                      <w:szCs w:val="18"/>
                      <w:u w:val="single"/>
                    </w:rPr>
                    <w:t>Manre</w:t>
                  </w:r>
                  <w:r w:rsidR="00EF208B">
                    <w:rPr>
                      <w:rFonts w:eastAsia="Arial Black" w:cs="Arial Black"/>
                      <w:b/>
                      <w:sz w:val="18"/>
                      <w:szCs w:val="18"/>
                      <w:u w:val="single"/>
                    </w:rPr>
                    <w:t xml:space="preserve"> –SAKET,NEW DELHI</w:t>
                  </w:r>
                  <w:r w:rsidR="000D6B73" w:rsidRPr="00067577">
                    <w:rPr>
                      <w:rFonts w:eastAsia="Arial Black" w:cs="Arial Black"/>
                      <w:b/>
                      <w:sz w:val="18"/>
                      <w:szCs w:val="18"/>
                      <w:u w:val="single"/>
                    </w:rPr>
                    <w:t xml:space="preserve"> </w:t>
                  </w:r>
                  <w:r w:rsidR="000D6B73" w:rsidRPr="00067577">
                    <w:rPr>
                      <w:rFonts w:eastAsia="Arial Black" w:cs="Arial Black"/>
                      <w:b/>
                      <w:sz w:val="18"/>
                      <w:szCs w:val="18"/>
                    </w:rPr>
                    <w:t>(Sobo Hospitality Pvt Ltd.)</w:t>
                  </w:r>
                </w:p>
                <w:p w:rsidR="00722986" w:rsidRDefault="00B13D4C" w:rsidP="000B4A66">
                  <w:pPr>
                    <w:spacing w:before="20"/>
                    <w:ind w:left="-14"/>
                    <w:rPr>
                      <w:rStyle w:val="DatesChar"/>
                    </w:rPr>
                  </w:pPr>
                  <w:r w:rsidRPr="00067577">
                    <w:rPr>
                      <w:rStyle w:val="JobTitleChar"/>
                      <w:b w:val="0"/>
                      <w:bCs/>
                      <w:u w:val="none"/>
                    </w:rPr>
                    <w:t>Bar Tendor</w:t>
                  </w:r>
                  <w:r w:rsidR="00722986" w:rsidRPr="009446E3">
                    <w:rPr>
                      <w:rStyle w:val="JobTitleChar"/>
                      <w:u w:val="none"/>
                    </w:rPr>
                    <w:t>,</w:t>
                  </w:r>
                  <w:r w:rsidR="00722986" w:rsidRPr="00D71073">
                    <w:t xml:space="preserve"> </w:t>
                  </w:r>
                  <w:r w:rsidRPr="00B13D4C">
                    <w:rPr>
                      <w:sz w:val="18"/>
                      <w:szCs w:val="18"/>
                    </w:rPr>
                    <w:t>July</w:t>
                  </w:r>
                  <w:r>
                    <w:rPr>
                      <w:rStyle w:val="DatesChar"/>
                    </w:rPr>
                    <w:t>2008</w:t>
                  </w:r>
                  <w:r w:rsidR="00722986">
                    <w:rPr>
                      <w:rStyle w:val="DatesChar"/>
                    </w:rPr>
                    <w:t>-</w:t>
                  </w:r>
                  <w:r>
                    <w:rPr>
                      <w:rStyle w:val="DatesChar"/>
                    </w:rPr>
                    <w:t>dec2009</w:t>
                  </w:r>
                </w:p>
                <w:p w:rsidR="000D6B73" w:rsidRDefault="000D6B73" w:rsidP="000D6B73">
                  <w:pPr>
                    <w:jc w:val="both"/>
                    <w:rPr>
                      <w:rFonts w:eastAsia="Arial Black" w:cs="Arial Black"/>
                      <w:bCs/>
                      <w:sz w:val="18"/>
                      <w:szCs w:val="18"/>
                    </w:rPr>
                  </w:pPr>
                </w:p>
                <w:p w:rsidR="000D6B73" w:rsidRPr="00067577" w:rsidRDefault="000D6B73" w:rsidP="000D6B73">
                  <w:pPr>
                    <w:jc w:val="both"/>
                    <w:rPr>
                      <w:rFonts w:eastAsia="Arial Black" w:cs="Arial Black"/>
                      <w:b/>
                      <w:sz w:val="18"/>
                      <w:szCs w:val="18"/>
                    </w:rPr>
                  </w:pPr>
                  <w:r w:rsidRPr="00067577">
                    <w:rPr>
                      <w:rFonts w:eastAsia="Arial Black" w:cs="Arial Black"/>
                      <w:b/>
                      <w:sz w:val="18"/>
                      <w:szCs w:val="18"/>
                      <w:u w:val="single"/>
                    </w:rPr>
                    <w:t>Habitat World at Indian Habitat Center</w:t>
                  </w:r>
                  <w:r w:rsidRPr="00067577">
                    <w:rPr>
                      <w:rFonts w:eastAsia="Arial Black" w:cs="Arial Black"/>
                      <w:b/>
                      <w:sz w:val="18"/>
                      <w:szCs w:val="18"/>
                    </w:rPr>
                    <w:t xml:space="preserve">, New Delhi. (A unit of Old World Hospitality Pvt. Ltd.) </w:t>
                  </w:r>
                </w:p>
                <w:p w:rsidR="00722986" w:rsidRDefault="00B13D4C" w:rsidP="00D00362">
                  <w:pPr>
                    <w:spacing w:before="20"/>
                    <w:ind w:left="-14"/>
                    <w:rPr>
                      <w:rStyle w:val="JobTitleChar"/>
                      <w:u w:val="none"/>
                    </w:rPr>
                  </w:pPr>
                  <w:r w:rsidRPr="00067577">
                    <w:rPr>
                      <w:rStyle w:val="JobTitleChar"/>
                      <w:b w:val="0"/>
                      <w:bCs/>
                      <w:u w:val="none"/>
                    </w:rPr>
                    <w:t>Senior Steword</w:t>
                  </w:r>
                  <w:r w:rsidR="00722986" w:rsidRPr="00067577">
                    <w:rPr>
                      <w:rStyle w:val="JobTitleChar"/>
                      <w:b w:val="0"/>
                      <w:bCs/>
                      <w:u w:val="none"/>
                    </w:rPr>
                    <w:t xml:space="preserve">, </w:t>
                  </w:r>
                  <w:r w:rsidR="00D00362" w:rsidRPr="00067577">
                    <w:rPr>
                      <w:rStyle w:val="JobTitleChar"/>
                      <w:b w:val="0"/>
                      <w:bCs/>
                      <w:u w:val="none"/>
                    </w:rPr>
                    <w:t>nov</w:t>
                  </w:r>
                  <w:r w:rsidR="00722986" w:rsidRPr="000B4A66">
                    <w:rPr>
                      <w:rStyle w:val="JobTitleChar"/>
                      <w:b w:val="0"/>
                      <w:u w:val="none"/>
                    </w:rPr>
                    <w:t>200</w:t>
                  </w:r>
                  <w:r w:rsidR="00067577">
                    <w:rPr>
                      <w:rStyle w:val="JobTitleChar"/>
                      <w:b w:val="0"/>
                      <w:u w:val="none"/>
                    </w:rPr>
                    <w:t>6-</w:t>
                  </w:r>
                  <w:r w:rsidR="00D00362">
                    <w:rPr>
                      <w:rStyle w:val="JobTitleChar"/>
                      <w:b w:val="0"/>
                      <w:u w:val="none"/>
                    </w:rPr>
                    <w:t>07</w:t>
                  </w:r>
                </w:p>
                <w:p w:rsidR="00D00362" w:rsidRDefault="00D00362" w:rsidP="00D00362">
                  <w:pPr>
                    <w:spacing w:before="20"/>
                    <w:ind w:left="-14"/>
                    <w:rPr>
                      <w:rStyle w:val="JobTitleChar"/>
                      <w:u w:val="none"/>
                    </w:rPr>
                  </w:pPr>
                </w:p>
                <w:p w:rsidR="00AD732E" w:rsidRPr="00D00362" w:rsidRDefault="00AD732E" w:rsidP="00D00362">
                  <w:pPr>
                    <w:spacing w:before="20"/>
                    <w:ind w:left="-14"/>
                    <w:rPr>
                      <w:rStyle w:val="JobTitleChar"/>
                      <w:u w:val="none"/>
                    </w:rPr>
                  </w:pPr>
                </w:p>
              </w:tc>
            </w:tr>
          </w:tbl>
          <w:p w:rsidR="00AD732E" w:rsidRPr="00AD732E" w:rsidRDefault="003A63CA" w:rsidP="003A63CA">
            <w:pPr>
              <w:pStyle w:val="Bullets"/>
              <w:numPr>
                <w:ilvl w:val="0"/>
                <w:numId w:val="0"/>
              </w:numPr>
              <w:spacing w:before="40"/>
              <w:rPr>
                <w:rStyle w:val="CompanyInfoChar"/>
                <w:rFonts w:ascii="Monotype Corsiva" w:hAnsi="Monotype Corsiva"/>
                <w:sz w:val="40"/>
                <w:szCs w:val="40"/>
              </w:rPr>
            </w:pPr>
            <w:r>
              <w:rPr>
                <w:rStyle w:val="CompanyInfoChar"/>
                <w:rFonts w:ascii="Monotype Corsiva" w:hAnsi="Monotype Corsiva"/>
                <w:sz w:val="40"/>
                <w:szCs w:val="40"/>
              </w:rPr>
              <w:lastRenderedPageBreak/>
              <w:t xml:space="preserve">   </w:t>
            </w:r>
            <w:r w:rsidR="00AD732E" w:rsidRPr="00AD732E">
              <w:rPr>
                <w:rStyle w:val="CompanyInfoChar"/>
                <w:rFonts w:ascii="Monotype Corsiva" w:hAnsi="Monotype Corsiva"/>
                <w:sz w:val="40"/>
                <w:szCs w:val="40"/>
              </w:rPr>
              <w:t>Employment History</w:t>
            </w:r>
          </w:p>
          <w:p w:rsidR="002C4C87" w:rsidRDefault="002C4C87" w:rsidP="002C4C87">
            <w:pPr>
              <w:pStyle w:val="Outcomesbullets"/>
              <w:numPr>
                <w:ilvl w:val="0"/>
                <w:numId w:val="0"/>
              </w:numPr>
              <w:jc w:val="left"/>
              <w:rPr>
                <w:u w:val="single"/>
              </w:rPr>
            </w:pPr>
            <w:r w:rsidRPr="002C4C87">
              <w:t xml:space="preserve">Bar </w:t>
            </w:r>
            <w:r w:rsidR="003A63CA" w:rsidRPr="002C4C87">
              <w:t>M</w:t>
            </w:r>
            <w:r w:rsidR="003A63CA" w:rsidRPr="00AC37DD">
              <w:t>anager</w:t>
            </w:r>
            <w:r w:rsidR="00AE1D11">
              <w:t>,</w:t>
            </w:r>
            <w:r w:rsidR="00746F11">
              <w:t xml:space="preserve"> 2013-Present</w:t>
            </w:r>
            <w:r w:rsidR="00AC37DD">
              <w:t xml:space="preserve">     </w:t>
            </w:r>
            <w:r w:rsidR="003A63CA" w:rsidRPr="00AC37DD">
              <w:rPr>
                <w:sz w:val="16"/>
                <w:szCs w:val="16"/>
                <w:lang w:bidi="hi-IN"/>
              </w:rPr>
              <w:br/>
            </w:r>
            <w:r w:rsidR="00AC37DD" w:rsidRPr="003A63CA">
              <w:rPr>
                <w:u w:val="single"/>
              </w:rPr>
              <w:t>Duties</w:t>
            </w:r>
          </w:p>
          <w:p w:rsidR="002C4C87" w:rsidRDefault="002C4C87" w:rsidP="002C4C87">
            <w:pPr>
              <w:pStyle w:val="Outcomesbullets"/>
              <w:numPr>
                <w:ilvl w:val="0"/>
                <w:numId w:val="7"/>
              </w:numPr>
              <w:jc w:val="left"/>
              <w:rPr>
                <w:rFonts w:cs="Arial"/>
                <w:color w:val="454545"/>
                <w:sz w:val="16"/>
                <w:szCs w:val="16"/>
                <w:lang w:bidi="hi-IN"/>
              </w:rPr>
            </w:pPr>
            <w:r w:rsidRPr="002C4C87">
              <w:rPr>
                <w:rFonts w:cs="Arial"/>
                <w:color w:val="454545"/>
                <w:sz w:val="16"/>
                <w:szCs w:val="16"/>
                <w:lang w:bidi="hi-IN"/>
              </w:rPr>
              <w:t>Recruiting, training and motivating staff</w:t>
            </w:r>
          </w:p>
          <w:p w:rsidR="002C4C87" w:rsidRDefault="002C4C87" w:rsidP="002C4C87">
            <w:pPr>
              <w:pStyle w:val="Outcomesbullets"/>
              <w:numPr>
                <w:ilvl w:val="0"/>
                <w:numId w:val="7"/>
              </w:numPr>
              <w:jc w:val="left"/>
              <w:rPr>
                <w:rFonts w:cs="Arial"/>
                <w:color w:val="454545"/>
                <w:sz w:val="16"/>
                <w:szCs w:val="16"/>
                <w:lang w:bidi="hi-IN"/>
              </w:rPr>
            </w:pPr>
            <w:r w:rsidRPr="002C4C87">
              <w:rPr>
                <w:rFonts w:cs="Arial"/>
                <w:color w:val="454545"/>
                <w:sz w:val="16"/>
                <w:szCs w:val="16"/>
                <w:lang w:bidi="hi-IN"/>
              </w:rPr>
              <w:t>Keeping up to date with licensing legislation and taking legal responsibility for the premises</w:t>
            </w:r>
          </w:p>
          <w:p w:rsidR="002C4C87" w:rsidRDefault="002C4C87" w:rsidP="002C4C87">
            <w:pPr>
              <w:pStyle w:val="Outcomesbullets"/>
              <w:numPr>
                <w:ilvl w:val="0"/>
                <w:numId w:val="7"/>
              </w:numPr>
              <w:jc w:val="left"/>
              <w:rPr>
                <w:rFonts w:cs="Arial"/>
                <w:color w:val="454545"/>
                <w:sz w:val="16"/>
                <w:szCs w:val="16"/>
                <w:lang w:bidi="hi-IN"/>
              </w:rPr>
            </w:pPr>
            <w:r w:rsidRPr="002C4C87">
              <w:rPr>
                <w:rFonts w:cs="Arial"/>
                <w:color w:val="454545"/>
                <w:sz w:val="16"/>
                <w:szCs w:val="16"/>
                <w:lang w:bidi="hi-IN"/>
              </w:rPr>
              <w:t>Ensuring beer and wine are kept in good condition (and no, you can't drink them if they 'look gone off')</w:t>
            </w:r>
          </w:p>
          <w:p w:rsidR="002C4C87" w:rsidRDefault="002C4C87" w:rsidP="002C4C87">
            <w:pPr>
              <w:pStyle w:val="Outcomesbullets"/>
              <w:numPr>
                <w:ilvl w:val="0"/>
                <w:numId w:val="7"/>
              </w:numPr>
              <w:jc w:val="left"/>
              <w:rPr>
                <w:rFonts w:cs="Arial"/>
                <w:color w:val="454545"/>
                <w:sz w:val="16"/>
                <w:szCs w:val="16"/>
                <w:lang w:bidi="hi-IN"/>
              </w:rPr>
            </w:pPr>
            <w:r w:rsidRPr="002C4C87">
              <w:rPr>
                <w:rFonts w:cs="Arial"/>
                <w:color w:val="454545"/>
                <w:sz w:val="16"/>
                <w:szCs w:val="16"/>
                <w:lang w:bidi="hi-IN"/>
              </w:rPr>
              <w:t>Enforcing health and safety rules</w:t>
            </w:r>
          </w:p>
          <w:p w:rsidR="002C4C87" w:rsidRDefault="002C4C87" w:rsidP="002C4C87">
            <w:pPr>
              <w:pStyle w:val="Outcomesbullets"/>
              <w:numPr>
                <w:ilvl w:val="0"/>
                <w:numId w:val="7"/>
              </w:numPr>
              <w:jc w:val="left"/>
              <w:rPr>
                <w:rFonts w:cs="Arial"/>
                <w:color w:val="454545"/>
                <w:sz w:val="16"/>
                <w:szCs w:val="16"/>
                <w:lang w:bidi="hi-IN"/>
              </w:rPr>
            </w:pPr>
            <w:r w:rsidRPr="002C4C87">
              <w:rPr>
                <w:rFonts w:cs="Arial"/>
                <w:color w:val="454545"/>
                <w:sz w:val="16"/>
                <w:szCs w:val="16"/>
                <w:lang w:bidi="hi-IN"/>
              </w:rPr>
              <w:t>Managing kitchen staff</w:t>
            </w:r>
          </w:p>
          <w:p w:rsidR="002C4C87" w:rsidRPr="002C4C87" w:rsidRDefault="002C4C87" w:rsidP="002C4C87">
            <w:pPr>
              <w:pStyle w:val="Outcomesbullets"/>
              <w:numPr>
                <w:ilvl w:val="0"/>
                <w:numId w:val="7"/>
              </w:numPr>
              <w:jc w:val="left"/>
              <w:rPr>
                <w:u w:val="single"/>
              </w:rPr>
            </w:pPr>
            <w:r w:rsidRPr="002C4C87">
              <w:rPr>
                <w:rFonts w:cs="Arial"/>
                <w:color w:val="454545"/>
                <w:sz w:val="16"/>
                <w:szCs w:val="16"/>
                <w:lang w:bidi="hi-IN"/>
              </w:rPr>
              <w:t>Dealing with difficult customers (who may or may not have drunk their own body weight)</w:t>
            </w:r>
          </w:p>
          <w:p w:rsidR="002C4C87" w:rsidRDefault="002C4C87" w:rsidP="002C4C87">
            <w:pPr>
              <w:pStyle w:val="Outcomesbullets"/>
              <w:numPr>
                <w:ilvl w:val="0"/>
                <w:numId w:val="0"/>
              </w:numPr>
              <w:jc w:val="left"/>
              <w:rPr>
                <w:u w:val="single"/>
              </w:rPr>
            </w:pPr>
          </w:p>
          <w:p w:rsidR="003A63CA" w:rsidRDefault="00AC37DD" w:rsidP="00AC37DD">
            <w:pPr>
              <w:pStyle w:val="Outcomesbullets"/>
              <w:numPr>
                <w:ilvl w:val="0"/>
                <w:numId w:val="0"/>
              </w:numPr>
              <w:jc w:val="left"/>
            </w:pPr>
            <w:r>
              <w:t>Senior Bar Captain</w:t>
            </w:r>
            <w:r w:rsidR="00AE1D11">
              <w:t>, (2012-2013)</w:t>
            </w:r>
          </w:p>
          <w:p w:rsidR="00746F11" w:rsidRDefault="002C4C87" w:rsidP="00746F11">
            <w:pPr>
              <w:pStyle w:val="Outcomesbullets"/>
              <w:numPr>
                <w:ilvl w:val="0"/>
                <w:numId w:val="0"/>
              </w:numPr>
              <w:jc w:val="left"/>
              <w:rPr>
                <w:rStyle w:val="apple-converted-space"/>
                <w:u w:val="single"/>
              </w:rPr>
            </w:pPr>
            <w:r w:rsidRPr="002C4C87">
              <w:rPr>
                <w:u w:val="single"/>
              </w:rPr>
              <w:t>Duties</w:t>
            </w:r>
          </w:p>
          <w:p w:rsidR="00746F11" w:rsidRDefault="002C4C87" w:rsidP="00746F11">
            <w:pPr>
              <w:pStyle w:val="Outcomesbullets"/>
              <w:numPr>
                <w:ilvl w:val="0"/>
                <w:numId w:val="25"/>
              </w:numPr>
              <w:jc w:val="left"/>
              <w:rPr>
                <w:sz w:val="16"/>
                <w:szCs w:val="16"/>
              </w:rPr>
            </w:pPr>
            <w:r w:rsidRPr="00746F11">
              <w:rPr>
                <w:sz w:val="16"/>
                <w:szCs w:val="16"/>
              </w:rPr>
              <w:t xml:space="preserve">Responsible for operating F&amp;B outlets assigned to him/ her. </w:t>
            </w:r>
          </w:p>
          <w:p w:rsidR="00746F11" w:rsidRDefault="002C4C87" w:rsidP="00746F11">
            <w:pPr>
              <w:pStyle w:val="Outcomesbullets"/>
              <w:numPr>
                <w:ilvl w:val="0"/>
                <w:numId w:val="25"/>
              </w:numPr>
              <w:jc w:val="left"/>
              <w:rPr>
                <w:sz w:val="16"/>
                <w:szCs w:val="16"/>
              </w:rPr>
            </w:pPr>
            <w:r w:rsidRPr="00746F11">
              <w:rPr>
                <w:sz w:val="16"/>
                <w:szCs w:val="16"/>
              </w:rPr>
              <w:t>Role &amp; Responsibilities Monitoring &amp; ensuring F &amp; B service o</w:t>
            </w:r>
            <w:r w:rsidR="00746F11">
              <w:rPr>
                <w:sz w:val="16"/>
                <w:szCs w:val="16"/>
              </w:rPr>
              <w:t>perations are running smoothly.</w:t>
            </w:r>
          </w:p>
          <w:p w:rsidR="00746F11" w:rsidRDefault="002C4C87" w:rsidP="00746F11">
            <w:pPr>
              <w:pStyle w:val="Outcomesbullets"/>
              <w:numPr>
                <w:ilvl w:val="0"/>
                <w:numId w:val="25"/>
              </w:numPr>
              <w:jc w:val="left"/>
              <w:rPr>
                <w:sz w:val="16"/>
                <w:szCs w:val="16"/>
              </w:rPr>
            </w:pPr>
            <w:r w:rsidRPr="00746F11">
              <w:rPr>
                <w:sz w:val="16"/>
                <w:szCs w:val="16"/>
              </w:rPr>
              <w:t>Organizing duty roster of service staff. Cost control, inventory, Training Maintaining SOP for quality.</w:t>
            </w:r>
          </w:p>
          <w:p w:rsidR="00746F11" w:rsidRDefault="002C4C87" w:rsidP="00746F11">
            <w:pPr>
              <w:pStyle w:val="Outcomesbullets"/>
              <w:numPr>
                <w:ilvl w:val="0"/>
                <w:numId w:val="25"/>
              </w:numPr>
              <w:jc w:val="left"/>
              <w:rPr>
                <w:sz w:val="16"/>
                <w:szCs w:val="16"/>
              </w:rPr>
            </w:pPr>
            <w:r w:rsidRPr="00746F11">
              <w:rPr>
                <w:sz w:val="16"/>
                <w:szCs w:val="16"/>
              </w:rPr>
              <w:t xml:space="preserve">Should able to introduce innovative ideas for generating targeted sale Guest interaction, menu planning. </w:t>
            </w:r>
          </w:p>
          <w:p w:rsidR="00AC37DD" w:rsidRDefault="002C4C87" w:rsidP="00746F11">
            <w:pPr>
              <w:pStyle w:val="Outcomesbullets"/>
              <w:numPr>
                <w:ilvl w:val="0"/>
                <w:numId w:val="25"/>
              </w:numPr>
              <w:jc w:val="left"/>
              <w:rPr>
                <w:sz w:val="16"/>
                <w:szCs w:val="16"/>
              </w:rPr>
            </w:pPr>
            <w:r w:rsidRPr="00746F11">
              <w:rPr>
                <w:sz w:val="16"/>
                <w:szCs w:val="16"/>
              </w:rPr>
              <w:t>Addressing guest requirement and reaching to them.</w:t>
            </w:r>
          </w:p>
          <w:p w:rsidR="00746F11" w:rsidRDefault="00746F11" w:rsidP="00746F11">
            <w:pPr>
              <w:pStyle w:val="Outcomesbullets"/>
              <w:numPr>
                <w:ilvl w:val="0"/>
                <w:numId w:val="0"/>
              </w:numPr>
              <w:ind w:left="1440"/>
              <w:jc w:val="left"/>
              <w:rPr>
                <w:sz w:val="16"/>
                <w:szCs w:val="16"/>
              </w:rPr>
            </w:pPr>
          </w:p>
          <w:p w:rsidR="00746F11" w:rsidRPr="00AE1D11" w:rsidRDefault="00AE1D11" w:rsidP="00746F11">
            <w:pPr>
              <w:pStyle w:val="Outcomesbullets"/>
              <w:numPr>
                <w:ilvl w:val="0"/>
                <w:numId w:val="0"/>
              </w:numPr>
              <w:ind w:left="360" w:hanging="360"/>
              <w:jc w:val="left"/>
            </w:pPr>
            <w:r w:rsidRPr="00AE1D11">
              <w:t xml:space="preserve">Senior </w:t>
            </w:r>
            <w:r w:rsidR="00746F11" w:rsidRPr="00AE1D11">
              <w:t>Bar Tendor</w:t>
            </w:r>
            <w:r w:rsidRPr="00AE1D11">
              <w:t xml:space="preserve"> (jan2010-nov2010)</w:t>
            </w:r>
          </w:p>
          <w:p w:rsidR="00746F11" w:rsidRPr="00AE1D11" w:rsidRDefault="00746F11" w:rsidP="00746F11">
            <w:pPr>
              <w:pStyle w:val="Outcomesbullets"/>
              <w:numPr>
                <w:ilvl w:val="0"/>
                <w:numId w:val="0"/>
              </w:numPr>
              <w:ind w:left="360" w:hanging="360"/>
              <w:jc w:val="left"/>
              <w:rPr>
                <w:u w:val="single"/>
              </w:rPr>
            </w:pPr>
            <w:r w:rsidRPr="00AE1D11">
              <w:rPr>
                <w:u w:val="single"/>
              </w:rPr>
              <w:t>Duties</w:t>
            </w:r>
          </w:p>
          <w:p w:rsidR="00746F11" w:rsidRPr="0026678D" w:rsidRDefault="00746F11" w:rsidP="00746F11">
            <w:pPr>
              <w:pStyle w:val="Outcomesbullets"/>
              <w:numPr>
                <w:ilvl w:val="0"/>
                <w:numId w:val="23"/>
              </w:numPr>
              <w:jc w:val="left"/>
              <w:rPr>
                <w:rStyle w:val="apple-converted-space"/>
                <w:u w:val="single"/>
              </w:rPr>
            </w:pPr>
            <w:r w:rsidRPr="0026678D">
              <w:rPr>
                <w:rFonts w:cs="Arial"/>
                <w:sz w:val="16"/>
                <w:szCs w:val="16"/>
                <w:shd w:val="clear" w:color="auto" w:fill="FFFFFF"/>
              </w:rPr>
              <w:t>Take food and beverage orders, deliver beer, cocktails and non-alcoholic beverages to the table.</w:t>
            </w:r>
            <w:r w:rsidRPr="0026678D">
              <w:rPr>
                <w:rStyle w:val="apple-converted-space"/>
                <w:rFonts w:cs="Arial"/>
                <w:sz w:val="16"/>
                <w:szCs w:val="16"/>
                <w:shd w:val="clear" w:color="auto" w:fill="FFFFFF"/>
              </w:rPr>
              <w:t> </w:t>
            </w:r>
          </w:p>
          <w:p w:rsidR="00746F11" w:rsidRPr="0026678D" w:rsidRDefault="00746F11" w:rsidP="00746F11">
            <w:pPr>
              <w:pStyle w:val="Outcomesbullets"/>
              <w:numPr>
                <w:ilvl w:val="0"/>
                <w:numId w:val="23"/>
              </w:numPr>
              <w:jc w:val="left"/>
              <w:rPr>
                <w:rFonts w:cs="Tahoma"/>
                <w:sz w:val="16"/>
                <w:szCs w:val="16"/>
                <w:lang w:val="en-AU"/>
              </w:rPr>
            </w:pPr>
            <w:r w:rsidRPr="0026678D">
              <w:rPr>
                <w:rFonts w:cs="Tahoma"/>
                <w:sz w:val="16"/>
                <w:szCs w:val="16"/>
                <w:lang w:val="en-AU"/>
              </w:rPr>
              <w:t xml:space="preserve">Preparing and serving alcoholic and non-alcoholic beverages </w:t>
            </w:r>
          </w:p>
          <w:p w:rsidR="00746F11" w:rsidRPr="0026678D" w:rsidRDefault="00746F11" w:rsidP="00746F11">
            <w:pPr>
              <w:pStyle w:val="Outcomesbullets"/>
              <w:numPr>
                <w:ilvl w:val="0"/>
                <w:numId w:val="23"/>
              </w:numPr>
              <w:jc w:val="left"/>
              <w:rPr>
                <w:rFonts w:cs="Tahoma"/>
                <w:sz w:val="16"/>
                <w:szCs w:val="16"/>
                <w:lang w:val="en-AU"/>
              </w:rPr>
            </w:pPr>
            <w:r w:rsidRPr="0026678D">
              <w:rPr>
                <w:rFonts w:cs="Tahoma"/>
                <w:sz w:val="16"/>
                <w:szCs w:val="16"/>
                <w:lang w:val="en-AU"/>
              </w:rPr>
              <w:t xml:space="preserve">Cleaning and maintaining bar service areas </w:t>
            </w:r>
          </w:p>
          <w:p w:rsidR="00746F11" w:rsidRPr="0026678D" w:rsidRDefault="00746F11" w:rsidP="00746F11">
            <w:pPr>
              <w:pStyle w:val="Outcomesbullets"/>
              <w:numPr>
                <w:ilvl w:val="0"/>
                <w:numId w:val="23"/>
              </w:numPr>
              <w:jc w:val="left"/>
              <w:rPr>
                <w:rFonts w:cs="Tahoma"/>
                <w:sz w:val="16"/>
                <w:szCs w:val="16"/>
                <w:lang w:val="en-AU"/>
              </w:rPr>
            </w:pPr>
            <w:r w:rsidRPr="0026678D">
              <w:rPr>
                <w:rFonts w:cs="Tahoma"/>
                <w:sz w:val="16"/>
                <w:szCs w:val="16"/>
                <w:lang w:val="en-AU"/>
              </w:rPr>
              <w:t>Promoting services and products</w:t>
            </w:r>
          </w:p>
          <w:p w:rsidR="00746F11" w:rsidRPr="0026678D" w:rsidRDefault="00746F11" w:rsidP="00746F11">
            <w:pPr>
              <w:pStyle w:val="Outcomesbullets"/>
              <w:numPr>
                <w:ilvl w:val="0"/>
                <w:numId w:val="23"/>
              </w:numPr>
              <w:jc w:val="left"/>
              <w:rPr>
                <w:rFonts w:cs="Arial"/>
                <w:sz w:val="16"/>
                <w:szCs w:val="16"/>
                <w:shd w:val="clear" w:color="auto" w:fill="FFFFFF"/>
              </w:rPr>
            </w:pPr>
            <w:r w:rsidRPr="0026678D">
              <w:rPr>
                <w:rFonts w:cs="Tahoma"/>
                <w:sz w:val="16"/>
                <w:szCs w:val="16"/>
                <w:lang w:val="en-AU"/>
              </w:rPr>
              <w:t>Replenishing drink dispensers, shelves and refrigerators</w:t>
            </w:r>
          </w:p>
          <w:p w:rsidR="00746F11" w:rsidRPr="0026678D" w:rsidRDefault="00746F11" w:rsidP="00746F11">
            <w:pPr>
              <w:tabs>
                <w:tab w:val="left" w:pos="3828"/>
              </w:tabs>
              <w:ind w:left="3544"/>
              <w:rPr>
                <w:rFonts w:ascii="Tahoma" w:hAnsi="Tahoma" w:cs="Tahoma"/>
                <w:sz w:val="20"/>
                <w:szCs w:val="20"/>
                <w:lang w:val="en-AU"/>
              </w:rPr>
            </w:pPr>
          </w:p>
          <w:p w:rsidR="00746F11" w:rsidRPr="0026678D" w:rsidRDefault="00AE1D11" w:rsidP="00746F11">
            <w:pPr>
              <w:pStyle w:val="Outcomesbullets"/>
              <w:numPr>
                <w:ilvl w:val="0"/>
                <w:numId w:val="0"/>
              </w:numPr>
              <w:ind w:left="360" w:hanging="360"/>
              <w:jc w:val="left"/>
            </w:pPr>
            <w:r w:rsidRPr="0026678D">
              <w:t>Bar Tendor  (july2008-dec2009)</w:t>
            </w:r>
          </w:p>
          <w:p w:rsidR="00AE1D11" w:rsidRPr="0026678D" w:rsidRDefault="00AE1D11" w:rsidP="00746F11">
            <w:pPr>
              <w:pStyle w:val="Outcomesbullets"/>
              <w:numPr>
                <w:ilvl w:val="0"/>
                <w:numId w:val="0"/>
              </w:numPr>
              <w:ind w:left="360" w:hanging="360"/>
              <w:jc w:val="left"/>
              <w:rPr>
                <w:u w:val="single"/>
              </w:rPr>
            </w:pPr>
            <w:r w:rsidRPr="0026678D">
              <w:rPr>
                <w:u w:val="single"/>
              </w:rPr>
              <w:t>Duties</w:t>
            </w:r>
          </w:p>
          <w:p w:rsidR="0026678D" w:rsidRPr="00811905" w:rsidRDefault="0026678D" w:rsidP="00AE1D11">
            <w:pPr>
              <w:pStyle w:val="ListParagraph"/>
              <w:numPr>
                <w:ilvl w:val="0"/>
                <w:numId w:val="27"/>
              </w:numPr>
              <w:tabs>
                <w:tab w:val="left" w:pos="3828"/>
              </w:tabs>
              <w:rPr>
                <w:rFonts w:cs="Tahoma"/>
                <w:sz w:val="16"/>
                <w:szCs w:val="16"/>
                <w:lang w:val="en-AU"/>
              </w:rPr>
            </w:pPr>
            <w:r w:rsidRPr="00811905">
              <w:rPr>
                <w:rFonts w:cs="Arial"/>
                <w:color w:val="000000"/>
                <w:sz w:val="16"/>
                <w:szCs w:val="16"/>
              </w:rPr>
              <w:t>Collect money for drinks served.</w:t>
            </w:r>
            <w:r w:rsidRPr="00811905">
              <w:rPr>
                <w:rFonts w:cs="Tahoma"/>
                <w:sz w:val="16"/>
                <w:szCs w:val="16"/>
                <w:lang w:val="en-AU"/>
              </w:rPr>
              <w:t xml:space="preserve"> </w:t>
            </w:r>
          </w:p>
          <w:p w:rsidR="00AE1D11" w:rsidRPr="0026678D" w:rsidRDefault="00AE1D11" w:rsidP="00AE1D11">
            <w:pPr>
              <w:pStyle w:val="ListParagraph"/>
              <w:numPr>
                <w:ilvl w:val="0"/>
                <w:numId w:val="27"/>
              </w:numPr>
              <w:tabs>
                <w:tab w:val="left" w:pos="3828"/>
              </w:tabs>
              <w:rPr>
                <w:rFonts w:cs="Tahoma"/>
                <w:sz w:val="16"/>
                <w:szCs w:val="16"/>
                <w:lang w:val="en-AU"/>
              </w:rPr>
            </w:pPr>
            <w:r w:rsidRPr="0026678D">
              <w:rPr>
                <w:rFonts w:cs="Tahoma"/>
                <w:sz w:val="16"/>
                <w:szCs w:val="16"/>
                <w:lang w:val="en-AU"/>
              </w:rPr>
              <w:t>Taking orders</w:t>
            </w:r>
          </w:p>
          <w:p w:rsidR="00AE1D11" w:rsidRPr="0026678D" w:rsidRDefault="00AE1D11" w:rsidP="00AE1D11">
            <w:pPr>
              <w:pStyle w:val="ListParagraph"/>
              <w:numPr>
                <w:ilvl w:val="0"/>
                <w:numId w:val="27"/>
              </w:numPr>
              <w:tabs>
                <w:tab w:val="left" w:pos="3828"/>
              </w:tabs>
              <w:rPr>
                <w:rFonts w:cs="Tahoma"/>
                <w:sz w:val="16"/>
                <w:szCs w:val="16"/>
                <w:lang w:val="en-AU"/>
              </w:rPr>
            </w:pPr>
            <w:r w:rsidRPr="0026678D">
              <w:rPr>
                <w:rFonts w:cs="Tahoma"/>
                <w:sz w:val="16"/>
                <w:szCs w:val="16"/>
                <w:lang w:val="en-AU"/>
              </w:rPr>
              <w:t>Cleaning the bar</w:t>
            </w:r>
            <w:r w:rsidR="00811905">
              <w:rPr>
                <w:rFonts w:cs="Tahoma"/>
                <w:sz w:val="16"/>
                <w:szCs w:val="16"/>
                <w:lang w:val="en-AU"/>
              </w:rPr>
              <w:t>,work area and Tables.</w:t>
            </w:r>
          </w:p>
          <w:p w:rsidR="00AE1D11" w:rsidRPr="0026678D" w:rsidRDefault="00AE1D11" w:rsidP="00AE1D11">
            <w:pPr>
              <w:pStyle w:val="ListParagraph"/>
              <w:numPr>
                <w:ilvl w:val="0"/>
                <w:numId w:val="27"/>
              </w:numPr>
              <w:tabs>
                <w:tab w:val="left" w:pos="3828"/>
              </w:tabs>
              <w:rPr>
                <w:rFonts w:cs="Tahoma"/>
                <w:sz w:val="16"/>
                <w:szCs w:val="16"/>
                <w:lang w:val="en-AU"/>
              </w:rPr>
            </w:pPr>
            <w:r w:rsidRPr="0026678D">
              <w:rPr>
                <w:rFonts w:cs="Tahoma"/>
                <w:sz w:val="16"/>
                <w:szCs w:val="16"/>
                <w:lang w:val="en-AU"/>
              </w:rPr>
              <w:t>Serving beer and beverages</w:t>
            </w:r>
          </w:p>
          <w:p w:rsidR="0026678D" w:rsidRPr="0026678D" w:rsidRDefault="00AE1D11" w:rsidP="00AE1D11">
            <w:pPr>
              <w:pStyle w:val="ListParagraph"/>
              <w:numPr>
                <w:ilvl w:val="0"/>
                <w:numId w:val="27"/>
              </w:numPr>
              <w:tabs>
                <w:tab w:val="left" w:pos="3828"/>
              </w:tabs>
              <w:rPr>
                <w:rFonts w:ascii="Tahoma" w:hAnsi="Tahoma" w:cs="Tahoma"/>
                <w:sz w:val="20"/>
                <w:szCs w:val="20"/>
                <w:lang w:val="en-AU"/>
              </w:rPr>
            </w:pPr>
            <w:r w:rsidRPr="0026678D">
              <w:rPr>
                <w:rFonts w:cs="Tahoma"/>
                <w:sz w:val="16"/>
                <w:szCs w:val="16"/>
                <w:lang w:val="en-AU"/>
              </w:rPr>
              <w:t>Mixing cocktails</w:t>
            </w:r>
          </w:p>
          <w:tbl>
            <w:tblPr>
              <w:tblW w:w="5000" w:type="pct"/>
              <w:tblCellSpacing w:w="0" w:type="dxa"/>
              <w:tblCellMar>
                <w:left w:w="0" w:type="dxa"/>
                <w:right w:w="0" w:type="dxa"/>
              </w:tblCellMar>
              <w:tblLook w:val="04A0"/>
            </w:tblPr>
            <w:tblGrid>
              <w:gridCol w:w="7632"/>
            </w:tblGrid>
            <w:tr w:rsidR="0026678D" w:rsidRPr="0026678D" w:rsidTr="0026678D">
              <w:trPr>
                <w:tblCellSpacing w:w="0" w:type="dxa"/>
              </w:trPr>
              <w:tc>
                <w:tcPr>
                  <w:tcW w:w="7170" w:type="dxa"/>
                  <w:vAlign w:val="center"/>
                  <w:hideMark/>
                </w:tcPr>
                <w:p w:rsidR="0026678D" w:rsidRPr="00811905" w:rsidRDefault="0026678D" w:rsidP="0026678D">
                  <w:pPr>
                    <w:pStyle w:val="ListParagraph"/>
                    <w:numPr>
                      <w:ilvl w:val="0"/>
                      <w:numId w:val="27"/>
                    </w:numPr>
                    <w:spacing w:before="100" w:beforeAutospacing="1" w:after="100" w:afterAutospacing="1"/>
                    <w:rPr>
                      <w:rFonts w:cs="Arial"/>
                      <w:color w:val="000000"/>
                      <w:sz w:val="16"/>
                      <w:szCs w:val="16"/>
                      <w:lang w:bidi="hi-IN"/>
                    </w:rPr>
                  </w:pPr>
                  <w:r w:rsidRPr="00811905">
                    <w:rPr>
                      <w:rFonts w:cs="Arial"/>
                      <w:color w:val="000000"/>
                      <w:sz w:val="16"/>
                      <w:szCs w:val="16"/>
                      <w:lang w:bidi="hi-IN"/>
                    </w:rPr>
                    <w:t>Check identification of customers to verify age requirements for purchase of alcohol.</w:t>
                  </w:r>
                </w:p>
                <w:p w:rsidR="00811905" w:rsidRPr="0026678D" w:rsidRDefault="00811905" w:rsidP="0026678D">
                  <w:pPr>
                    <w:pStyle w:val="ListParagraph"/>
                    <w:numPr>
                      <w:ilvl w:val="0"/>
                      <w:numId w:val="27"/>
                    </w:numPr>
                    <w:spacing w:before="100" w:beforeAutospacing="1" w:after="100" w:afterAutospacing="1"/>
                    <w:rPr>
                      <w:rFonts w:ascii="Arial" w:hAnsi="Arial" w:cs="Arial"/>
                      <w:color w:val="000000"/>
                      <w:sz w:val="18"/>
                      <w:szCs w:val="18"/>
                      <w:lang w:bidi="hi-IN"/>
                    </w:rPr>
                  </w:pPr>
                  <w:r w:rsidRPr="00811905">
                    <w:rPr>
                      <w:rFonts w:cs="Arial"/>
                      <w:color w:val="000000"/>
                      <w:sz w:val="16"/>
                      <w:szCs w:val="16"/>
                    </w:rPr>
                    <w:t>Mix ingredients, such as liquor, soda, water, sugar, and bitters, to prepare cocktails and other drinks.</w:t>
                  </w:r>
                </w:p>
              </w:tc>
            </w:tr>
            <w:tr w:rsidR="0026678D" w:rsidRPr="0026678D" w:rsidTr="0026678D">
              <w:trPr>
                <w:trHeight w:val="180"/>
                <w:tblCellSpacing w:w="0" w:type="dxa"/>
              </w:trPr>
              <w:tc>
                <w:tcPr>
                  <w:tcW w:w="0" w:type="auto"/>
                  <w:hideMark/>
                </w:tcPr>
                <w:p w:rsidR="0026678D" w:rsidRPr="0026678D" w:rsidRDefault="0026678D" w:rsidP="0026678D">
                  <w:pPr>
                    <w:spacing w:line="180" w:lineRule="atLeast"/>
                    <w:rPr>
                      <w:rFonts w:ascii="Times New Roman" w:hAnsi="Times New Roman"/>
                      <w:lang w:bidi="hi-IN"/>
                    </w:rPr>
                  </w:pPr>
                  <w:r>
                    <w:rPr>
                      <w:rFonts w:ascii="Times New Roman" w:hAnsi="Times New Roman"/>
                      <w:noProof/>
                      <w:lang w:bidi="hi-IN"/>
                    </w:rPr>
                    <w:drawing>
                      <wp:inline distT="0" distB="0" distL="0" distR="0">
                        <wp:extent cx="9525" cy="9525"/>
                        <wp:effectExtent l="0" t="0" r="0" b="0"/>
                        <wp:docPr id="19" name="Picture 19" descr="http://www.myplan.com/images/spacer_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yplan.com/images/spacer_1x1.gif"/>
                                <pic:cNvPicPr>
                                  <a:picLocks noChangeAspect="1" noChangeArrowheads="1"/>
                                </pic:cNvPicPr>
                              </pic:nvPicPr>
                              <pic:blipFill>
                                <a:blip r:embed="rId1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AE1D11" w:rsidRPr="0026678D" w:rsidRDefault="00AE1D11" w:rsidP="00AE1D11">
            <w:pPr>
              <w:tabs>
                <w:tab w:val="left" w:pos="3828"/>
              </w:tabs>
              <w:rPr>
                <w:rFonts w:cs="Tahoma"/>
                <w:sz w:val="18"/>
                <w:szCs w:val="18"/>
                <w:lang w:val="en-AU"/>
              </w:rPr>
            </w:pPr>
            <w:r w:rsidRPr="0026678D">
              <w:rPr>
                <w:rFonts w:cs="Tahoma"/>
                <w:sz w:val="18"/>
                <w:szCs w:val="18"/>
                <w:lang w:val="en-AU"/>
              </w:rPr>
              <w:t>Senior Steward</w:t>
            </w:r>
            <w:r w:rsidR="0026678D">
              <w:rPr>
                <w:rFonts w:cs="Tahoma"/>
                <w:sz w:val="18"/>
                <w:szCs w:val="18"/>
                <w:lang w:val="en-AU"/>
              </w:rPr>
              <w:t xml:space="preserve"> (nov2006-2007)</w:t>
            </w:r>
          </w:p>
          <w:p w:rsidR="0026678D" w:rsidRDefault="00AE1D11" w:rsidP="00AE1D11">
            <w:pPr>
              <w:tabs>
                <w:tab w:val="left" w:pos="3828"/>
              </w:tabs>
              <w:rPr>
                <w:rFonts w:cs="Arial"/>
                <w:color w:val="444B51"/>
                <w:sz w:val="16"/>
                <w:szCs w:val="16"/>
                <w:shd w:val="clear" w:color="auto" w:fill="FFFFFF"/>
              </w:rPr>
            </w:pPr>
            <w:r w:rsidRPr="0026678D">
              <w:rPr>
                <w:rFonts w:cs="Tahoma"/>
                <w:sz w:val="18"/>
                <w:szCs w:val="18"/>
                <w:u w:val="single"/>
                <w:lang w:val="en-AU"/>
              </w:rPr>
              <w:t>Duties</w:t>
            </w:r>
            <w:r w:rsidRPr="0026678D">
              <w:rPr>
                <w:rFonts w:cs="Arial"/>
                <w:color w:val="444B51"/>
                <w:sz w:val="16"/>
                <w:szCs w:val="16"/>
                <w:shd w:val="clear" w:color="auto" w:fill="FFFFFF"/>
              </w:rPr>
              <w:t xml:space="preserve"> </w:t>
            </w:r>
          </w:p>
          <w:p w:rsidR="00AE1D11" w:rsidRPr="0026678D" w:rsidRDefault="0026678D" w:rsidP="0026678D">
            <w:pPr>
              <w:pStyle w:val="ListParagraph"/>
              <w:numPr>
                <w:ilvl w:val="0"/>
                <w:numId w:val="29"/>
              </w:numPr>
              <w:tabs>
                <w:tab w:val="left" w:pos="3828"/>
              </w:tabs>
              <w:rPr>
                <w:rFonts w:cs="Tahoma"/>
                <w:sz w:val="18"/>
                <w:szCs w:val="18"/>
                <w:u w:val="single"/>
                <w:lang w:val="en-AU"/>
              </w:rPr>
            </w:pPr>
            <w:r w:rsidRPr="0026678D">
              <w:rPr>
                <w:rFonts w:cs="Arial"/>
                <w:sz w:val="16"/>
                <w:szCs w:val="16"/>
                <w:shd w:val="clear" w:color="auto" w:fill="FFFFFF"/>
              </w:rPr>
              <w:t>S</w:t>
            </w:r>
            <w:r w:rsidR="00AE1D11" w:rsidRPr="0026678D">
              <w:rPr>
                <w:rFonts w:cs="Arial"/>
                <w:sz w:val="16"/>
                <w:szCs w:val="16"/>
                <w:shd w:val="clear" w:color="auto" w:fill="FFFFFF"/>
              </w:rPr>
              <w:t>erv</w:t>
            </w:r>
            <w:r w:rsidRPr="0026678D">
              <w:rPr>
                <w:rFonts w:cs="Arial"/>
                <w:sz w:val="16"/>
                <w:szCs w:val="16"/>
                <w:shd w:val="clear" w:color="auto" w:fill="FFFFFF"/>
              </w:rPr>
              <w:t>e a wide variety of</w:t>
            </w:r>
            <w:r w:rsidR="00EF208B">
              <w:rPr>
                <w:rFonts w:cs="Arial"/>
                <w:sz w:val="16"/>
                <w:szCs w:val="16"/>
                <w:shd w:val="clear" w:color="auto" w:fill="FFFFFF"/>
              </w:rPr>
              <w:t xml:space="preserve"> food &amp;</w:t>
            </w:r>
            <w:r w:rsidRPr="0026678D">
              <w:rPr>
                <w:rFonts w:cs="Arial"/>
                <w:sz w:val="16"/>
                <w:szCs w:val="16"/>
                <w:shd w:val="clear" w:color="auto" w:fill="FFFFFF"/>
              </w:rPr>
              <w:t xml:space="preserve"> beverages </w:t>
            </w:r>
            <w:r w:rsidR="00AE1D11" w:rsidRPr="0026678D">
              <w:rPr>
                <w:rFonts w:cs="Arial"/>
                <w:sz w:val="16"/>
                <w:szCs w:val="16"/>
                <w:shd w:val="clear" w:color="auto" w:fill="FFFFFF"/>
              </w:rPr>
              <w:t xml:space="preserve"> from soft drinks to beer, wine and spirits.</w:t>
            </w:r>
          </w:p>
          <w:p w:rsidR="00AE1D11" w:rsidRPr="0026678D" w:rsidRDefault="0026678D" w:rsidP="0026678D">
            <w:pPr>
              <w:pStyle w:val="ListParagraph"/>
              <w:numPr>
                <w:ilvl w:val="0"/>
                <w:numId w:val="29"/>
              </w:numPr>
              <w:tabs>
                <w:tab w:val="left" w:pos="3828"/>
              </w:tabs>
              <w:rPr>
                <w:rFonts w:cs="Arial"/>
                <w:sz w:val="16"/>
                <w:szCs w:val="16"/>
                <w:shd w:val="clear" w:color="auto" w:fill="FFFFFF"/>
              </w:rPr>
            </w:pPr>
            <w:r w:rsidRPr="0026678D">
              <w:rPr>
                <w:rFonts w:cs="Arial"/>
                <w:sz w:val="16"/>
                <w:szCs w:val="16"/>
                <w:shd w:val="clear" w:color="auto" w:fill="FFFFFF"/>
              </w:rPr>
              <w:t>M</w:t>
            </w:r>
            <w:r w:rsidR="00AE1D11" w:rsidRPr="0026678D">
              <w:rPr>
                <w:rFonts w:cs="Arial"/>
                <w:sz w:val="16"/>
                <w:szCs w:val="16"/>
                <w:shd w:val="clear" w:color="auto" w:fill="FFFFFF"/>
              </w:rPr>
              <w:t>aintain stock and glasses behind the bar as well as garnishes and a supply of ice.</w:t>
            </w:r>
          </w:p>
          <w:p w:rsidR="0026678D" w:rsidRPr="0026678D" w:rsidRDefault="0026678D" w:rsidP="0026678D">
            <w:pPr>
              <w:pStyle w:val="ListParagraph"/>
              <w:numPr>
                <w:ilvl w:val="0"/>
                <w:numId w:val="29"/>
              </w:numPr>
              <w:tabs>
                <w:tab w:val="left" w:pos="3828"/>
              </w:tabs>
              <w:rPr>
                <w:rFonts w:cs="Arial"/>
                <w:sz w:val="16"/>
                <w:szCs w:val="16"/>
                <w:shd w:val="clear" w:color="auto" w:fill="FFFFFF"/>
              </w:rPr>
            </w:pPr>
            <w:r w:rsidRPr="0026678D">
              <w:rPr>
                <w:rFonts w:cs="Arial"/>
                <w:sz w:val="16"/>
                <w:szCs w:val="16"/>
                <w:shd w:val="clear" w:color="auto" w:fill="FFFFFF"/>
              </w:rPr>
              <w:t>Collect payment from the customer and use the cash register.</w:t>
            </w:r>
          </w:p>
          <w:p w:rsidR="00AE1D11" w:rsidRPr="0026678D" w:rsidRDefault="0026678D" w:rsidP="0026678D">
            <w:pPr>
              <w:pStyle w:val="ListParagraph"/>
              <w:numPr>
                <w:ilvl w:val="0"/>
                <w:numId w:val="29"/>
              </w:numPr>
              <w:tabs>
                <w:tab w:val="left" w:pos="3828"/>
              </w:tabs>
              <w:rPr>
                <w:rFonts w:cs="Arial"/>
                <w:sz w:val="16"/>
                <w:szCs w:val="16"/>
                <w:shd w:val="clear" w:color="auto" w:fill="FFFFFF"/>
              </w:rPr>
            </w:pPr>
            <w:r w:rsidRPr="0026678D">
              <w:rPr>
                <w:rFonts w:cs="Arial"/>
                <w:sz w:val="16"/>
                <w:szCs w:val="16"/>
                <w:shd w:val="clear" w:color="auto" w:fill="FFFFFF"/>
              </w:rPr>
              <w:t>Occasionally , also serve food to customers eating at the bar.</w:t>
            </w:r>
          </w:p>
          <w:p w:rsidR="0026678D" w:rsidRPr="0026678D" w:rsidRDefault="0026678D" w:rsidP="0026678D">
            <w:pPr>
              <w:pStyle w:val="ListParagraph"/>
              <w:numPr>
                <w:ilvl w:val="0"/>
                <w:numId w:val="29"/>
              </w:numPr>
              <w:tabs>
                <w:tab w:val="left" w:pos="3828"/>
              </w:tabs>
              <w:rPr>
                <w:rFonts w:ascii="Tahoma" w:hAnsi="Tahoma" w:cs="Tahoma"/>
                <w:sz w:val="20"/>
                <w:szCs w:val="20"/>
                <w:u w:val="single"/>
                <w:lang w:val="en-AU"/>
              </w:rPr>
            </w:pPr>
            <w:r w:rsidRPr="0026678D">
              <w:rPr>
                <w:rFonts w:cs="Arial"/>
                <w:sz w:val="16"/>
                <w:szCs w:val="16"/>
                <w:shd w:val="clear" w:color="auto" w:fill="FFFFFF"/>
              </w:rPr>
              <w:t>Personable and able to communicate clearly.</w:t>
            </w:r>
          </w:p>
          <w:p w:rsidR="0026678D" w:rsidRPr="0026678D" w:rsidRDefault="0026678D" w:rsidP="0026678D">
            <w:pPr>
              <w:pStyle w:val="ListParagraph"/>
              <w:numPr>
                <w:ilvl w:val="0"/>
                <w:numId w:val="29"/>
              </w:numPr>
              <w:tabs>
                <w:tab w:val="left" w:pos="3828"/>
              </w:tabs>
              <w:rPr>
                <w:rFonts w:ascii="Tahoma" w:hAnsi="Tahoma" w:cs="Tahoma"/>
                <w:sz w:val="20"/>
                <w:szCs w:val="20"/>
                <w:u w:val="single"/>
                <w:lang w:val="en-AU"/>
              </w:rPr>
            </w:pPr>
            <w:r w:rsidRPr="0026678D">
              <w:rPr>
                <w:rFonts w:cs="Arial"/>
                <w:sz w:val="16"/>
                <w:szCs w:val="16"/>
                <w:shd w:val="clear" w:color="auto" w:fill="FFFFFF"/>
              </w:rPr>
              <w:t>Should be able to work in a team and work efficiently under pressure.</w:t>
            </w:r>
            <w:r w:rsidRPr="0026678D">
              <w:rPr>
                <w:rStyle w:val="apple-converted-space"/>
                <w:rFonts w:ascii="Arial" w:hAnsi="Arial" w:cs="Arial"/>
                <w:color w:val="444B51"/>
                <w:shd w:val="clear" w:color="auto" w:fill="FFFFFF"/>
              </w:rPr>
              <w:t> </w:t>
            </w:r>
          </w:p>
        </w:tc>
      </w:tr>
    </w:tbl>
    <w:p w:rsidR="00062F0E" w:rsidRPr="00A04F95" w:rsidRDefault="00062F0E" w:rsidP="00062F0E">
      <w:pPr>
        <w:rPr>
          <w:rFonts w:eastAsia="MS Mincho"/>
          <w:sz w:val="2"/>
          <w:szCs w:val="2"/>
        </w:rPr>
      </w:pPr>
    </w:p>
    <w:sectPr w:rsidR="00062F0E" w:rsidRPr="00A04F95" w:rsidSect="0049769A">
      <w:pgSz w:w="12240" w:h="15840"/>
      <w:pgMar w:top="864" w:right="1152" w:bottom="720" w:left="1152" w:header="0" w:footer="18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702" w:rsidRDefault="00186702" w:rsidP="00516762">
      <w:r>
        <w:separator/>
      </w:r>
    </w:p>
  </w:endnote>
  <w:endnote w:type="continuationSeparator" w:id="1">
    <w:p w:rsidR="00186702" w:rsidRDefault="00186702" w:rsidP="005167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702" w:rsidRDefault="00186702" w:rsidP="00516762">
      <w:r>
        <w:separator/>
      </w:r>
    </w:p>
  </w:footnote>
  <w:footnote w:type="continuationSeparator" w:id="1">
    <w:p w:rsidR="00186702" w:rsidRDefault="00186702" w:rsidP="005167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4DE"/>
    <w:multiLevelType w:val="multilevel"/>
    <w:tmpl w:val="DD9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B783A"/>
    <w:multiLevelType w:val="hybridMultilevel"/>
    <w:tmpl w:val="57420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4D68D8"/>
    <w:multiLevelType w:val="hybridMultilevel"/>
    <w:tmpl w:val="DC0E8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CB4328"/>
    <w:multiLevelType w:val="hybridMultilevel"/>
    <w:tmpl w:val="9CC82798"/>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4">
    <w:nsid w:val="236B092E"/>
    <w:multiLevelType w:val="hybridMultilevel"/>
    <w:tmpl w:val="C72A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7583F"/>
    <w:multiLevelType w:val="hybridMultilevel"/>
    <w:tmpl w:val="406A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862FE"/>
    <w:multiLevelType w:val="hybridMultilevel"/>
    <w:tmpl w:val="11F2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129CF"/>
    <w:multiLevelType w:val="multilevel"/>
    <w:tmpl w:val="281C3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F834D3B"/>
    <w:multiLevelType w:val="hybridMultilevel"/>
    <w:tmpl w:val="2EC0D234"/>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9">
    <w:nsid w:val="41A638B8"/>
    <w:multiLevelType w:val="hybridMultilevel"/>
    <w:tmpl w:val="566C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B679D"/>
    <w:multiLevelType w:val="multilevel"/>
    <w:tmpl w:val="A22E41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DE91DD2"/>
    <w:multiLevelType w:val="hybridMultilevel"/>
    <w:tmpl w:val="FE1C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4B460B"/>
    <w:multiLevelType w:val="hybridMultilevel"/>
    <w:tmpl w:val="FF562AE2"/>
    <w:lvl w:ilvl="0" w:tplc="6A362A4A">
      <w:start w:val="1"/>
      <w:numFmt w:val="bullet"/>
      <w:pStyle w:val="Bullets"/>
      <w:lvlText w:val=""/>
      <w:lvlJc w:val="left"/>
      <w:pPr>
        <w:tabs>
          <w:tab w:val="num" w:pos="360"/>
        </w:tabs>
        <w:ind w:left="360" w:hanging="360"/>
      </w:pPr>
      <w:rPr>
        <w:rFonts w:ascii="Wingdings 2" w:hAnsi="Wingdings 2"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AD31309"/>
    <w:multiLevelType w:val="multilevel"/>
    <w:tmpl w:val="F1D2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7261B5"/>
    <w:multiLevelType w:val="multilevel"/>
    <w:tmpl w:val="4B846A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EC66A1"/>
    <w:multiLevelType w:val="multilevel"/>
    <w:tmpl w:val="08F2A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2483F48"/>
    <w:multiLevelType w:val="multilevel"/>
    <w:tmpl w:val="C130C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26A4E7C"/>
    <w:multiLevelType w:val="hybridMultilevel"/>
    <w:tmpl w:val="48C89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C40F3"/>
    <w:multiLevelType w:val="hybridMultilevel"/>
    <w:tmpl w:val="D6921F5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9">
    <w:nsid w:val="65640283"/>
    <w:multiLevelType w:val="multilevel"/>
    <w:tmpl w:val="EFF8B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99C5021"/>
    <w:multiLevelType w:val="hybridMultilevel"/>
    <w:tmpl w:val="23467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EA1542D"/>
    <w:multiLevelType w:val="multilevel"/>
    <w:tmpl w:val="0D2CB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2CC577F"/>
    <w:multiLevelType w:val="hybridMultilevel"/>
    <w:tmpl w:val="B994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6E470B"/>
    <w:multiLevelType w:val="multilevel"/>
    <w:tmpl w:val="5DEA3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CD539BA"/>
    <w:multiLevelType w:val="hybridMultilevel"/>
    <w:tmpl w:val="8D64968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nsid w:val="7DB01F68"/>
    <w:multiLevelType w:val="hybridMultilevel"/>
    <w:tmpl w:val="0BE0E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8"/>
  </w:num>
  <w:num w:numId="6">
    <w:abstractNumId w:val="18"/>
  </w:num>
  <w:num w:numId="7">
    <w:abstractNumId w:val="3"/>
  </w:num>
  <w:num w:numId="8">
    <w:abstractNumId w:val="14"/>
  </w:num>
  <w:num w:numId="9">
    <w:abstractNumId w:val="21"/>
  </w:num>
  <w:num w:numId="10">
    <w:abstractNumId w:val="16"/>
  </w:num>
  <w:num w:numId="11">
    <w:abstractNumId w:val="23"/>
  </w:num>
  <w:num w:numId="12">
    <w:abstractNumId w:val="10"/>
  </w:num>
  <w:num w:numId="13">
    <w:abstractNumId w:val="19"/>
  </w:num>
  <w:num w:numId="14">
    <w:abstractNumId w:val="15"/>
  </w:num>
  <w:num w:numId="15">
    <w:abstractNumId w:val="7"/>
  </w:num>
  <w:num w:numId="16">
    <w:abstractNumId w:val="0"/>
  </w:num>
  <w:num w:numId="17">
    <w:abstractNumId w:val="13"/>
  </w:num>
  <w:num w:numId="18">
    <w:abstractNumId w:val="24"/>
  </w:num>
  <w:num w:numId="19">
    <w:abstractNumId w:val="6"/>
  </w:num>
  <w:num w:numId="20">
    <w:abstractNumId w:val="22"/>
  </w:num>
  <w:num w:numId="21">
    <w:abstractNumId w:val="2"/>
  </w:num>
  <w:num w:numId="22">
    <w:abstractNumId w:val="9"/>
  </w:num>
  <w:num w:numId="23">
    <w:abstractNumId w:val="25"/>
  </w:num>
  <w:num w:numId="24">
    <w:abstractNumId w:val="5"/>
  </w:num>
  <w:num w:numId="25">
    <w:abstractNumId w:val="11"/>
  </w:num>
  <w:num w:numId="26">
    <w:abstractNumId w:val="4"/>
  </w:num>
  <w:num w:numId="27">
    <w:abstractNumId w:val="1"/>
  </w:num>
  <w:num w:numId="28">
    <w:abstractNumId w:val="17"/>
  </w:num>
  <w:num w:numId="29">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1F08"/>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6146">
      <o:colormenu v:ext="edit" fillcolor="#006" strokecolor="none"/>
    </o:shapedefaults>
  </w:hdrShapeDefaults>
  <w:footnotePr>
    <w:footnote w:id="0"/>
    <w:footnote w:id="1"/>
  </w:footnotePr>
  <w:endnotePr>
    <w:endnote w:id="0"/>
    <w:endnote w:id="1"/>
  </w:endnotePr>
  <w:compat/>
  <w:rsids>
    <w:rsidRoot w:val="00597462"/>
    <w:rsid w:val="00000E5C"/>
    <w:rsid w:val="000036B7"/>
    <w:rsid w:val="00004B60"/>
    <w:rsid w:val="00004F72"/>
    <w:rsid w:val="0001032D"/>
    <w:rsid w:val="00012EA6"/>
    <w:rsid w:val="00054158"/>
    <w:rsid w:val="00057F26"/>
    <w:rsid w:val="00062F0E"/>
    <w:rsid w:val="00067577"/>
    <w:rsid w:val="000879CF"/>
    <w:rsid w:val="00095006"/>
    <w:rsid w:val="000A1F89"/>
    <w:rsid w:val="000A3A61"/>
    <w:rsid w:val="000B4A66"/>
    <w:rsid w:val="000C032E"/>
    <w:rsid w:val="000D6B73"/>
    <w:rsid w:val="000D7102"/>
    <w:rsid w:val="000E0A81"/>
    <w:rsid w:val="000E6790"/>
    <w:rsid w:val="000E7D1E"/>
    <w:rsid w:val="000F3066"/>
    <w:rsid w:val="000F7496"/>
    <w:rsid w:val="00107613"/>
    <w:rsid w:val="00121C20"/>
    <w:rsid w:val="0012453D"/>
    <w:rsid w:val="00126858"/>
    <w:rsid w:val="00131140"/>
    <w:rsid w:val="0013408D"/>
    <w:rsid w:val="00151C58"/>
    <w:rsid w:val="00157A10"/>
    <w:rsid w:val="00157EE8"/>
    <w:rsid w:val="0016275F"/>
    <w:rsid w:val="00164935"/>
    <w:rsid w:val="00166C99"/>
    <w:rsid w:val="00173B2C"/>
    <w:rsid w:val="00186702"/>
    <w:rsid w:val="00191785"/>
    <w:rsid w:val="00197277"/>
    <w:rsid w:val="001A1595"/>
    <w:rsid w:val="001C69C3"/>
    <w:rsid w:val="001D2010"/>
    <w:rsid w:val="001D45B5"/>
    <w:rsid w:val="001E10E6"/>
    <w:rsid w:val="001E3AF5"/>
    <w:rsid w:val="001F0639"/>
    <w:rsid w:val="001F0D58"/>
    <w:rsid w:val="001F3429"/>
    <w:rsid w:val="001F6E77"/>
    <w:rsid w:val="00210AF6"/>
    <w:rsid w:val="0021772E"/>
    <w:rsid w:val="0022517C"/>
    <w:rsid w:val="00233C02"/>
    <w:rsid w:val="00255BAA"/>
    <w:rsid w:val="0026678D"/>
    <w:rsid w:val="0027114C"/>
    <w:rsid w:val="0029397E"/>
    <w:rsid w:val="00294E16"/>
    <w:rsid w:val="00294F9A"/>
    <w:rsid w:val="00295B5B"/>
    <w:rsid w:val="0029627E"/>
    <w:rsid w:val="00297075"/>
    <w:rsid w:val="002A1E91"/>
    <w:rsid w:val="002B0268"/>
    <w:rsid w:val="002B74E4"/>
    <w:rsid w:val="002C1750"/>
    <w:rsid w:val="002C2410"/>
    <w:rsid w:val="002C4C87"/>
    <w:rsid w:val="002C780E"/>
    <w:rsid w:val="002C7954"/>
    <w:rsid w:val="002D48A9"/>
    <w:rsid w:val="002D4AD8"/>
    <w:rsid w:val="002D7CE9"/>
    <w:rsid w:val="002E09B0"/>
    <w:rsid w:val="002E21F6"/>
    <w:rsid w:val="002F16C1"/>
    <w:rsid w:val="002F355A"/>
    <w:rsid w:val="002F7CD7"/>
    <w:rsid w:val="00331648"/>
    <w:rsid w:val="003320DA"/>
    <w:rsid w:val="00335317"/>
    <w:rsid w:val="0034232F"/>
    <w:rsid w:val="003470C2"/>
    <w:rsid w:val="003544D4"/>
    <w:rsid w:val="00354E3F"/>
    <w:rsid w:val="00365319"/>
    <w:rsid w:val="003837B7"/>
    <w:rsid w:val="00383C15"/>
    <w:rsid w:val="00383EEF"/>
    <w:rsid w:val="00394D0F"/>
    <w:rsid w:val="003A1860"/>
    <w:rsid w:val="003A5BC6"/>
    <w:rsid w:val="003A63CA"/>
    <w:rsid w:val="003B3D05"/>
    <w:rsid w:val="003B5B5F"/>
    <w:rsid w:val="003C0A30"/>
    <w:rsid w:val="003C3EDC"/>
    <w:rsid w:val="003C42C7"/>
    <w:rsid w:val="003D5226"/>
    <w:rsid w:val="003E2298"/>
    <w:rsid w:val="003F11BE"/>
    <w:rsid w:val="003F1AB9"/>
    <w:rsid w:val="00401179"/>
    <w:rsid w:val="00402598"/>
    <w:rsid w:val="0040621A"/>
    <w:rsid w:val="0040671F"/>
    <w:rsid w:val="00440D2A"/>
    <w:rsid w:val="00451060"/>
    <w:rsid w:val="00461744"/>
    <w:rsid w:val="004652B0"/>
    <w:rsid w:val="00467383"/>
    <w:rsid w:val="0048229F"/>
    <w:rsid w:val="004862D6"/>
    <w:rsid w:val="004920CC"/>
    <w:rsid w:val="004929BC"/>
    <w:rsid w:val="004960D6"/>
    <w:rsid w:val="00496971"/>
    <w:rsid w:val="00496990"/>
    <w:rsid w:val="004971C5"/>
    <w:rsid w:val="0049769A"/>
    <w:rsid w:val="004C4DB7"/>
    <w:rsid w:val="004C50C6"/>
    <w:rsid w:val="004C62EF"/>
    <w:rsid w:val="004D08DF"/>
    <w:rsid w:val="004F0669"/>
    <w:rsid w:val="0050750D"/>
    <w:rsid w:val="00507DC7"/>
    <w:rsid w:val="00516762"/>
    <w:rsid w:val="005168AC"/>
    <w:rsid w:val="00545D76"/>
    <w:rsid w:val="005468BF"/>
    <w:rsid w:val="00547CAC"/>
    <w:rsid w:val="005600B0"/>
    <w:rsid w:val="00570B92"/>
    <w:rsid w:val="0057713C"/>
    <w:rsid w:val="00581DAC"/>
    <w:rsid w:val="005853A9"/>
    <w:rsid w:val="00585E43"/>
    <w:rsid w:val="00586D12"/>
    <w:rsid w:val="00590CD0"/>
    <w:rsid w:val="00597462"/>
    <w:rsid w:val="005D3C2F"/>
    <w:rsid w:val="005D7D04"/>
    <w:rsid w:val="005E15E9"/>
    <w:rsid w:val="005E1655"/>
    <w:rsid w:val="005E70C0"/>
    <w:rsid w:val="005F254D"/>
    <w:rsid w:val="00600A9C"/>
    <w:rsid w:val="00606D25"/>
    <w:rsid w:val="00612822"/>
    <w:rsid w:val="006153AD"/>
    <w:rsid w:val="00616A0B"/>
    <w:rsid w:val="00631BE5"/>
    <w:rsid w:val="0064336D"/>
    <w:rsid w:val="00645AFD"/>
    <w:rsid w:val="00651890"/>
    <w:rsid w:val="00651DF5"/>
    <w:rsid w:val="00651F42"/>
    <w:rsid w:val="006528DD"/>
    <w:rsid w:val="00654362"/>
    <w:rsid w:val="00656D80"/>
    <w:rsid w:val="006622DA"/>
    <w:rsid w:val="00663891"/>
    <w:rsid w:val="00667CCD"/>
    <w:rsid w:val="00691A02"/>
    <w:rsid w:val="006A0AD5"/>
    <w:rsid w:val="006A3259"/>
    <w:rsid w:val="006C0681"/>
    <w:rsid w:val="006C2791"/>
    <w:rsid w:val="006C32A8"/>
    <w:rsid w:val="006C4897"/>
    <w:rsid w:val="006C5ECA"/>
    <w:rsid w:val="006C6FD1"/>
    <w:rsid w:val="006D0C4F"/>
    <w:rsid w:val="006E025E"/>
    <w:rsid w:val="006F7EE4"/>
    <w:rsid w:val="00702E26"/>
    <w:rsid w:val="00703EBC"/>
    <w:rsid w:val="00705C24"/>
    <w:rsid w:val="00706A97"/>
    <w:rsid w:val="00717C44"/>
    <w:rsid w:val="00722986"/>
    <w:rsid w:val="00723724"/>
    <w:rsid w:val="00725652"/>
    <w:rsid w:val="0073087D"/>
    <w:rsid w:val="00732410"/>
    <w:rsid w:val="00737193"/>
    <w:rsid w:val="00743AAE"/>
    <w:rsid w:val="00743B49"/>
    <w:rsid w:val="00746F11"/>
    <w:rsid w:val="00762CB9"/>
    <w:rsid w:val="00767299"/>
    <w:rsid w:val="007870A9"/>
    <w:rsid w:val="007A2D58"/>
    <w:rsid w:val="007A4C34"/>
    <w:rsid w:val="007B4BF8"/>
    <w:rsid w:val="007B76A0"/>
    <w:rsid w:val="007C7C79"/>
    <w:rsid w:val="007D005F"/>
    <w:rsid w:val="007D125B"/>
    <w:rsid w:val="007D155F"/>
    <w:rsid w:val="007D6FFA"/>
    <w:rsid w:val="007D7FB9"/>
    <w:rsid w:val="007F43BB"/>
    <w:rsid w:val="00800A8C"/>
    <w:rsid w:val="00802E57"/>
    <w:rsid w:val="00805D99"/>
    <w:rsid w:val="00806916"/>
    <w:rsid w:val="00811905"/>
    <w:rsid w:val="00811C0F"/>
    <w:rsid w:val="00834A7D"/>
    <w:rsid w:val="00835619"/>
    <w:rsid w:val="008409F6"/>
    <w:rsid w:val="0084222B"/>
    <w:rsid w:val="00850C31"/>
    <w:rsid w:val="008721E3"/>
    <w:rsid w:val="00873C86"/>
    <w:rsid w:val="008825BB"/>
    <w:rsid w:val="00883DB7"/>
    <w:rsid w:val="00884CE0"/>
    <w:rsid w:val="00890BAE"/>
    <w:rsid w:val="00893419"/>
    <w:rsid w:val="008936A7"/>
    <w:rsid w:val="00896653"/>
    <w:rsid w:val="00897018"/>
    <w:rsid w:val="008A2CD3"/>
    <w:rsid w:val="008C6144"/>
    <w:rsid w:val="008E2541"/>
    <w:rsid w:val="008E4D6C"/>
    <w:rsid w:val="008E70FF"/>
    <w:rsid w:val="008F5472"/>
    <w:rsid w:val="008F6B91"/>
    <w:rsid w:val="00901FD2"/>
    <w:rsid w:val="00903340"/>
    <w:rsid w:val="00906411"/>
    <w:rsid w:val="009132AF"/>
    <w:rsid w:val="00917BA6"/>
    <w:rsid w:val="00923C01"/>
    <w:rsid w:val="009245D0"/>
    <w:rsid w:val="00924FFC"/>
    <w:rsid w:val="00925BF7"/>
    <w:rsid w:val="00927846"/>
    <w:rsid w:val="009360F4"/>
    <w:rsid w:val="009421E0"/>
    <w:rsid w:val="00942336"/>
    <w:rsid w:val="009446E3"/>
    <w:rsid w:val="0094708A"/>
    <w:rsid w:val="0094744A"/>
    <w:rsid w:val="00952277"/>
    <w:rsid w:val="009547C7"/>
    <w:rsid w:val="0095757F"/>
    <w:rsid w:val="009725DE"/>
    <w:rsid w:val="0097588D"/>
    <w:rsid w:val="009826DF"/>
    <w:rsid w:val="0098316F"/>
    <w:rsid w:val="009A6049"/>
    <w:rsid w:val="009B2E54"/>
    <w:rsid w:val="009C0BA7"/>
    <w:rsid w:val="009C4116"/>
    <w:rsid w:val="009C724D"/>
    <w:rsid w:val="009D2A75"/>
    <w:rsid w:val="009D485F"/>
    <w:rsid w:val="009D6830"/>
    <w:rsid w:val="009E39AA"/>
    <w:rsid w:val="009F199A"/>
    <w:rsid w:val="00A02462"/>
    <w:rsid w:val="00A04F95"/>
    <w:rsid w:val="00A228EB"/>
    <w:rsid w:val="00A309C7"/>
    <w:rsid w:val="00A33481"/>
    <w:rsid w:val="00A33C83"/>
    <w:rsid w:val="00A359C7"/>
    <w:rsid w:val="00A4107C"/>
    <w:rsid w:val="00A54EC3"/>
    <w:rsid w:val="00A76B2C"/>
    <w:rsid w:val="00A8390E"/>
    <w:rsid w:val="00A878AF"/>
    <w:rsid w:val="00A9463B"/>
    <w:rsid w:val="00A97F47"/>
    <w:rsid w:val="00AA6ACB"/>
    <w:rsid w:val="00AC37DD"/>
    <w:rsid w:val="00AC3C83"/>
    <w:rsid w:val="00AC7DD1"/>
    <w:rsid w:val="00AD6D79"/>
    <w:rsid w:val="00AD732E"/>
    <w:rsid w:val="00AE1D11"/>
    <w:rsid w:val="00AE6A79"/>
    <w:rsid w:val="00AF77FA"/>
    <w:rsid w:val="00B002A8"/>
    <w:rsid w:val="00B02936"/>
    <w:rsid w:val="00B05A9B"/>
    <w:rsid w:val="00B10E99"/>
    <w:rsid w:val="00B13D4C"/>
    <w:rsid w:val="00B2095D"/>
    <w:rsid w:val="00B233BE"/>
    <w:rsid w:val="00B24997"/>
    <w:rsid w:val="00B25E8D"/>
    <w:rsid w:val="00B3231E"/>
    <w:rsid w:val="00B41A13"/>
    <w:rsid w:val="00B514AB"/>
    <w:rsid w:val="00B5524A"/>
    <w:rsid w:val="00B56335"/>
    <w:rsid w:val="00B63D87"/>
    <w:rsid w:val="00B640A3"/>
    <w:rsid w:val="00B65FD8"/>
    <w:rsid w:val="00B772B0"/>
    <w:rsid w:val="00B841EC"/>
    <w:rsid w:val="00B851C4"/>
    <w:rsid w:val="00BA4D32"/>
    <w:rsid w:val="00BA614C"/>
    <w:rsid w:val="00BA6674"/>
    <w:rsid w:val="00BB1DE3"/>
    <w:rsid w:val="00BB5B3E"/>
    <w:rsid w:val="00BD7D35"/>
    <w:rsid w:val="00BE1058"/>
    <w:rsid w:val="00BE1432"/>
    <w:rsid w:val="00BE3B7D"/>
    <w:rsid w:val="00BF4D76"/>
    <w:rsid w:val="00BF62E6"/>
    <w:rsid w:val="00C02DBB"/>
    <w:rsid w:val="00C05092"/>
    <w:rsid w:val="00C11E42"/>
    <w:rsid w:val="00C22F4D"/>
    <w:rsid w:val="00C30B35"/>
    <w:rsid w:val="00C3261C"/>
    <w:rsid w:val="00C339EC"/>
    <w:rsid w:val="00C34766"/>
    <w:rsid w:val="00C42175"/>
    <w:rsid w:val="00C45386"/>
    <w:rsid w:val="00C50573"/>
    <w:rsid w:val="00C572AB"/>
    <w:rsid w:val="00C574B3"/>
    <w:rsid w:val="00C578C8"/>
    <w:rsid w:val="00C61405"/>
    <w:rsid w:val="00C67EDE"/>
    <w:rsid w:val="00C82134"/>
    <w:rsid w:val="00C82C92"/>
    <w:rsid w:val="00C86721"/>
    <w:rsid w:val="00C91D48"/>
    <w:rsid w:val="00CB293B"/>
    <w:rsid w:val="00CB40B0"/>
    <w:rsid w:val="00CB5076"/>
    <w:rsid w:val="00CC0356"/>
    <w:rsid w:val="00CC0B3D"/>
    <w:rsid w:val="00CD1300"/>
    <w:rsid w:val="00CD3028"/>
    <w:rsid w:val="00CD54FE"/>
    <w:rsid w:val="00CE50A7"/>
    <w:rsid w:val="00CE654B"/>
    <w:rsid w:val="00D00362"/>
    <w:rsid w:val="00D05060"/>
    <w:rsid w:val="00D1668A"/>
    <w:rsid w:val="00D2251F"/>
    <w:rsid w:val="00D22BCF"/>
    <w:rsid w:val="00D262E0"/>
    <w:rsid w:val="00D332CA"/>
    <w:rsid w:val="00D36E2E"/>
    <w:rsid w:val="00D60698"/>
    <w:rsid w:val="00D71073"/>
    <w:rsid w:val="00D72874"/>
    <w:rsid w:val="00D75E4F"/>
    <w:rsid w:val="00D81F1C"/>
    <w:rsid w:val="00D827B4"/>
    <w:rsid w:val="00D87432"/>
    <w:rsid w:val="00D87516"/>
    <w:rsid w:val="00DA2EF3"/>
    <w:rsid w:val="00DA637E"/>
    <w:rsid w:val="00DA6FA6"/>
    <w:rsid w:val="00DA7B1E"/>
    <w:rsid w:val="00DB73E3"/>
    <w:rsid w:val="00DC2534"/>
    <w:rsid w:val="00DC41E1"/>
    <w:rsid w:val="00DD0759"/>
    <w:rsid w:val="00DD38F4"/>
    <w:rsid w:val="00DD3E0F"/>
    <w:rsid w:val="00DE5C0F"/>
    <w:rsid w:val="00DF0B8E"/>
    <w:rsid w:val="00DF19C8"/>
    <w:rsid w:val="00DF4FE8"/>
    <w:rsid w:val="00E04FDD"/>
    <w:rsid w:val="00E07F3A"/>
    <w:rsid w:val="00E10ABA"/>
    <w:rsid w:val="00E17F23"/>
    <w:rsid w:val="00E25329"/>
    <w:rsid w:val="00E25956"/>
    <w:rsid w:val="00E43488"/>
    <w:rsid w:val="00E54847"/>
    <w:rsid w:val="00E57379"/>
    <w:rsid w:val="00E65D6F"/>
    <w:rsid w:val="00E66AE7"/>
    <w:rsid w:val="00E72FE8"/>
    <w:rsid w:val="00E73083"/>
    <w:rsid w:val="00E74D05"/>
    <w:rsid w:val="00E75602"/>
    <w:rsid w:val="00E86A0A"/>
    <w:rsid w:val="00E932E4"/>
    <w:rsid w:val="00E965E5"/>
    <w:rsid w:val="00E97C48"/>
    <w:rsid w:val="00EA2C9E"/>
    <w:rsid w:val="00EA5E35"/>
    <w:rsid w:val="00EC0B0A"/>
    <w:rsid w:val="00ED14F1"/>
    <w:rsid w:val="00EE3DF6"/>
    <w:rsid w:val="00EF208B"/>
    <w:rsid w:val="00EF3018"/>
    <w:rsid w:val="00EF6E33"/>
    <w:rsid w:val="00EF79E2"/>
    <w:rsid w:val="00F00CEC"/>
    <w:rsid w:val="00F16CD7"/>
    <w:rsid w:val="00F2596C"/>
    <w:rsid w:val="00F33761"/>
    <w:rsid w:val="00F47473"/>
    <w:rsid w:val="00F61639"/>
    <w:rsid w:val="00F64070"/>
    <w:rsid w:val="00F6436A"/>
    <w:rsid w:val="00F64E98"/>
    <w:rsid w:val="00F73B48"/>
    <w:rsid w:val="00F75EA9"/>
    <w:rsid w:val="00F9088C"/>
    <w:rsid w:val="00F90913"/>
    <w:rsid w:val="00F93C32"/>
    <w:rsid w:val="00FB76E5"/>
    <w:rsid w:val="00FC6D3D"/>
    <w:rsid w:val="00FD060C"/>
    <w:rsid w:val="00FD6DC4"/>
    <w:rsid w:val="00FE5624"/>
    <w:rsid w:val="00FE6242"/>
    <w:rsid w:val="00FE635D"/>
    <w:rsid w:val="00FE6F49"/>
    <w:rsid w:val="00FF2BAF"/>
    <w:rsid w:val="00FF4D0A"/>
    <w:rsid w:val="00FF5688"/>
    <w:rsid w:val="00FF5DC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enu v:ext="edit" fillcolor="#0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5329"/>
    <w:rPr>
      <w:rFonts w:ascii="Verdana" w:hAnsi="Verdana"/>
      <w:sz w:val="24"/>
      <w:szCs w:val="24"/>
      <w:lang w:bidi="ar-SA"/>
    </w:rPr>
  </w:style>
  <w:style w:type="paragraph" w:styleId="Heading1">
    <w:name w:val="heading 1"/>
    <w:basedOn w:val="Normal"/>
    <w:next w:val="Normal"/>
    <w:qFormat/>
    <w:rsid w:val="0012453D"/>
    <w:pPr>
      <w:keepNext/>
      <w:autoSpaceDE w:val="0"/>
      <w:autoSpaceDN w:val="0"/>
      <w:adjustRightInd w:val="0"/>
      <w:outlineLvl w:val="0"/>
    </w:pPr>
    <w:rPr>
      <w:rFonts w:ascii="Gill Sans MT" w:eastAsia="MS Mincho" w:hAnsi="Gill Sans MT" w:cs="Arial"/>
      <w:b/>
      <w:bCs/>
      <w:spacing w:val="56"/>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2453D"/>
    <w:pPr>
      <w:autoSpaceDE w:val="0"/>
      <w:autoSpaceDN w:val="0"/>
      <w:adjustRightInd w:val="0"/>
    </w:pPr>
    <w:rPr>
      <w:color w:val="FF0000"/>
      <w:sz w:val="22"/>
      <w:szCs w:val="20"/>
    </w:rPr>
  </w:style>
  <w:style w:type="table" w:styleId="TableGrid">
    <w:name w:val="Table Grid"/>
    <w:basedOn w:val="TableNormal"/>
    <w:rsid w:val="00EE3DF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rsid w:val="0012453D"/>
    <w:pPr>
      <w:autoSpaceDE w:val="0"/>
      <w:autoSpaceDN w:val="0"/>
      <w:adjustRightInd w:val="0"/>
    </w:pPr>
    <w:rPr>
      <w:rFonts w:ascii="Gill Sans MT" w:hAnsi="Gill Sans MT"/>
      <w:sz w:val="19"/>
      <w:szCs w:val="20"/>
    </w:rPr>
  </w:style>
  <w:style w:type="paragraph" w:styleId="BodyText3">
    <w:name w:val="Body Text 3"/>
    <w:basedOn w:val="Normal"/>
    <w:rsid w:val="0012453D"/>
    <w:pPr>
      <w:autoSpaceDE w:val="0"/>
      <w:autoSpaceDN w:val="0"/>
      <w:adjustRightInd w:val="0"/>
      <w:jc w:val="both"/>
    </w:pPr>
    <w:rPr>
      <w:rFonts w:ascii="Gill Sans MT" w:hAnsi="Gill Sans MT"/>
      <w:i/>
      <w:iCs/>
      <w:spacing w:val="4"/>
      <w:sz w:val="19"/>
      <w:szCs w:val="20"/>
    </w:rPr>
  </w:style>
  <w:style w:type="paragraph" w:customStyle="1" w:styleId="Namerightjustified">
    <w:name w:val="Name right justified"/>
    <w:basedOn w:val="Name"/>
    <w:rsid w:val="00667CCD"/>
    <w:pPr>
      <w:spacing w:before="60" w:after="60"/>
      <w:ind w:left="518"/>
      <w:jc w:val="right"/>
    </w:pPr>
    <w:rPr>
      <w:b/>
      <w:bCs/>
      <w:szCs w:val="20"/>
    </w:rPr>
  </w:style>
  <w:style w:type="character" w:styleId="Strong">
    <w:name w:val="Strong"/>
    <w:basedOn w:val="DefaultParagraphFont"/>
    <w:uiPriority w:val="22"/>
    <w:qFormat/>
    <w:rsid w:val="00157A10"/>
    <w:rPr>
      <w:b/>
      <w:bCs/>
    </w:rPr>
  </w:style>
  <w:style w:type="character" w:styleId="Hyperlink">
    <w:name w:val="Hyperlink"/>
    <w:basedOn w:val="DefaultParagraphFont"/>
    <w:rsid w:val="00BB5B3E"/>
    <w:rPr>
      <w:color w:val="0000FF"/>
      <w:u w:val="single"/>
    </w:rPr>
  </w:style>
  <w:style w:type="paragraph" w:customStyle="1" w:styleId="Fullname">
    <w:name w:val="Full name"/>
    <w:basedOn w:val="Name"/>
    <w:rsid w:val="00667CCD"/>
    <w:pPr>
      <w:spacing w:before="60" w:after="60"/>
      <w:ind w:left="518"/>
      <w:jc w:val="right"/>
    </w:pPr>
    <w:rPr>
      <w:b/>
      <w:bCs/>
      <w:szCs w:val="20"/>
    </w:rPr>
  </w:style>
  <w:style w:type="paragraph" w:styleId="BalloonText">
    <w:name w:val="Balloon Text"/>
    <w:basedOn w:val="Normal"/>
    <w:link w:val="BalloonTextChar"/>
    <w:rsid w:val="00C42175"/>
    <w:rPr>
      <w:rFonts w:ascii="Tahoma" w:hAnsi="Tahoma" w:cs="Tahoma"/>
      <w:sz w:val="16"/>
      <w:szCs w:val="16"/>
    </w:rPr>
  </w:style>
  <w:style w:type="character" w:customStyle="1" w:styleId="BalloonTextChar">
    <w:name w:val="Balloon Text Char"/>
    <w:basedOn w:val="DefaultParagraphFont"/>
    <w:link w:val="BalloonText"/>
    <w:rsid w:val="00C42175"/>
    <w:rPr>
      <w:rFonts w:ascii="Tahoma" w:hAnsi="Tahoma" w:cs="Tahoma"/>
      <w:sz w:val="16"/>
      <w:szCs w:val="16"/>
    </w:rPr>
  </w:style>
  <w:style w:type="paragraph" w:styleId="ListParagraph">
    <w:name w:val="List Paragraph"/>
    <w:basedOn w:val="Normal"/>
    <w:uiPriority w:val="34"/>
    <w:qFormat/>
    <w:rsid w:val="000036B7"/>
    <w:pPr>
      <w:ind w:left="720"/>
    </w:pPr>
  </w:style>
  <w:style w:type="character" w:styleId="FollowedHyperlink">
    <w:name w:val="FollowedHyperlink"/>
    <w:basedOn w:val="DefaultParagraphFont"/>
    <w:rsid w:val="00F6436A"/>
    <w:rPr>
      <w:color w:val="800080"/>
      <w:u w:val="single"/>
    </w:rPr>
  </w:style>
  <w:style w:type="paragraph" w:styleId="Header">
    <w:name w:val="header"/>
    <w:basedOn w:val="Normal"/>
    <w:link w:val="HeaderChar"/>
    <w:rsid w:val="00516762"/>
    <w:pPr>
      <w:tabs>
        <w:tab w:val="center" w:pos="4680"/>
        <w:tab w:val="right" w:pos="9360"/>
      </w:tabs>
    </w:pPr>
  </w:style>
  <w:style w:type="character" w:customStyle="1" w:styleId="HeaderChar">
    <w:name w:val="Header Char"/>
    <w:basedOn w:val="DefaultParagraphFont"/>
    <w:link w:val="Header"/>
    <w:rsid w:val="00516762"/>
    <w:rPr>
      <w:sz w:val="24"/>
      <w:szCs w:val="24"/>
    </w:rPr>
  </w:style>
  <w:style w:type="paragraph" w:styleId="Footer">
    <w:name w:val="footer"/>
    <w:basedOn w:val="Normal"/>
    <w:link w:val="FooterChar"/>
    <w:rsid w:val="00BF62E6"/>
    <w:pPr>
      <w:tabs>
        <w:tab w:val="center" w:pos="4680"/>
        <w:tab w:val="right" w:pos="9360"/>
      </w:tabs>
    </w:pPr>
    <w:rPr>
      <w:sz w:val="20"/>
    </w:rPr>
  </w:style>
  <w:style w:type="character" w:customStyle="1" w:styleId="FooterChar">
    <w:name w:val="Footer Char"/>
    <w:basedOn w:val="DefaultParagraphFont"/>
    <w:link w:val="Footer"/>
    <w:rsid w:val="00BF62E6"/>
    <w:rPr>
      <w:rFonts w:ascii="Verdana" w:hAnsi="Verdana"/>
      <w:szCs w:val="24"/>
      <w:lang w:val="en-US" w:eastAsia="en-US" w:bidi="ar-SA"/>
    </w:rPr>
  </w:style>
  <w:style w:type="paragraph" w:customStyle="1" w:styleId="Address">
    <w:name w:val="Address"/>
    <w:basedOn w:val="Normal"/>
    <w:rsid w:val="003C42C7"/>
    <w:pPr>
      <w:pBdr>
        <w:bottom w:val="single" w:sz="12" w:space="1" w:color="auto"/>
      </w:pBdr>
      <w:spacing w:before="120" w:after="120"/>
    </w:pPr>
    <w:rPr>
      <w:spacing w:val="-4"/>
      <w:sz w:val="16"/>
      <w:szCs w:val="16"/>
    </w:rPr>
  </w:style>
  <w:style w:type="paragraph" w:customStyle="1" w:styleId="Bullets">
    <w:name w:val="Bullets"/>
    <w:basedOn w:val="Normal"/>
    <w:rsid w:val="00883DB7"/>
    <w:pPr>
      <w:keepNext/>
      <w:numPr>
        <w:numId w:val="1"/>
      </w:numPr>
      <w:spacing w:before="80"/>
    </w:pPr>
    <w:rPr>
      <w:rFonts w:eastAsia="MS Mincho" w:cs="Courier New"/>
      <w:bCs/>
      <w:sz w:val="18"/>
      <w:szCs w:val="18"/>
    </w:rPr>
  </w:style>
  <w:style w:type="paragraph" w:customStyle="1" w:styleId="Skills">
    <w:name w:val="Skills"/>
    <w:basedOn w:val="Normal"/>
    <w:link w:val="SkillsChar"/>
    <w:rsid w:val="00BF62E6"/>
    <w:pPr>
      <w:keepNext/>
      <w:spacing w:before="120" w:after="120"/>
    </w:pPr>
    <w:rPr>
      <w:spacing w:val="8"/>
      <w:sz w:val="28"/>
      <w:szCs w:val="28"/>
    </w:rPr>
  </w:style>
  <w:style w:type="paragraph" w:customStyle="1" w:styleId="Name">
    <w:name w:val="Name"/>
    <w:basedOn w:val="Normal"/>
    <w:rsid w:val="003C42C7"/>
    <w:pPr>
      <w:spacing w:after="100" w:afterAutospacing="1"/>
    </w:pPr>
    <w:rPr>
      <w:sz w:val="56"/>
    </w:rPr>
  </w:style>
  <w:style w:type="paragraph" w:customStyle="1" w:styleId="ResumeTitle">
    <w:name w:val="Resume Title"/>
    <w:basedOn w:val="Heading1"/>
    <w:rsid w:val="00BF62E6"/>
    <w:pPr>
      <w:pBdr>
        <w:top w:val="single" w:sz="8" w:space="1" w:color="auto"/>
        <w:bottom w:val="single" w:sz="8" w:space="1" w:color="auto"/>
      </w:pBdr>
    </w:pPr>
    <w:rPr>
      <w:rFonts w:ascii="Verdana" w:hAnsi="Verdana"/>
      <w:sz w:val="24"/>
    </w:rPr>
  </w:style>
  <w:style w:type="paragraph" w:customStyle="1" w:styleId="CompanyName">
    <w:name w:val="Company Name"/>
    <w:basedOn w:val="Normal"/>
    <w:link w:val="CompanyNameChar"/>
    <w:rsid w:val="00883DB7"/>
    <w:pPr>
      <w:autoSpaceDE w:val="0"/>
      <w:autoSpaceDN w:val="0"/>
      <w:adjustRightInd w:val="0"/>
      <w:spacing w:before="120"/>
    </w:pPr>
    <w:rPr>
      <w:caps/>
      <w:sz w:val="18"/>
      <w:szCs w:val="18"/>
    </w:rPr>
  </w:style>
  <w:style w:type="character" w:customStyle="1" w:styleId="CompanyNameChar">
    <w:name w:val="Company Name Char"/>
    <w:basedOn w:val="DefaultParagraphFont"/>
    <w:link w:val="CompanyName"/>
    <w:rsid w:val="00883DB7"/>
    <w:rPr>
      <w:rFonts w:ascii="Verdana" w:hAnsi="Verdana"/>
      <w:caps/>
      <w:sz w:val="18"/>
      <w:szCs w:val="18"/>
      <w:lang w:val="en-US" w:eastAsia="en-US" w:bidi="ar-SA"/>
    </w:rPr>
  </w:style>
  <w:style w:type="character" w:customStyle="1" w:styleId="SkillsChar">
    <w:name w:val="Skills Char"/>
    <w:basedOn w:val="DefaultParagraphFont"/>
    <w:link w:val="Skills"/>
    <w:rsid w:val="00BF62E6"/>
    <w:rPr>
      <w:rFonts w:ascii="Verdana" w:hAnsi="Verdana"/>
      <w:spacing w:val="8"/>
      <w:sz w:val="28"/>
      <w:szCs w:val="28"/>
      <w:lang w:val="en-US" w:eastAsia="en-US" w:bidi="ar-SA"/>
    </w:rPr>
  </w:style>
  <w:style w:type="paragraph" w:customStyle="1" w:styleId="SubmitResume">
    <w:name w:val="Submit Resume"/>
    <w:basedOn w:val="Normal"/>
    <w:rsid w:val="00BF62E6"/>
    <w:pPr>
      <w:spacing w:before="200"/>
      <w:ind w:left="446" w:right="547"/>
    </w:pPr>
    <w:rPr>
      <w:rFonts w:ascii="Garamond" w:hAnsi="Garamond" w:cs="MS Shell Dlg"/>
      <w:i/>
      <w:color w:val="333399"/>
      <w:sz w:val="22"/>
      <w:szCs w:val="15"/>
    </w:rPr>
  </w:style>
  <w:style w:type="character" w:styleId="PageNumber">
    <w:name w:val="page number"/>
    <w:basedOn w:val="DefaultParagraphFont"/>
    <w:rsid w:val="00BF62E6"/>
  </w:style>
  <w:style w:type="paragraph" w:customStyle="1" w:styleId="Awards">
    <w:name w:val="Awards"/>
    <w:basedOn w:val="Normal"/>
    <w:rsid w:val="00BF62E6"/>
    <w:pPr>
      <w:spacing w:after="120"/>
      <w:ind w:left="86"/>
    </w:pPr>
    <w:rPr>
      <w:color w:val="FFFFFF"/>
      <w:spacing w:val="8"/>
      <w:sz w:val="28"/>
      <w:szCs w:val="28"/>
    </w:rPr>
  </w:style>
  <w:style w:type="paragraph" w:customStyle="1" w:styleId="Awardinfo">
    <w:name w:val="Award info"/>
    <w:basedOn w:val="Normal"/>
    <w:link w:val="AwardinfoChar"/>
    <w:rsid w:val="00C61405"/>
    <w:pPr>
      <w:spacing w:after="120"/>
      <w:ind w:left="86" w:right="72"/>
    </w:pPr>
    <w:rPr>
      <w:b/>
      <w:sz w:val="17"/>
      <w:szCs w:val="17"/>
    </w:rPr>
  </w:style>
  <w:style w:type="paragraph" w:customStyle="1" w:styleId="StyleAwardinfoItalic">
    <w:name w:val="Style Award info + Italic"/>
    <w:basedOn w:val="Awardinfo"/>
    <w:link w:val="StyleAwardinfoItalicChar"/>
    <w:rsid w:val="00C61405"/>
    <w:rPr>
      <w:b w:val="0"/>
      <w:bCs/>
      <w:i/>
      <w:iCs/>
    </w:rPr>
  </w:style>
  <w:style w:type="character" w:customStyle="1" w:styleId="AwardinfoChar">
    <w:name w:val="Award info Char"/>
    <w:basedOn w:val="DefaultParagraphFont"/>
    <w:link w:val="Awardinfo"/>
    <w:rsid w:val="00C61405"/>
    <w:rPr>
      <w:rFonts w:ascii="Verdana" w:hAnsi="Verdana"/>
      <w:b/>
      <w:sz w:val="17"/>
      <w:szCs w:val="17"/>
      <w:lang w:val="en-US" w:eastAsia="en-US" w:bidi="ar-SA"/>
    </w:rPr>
  </w:style>
  <w:style w:type="character" w:customStyle="1" w:styleId="StyleAwardinfoItalicChar">
    <w:name w:val="Style Award info + Italic Char"/>
    <w:basedOn w:val="AwardinfoChar"/>
    <w:link w:val="StyleAwardinfoItalic"/>
    <w:rsid w:val="00C61405"/>
    <w:rPr>
      <w:bCs/>
      <w:i/>
      <w:iCs/>
    </w:rPr>
  </w:style>
  <w:style w:type="paragraph" w:customStyle="1" w:styleId="Awardinfonobold">
    <w:name w:val="Award info no bold"/>
    <w:basedOn w:val="Awardinfo"/>
    <w:link w:val="AwardinfonoboldChar"/>
    <w:rsid w:val="00C61405"/>
    <w:rPr>
      <w:b w:val="0"/>
    </w:rPr>
  </w:style>
  <w:style w:type="character" w:customStyle="1" w:styleId="AwardinfonoboldChar">
    <w:name w:val="Award info no bold Char"/>
    <w:basedOn w:val="AwardinfoChar"/>
    <w:link w:val="Awardinfonobold"/>
    <w:rsid w:val="00C61405"/>
  </w:style>
  <w:style w:type="paragraph" w:customStyle="1" w:styleId="CompanyInfo">
    <w:name w:val="Company Info"/>
    <w:basedOn w:val="Normal"/>
    <w:link w:val="CompanyInfoChar"/>
    <w:rsid w:val="00873C86"/>
    <w:pPr>
      <w:autoSpaceDE w:val="0"/>
      <w:autoSpaceDN w:val="0"/>
      <w:adjustRightInd w:val="0"/>
    </w:pPr>
    <w:rPr>
      <w:sz w:val="18"/>
      <w:szCs w:val="18"/>
    </w:rPr>
  </w:style>
  <w:style w:type="character" w:customStyle="1" w:styleId="CompanyInfoChar">
    <w:name w:val="Company Info Char"/>
    <w:basedOn w:val="DefaultParagraphFont"/>
    <w:link w:val="CompanyInfo"/>
    <w:rsid w:val="00873C86"/>
    <w:rPr>
      <w:rFonts w:ascii="Verdana" w:hAnsi="Verdana"/>
      <w:sz w:val="18"/>
      <w:szCs w:val="18"/>
      <w:lang w:val="en-US" w:eastAsia="en-US" w:bidi="ar-SA"/>
    </w:rPr>
  </w:style>
  <w:style w:type="paragraph" w:customStyle="1" w:styleId="Companyinfoitalics">
    <w:name w:val="Company info italics"/>
    <w:basedOn w:val="Normal"/>
    <w:rsid w:val="00873C86"/>
    <w:pPr>
      <w:autoSpaceDE w:val="0"/>
      <w:autoSpaceDN w:val="0"/>
      <w:adjustRightInd w:val="0"/>
      <w:jc w:val="both"/>
    </w:pPr>
    <w:rPr>
      <w:i/>
      <w:sz w:val="18"/>
      <w:szCs w:val="18"/>
    </w:rPr>
  </w:style>
  <w:style w:type="paragraph" w:customStyle="1" w:styleId="Location">
    <w:name w:val="Location"/>
    <w:basedOn w:val="Normal"/>
    <w:link w:val="LocationChar"/>
    <w:rsid w:val="00883DB7"/>
    <w:pPr>
      <w:autoSpaceDE w:val="0"/>
      <w:autoSpaceDN w:val="0"/>
      <w:adjustRightInd w:val="0"/>
      <w:spacing w:before="120"/>
    </w:pPr>
    <w:rPr>
      <w:sz w:val="18"/>
    </w:rPr>
  </w:style>
  <w:style w:type="character" w:customStyle="1" w:styleId="LocationChar">
    <w:name w:val="Location Char"/>
    <w:basedOn w:val="DefaultParagraphFont"/>
    <w:link w:val="Location"/>
    <w:rsid w:val="00883DB7"/>
    <w:rPr>
      <w:rFonts w:ascii="Verdana" w:hAnsi="Verdana"/>
      <w:sz w:val="18"/>
      <w:szCs w:val="24"/>
      <w:lang w:val="en-US" w:eastAsia="en-US" w:bidi="ar-SA"/>
    </w:rPr>
  </w:style>
  <w:style w:type="paragraph" w:customStyle="1" w:styleId="JobTitle">
    <w:name w:val="Job Title"/>
    <w:basedOn w:val="Normal"/>
    <w:link w:val="JobTitleChar"/>
    <w:rsid w:val="00873C86"/>
    <w:pPr>
      <w:autoSpaceDE w:val="0"/>
      <w:autoSpaceDN w:val="0"/>
      <w:adjustRightInd w:val="0"/>
      <w:spacing w:before="40"/>
    </w:pPr>
    <w:rPr>
      <w:b/>
      <w:sz w:val="18"/>
      <w:szCs w:val="18"/>
      <w:u w:val="single"/>
    </w:rPr>
  </w:style>
  <w:style w:type="character" w:customStyle="1" w:styleId="JobTitleChar">
    <w:name w:val="Job Title Char"/>
    <w:basedOn w:val="DefaultParagraphFont"/>
    <w:link w:val="JobTitle"/>
    <w:rsid w:val="00873C86"/>
    <w:rPr>
      <w:rFonts w:ascii="Verdana" w:hAnsi="Verdana"/>
      <w:b/>
      <w:sz w:val="18"/>
      <w:szCs w:val="18"/>
      <w:u w:val="single"/>
      <w:lang w:val="en-US" w:eastAsia="en-US" w:bidi="ar-SA"/>
    </w:rPr>
  </w:style>
  <w:style w:type="paragraph" w:customStyle="1" w:styleId="Dates">
    <w:name w:val="Dates"/>
    <w:basedOn w:val="Normal"/>
    <w:link w:val="DatesChar"/>
    <w:rsid w:val="00873C86"/>
    <w:pPr>
      <w:autoSpaceDE w:val="0"/>
      <w:autoSpaceDN w:val="0"/>
      <w:adjustRightInd w:val="0"/>
      <w:spacing w:before="40"/>
    </w:pPr>
    <w:rPr>
      <w:sz w:val="18"/>
      <w:szCs w:val="18"/>
    </w:rPr>
  </w:style>
  <w:style w:type="character" w:customStyle="1" w:styleId="DatesChar">
    <w:name w:val="Dates Char"/>
    <w:basedOn w:val="DefaultParagraphFont"/>
    <w:link w:val="Dates"/>
    <w:rsid w:val="00873C86"/>
    <w:rPr>
      <w:rFonts w:ascii="Verdana" w:hAnsi="Verdana"/>
      <w:sz w:val="18"/>
      <w:szCs w:val="18"/>
      <w:lang w:val="en-US" w:eastAsia="en-US" w:bidi="ar-SA"/>
    </w:rPr>
  </w:style>
  <w:style w:type="paragraph" w:customStyle="1" w:styleId="Jobdescription">
    <w:name w:val="Job description"/>
    <w:basedOn w:val="Normal"/>
    <w:rsid w:val="00210AF6"/>
    <w:pPr>
      <w:spacing w:before="80"/>
      <w:jc w:val="both"/>
    </w:pPr>
    <w:rPr>
      <w:rFonts w:cs="Courier New"/>
      <w:sz w:val="18"/>
      <w:szCs w:val="18"/>
    </w:rPr>
  </w:style>
  <w:style w:type="paragraph" w:customStyle="1" w:styleId="KeyResults">
    <w:name w:val="Key Results"/>
    <w:basedOn w:val="Normal"/>
    <w:rsid w:val="00210AF6"/>
    <w:pPr>
      <w:spacing w:before="80"/>
      <w:jc w:val="both"/>
    </w:pPr>
    <w:rPr>
      <w:rFonts w:cs="Courier New"/>
      <w:b/>
      <w:i/>
      <w:sz w:val="18"/>
      <w:szCs w:val="18"/>
    </w:rPr>
  </w:style>
  <w:style w:type="character" w:customStyle="1" w:styleId="Resumename">
    <w:name w:val="Resume name"/>
    <w:basedOn w:val="DefaultParagraphFont"/>
    <w:rsid w:val="007D005F"/>
    <w:rPr>
      <w:b/>
      <w:bCs/>
      <w:sz w:val="56"/>
    </w:rPr>
  </w:style>
  <w:style w:type="paragraph" w:customStyle="1" w:styleId="Contactinformation">
    <w:name w:val="Contact information"/>
    <w:basedOn w:val="Address"/>
    <w:rsid w:val="00590CD0"/>
    <w:pPr>
      <w:pBdr>
        <w:bottom w:val="none" w:sz="0" w:space="0" w:color="auto"/>
      </w:pBdr>
      <w:spacing w:before="0" w:after="160"/>
      <w:ind w:left="518"/>
      <w:jc w:val="right"/>
    </w:pPr>
    <w:rPr>
      <w:szCs w:val="20"/>
    </w:rPr>
  </w:style>
  <w:style w:type="paragraph" w:customStyle="1" w:styleId="Tagline">
    <w:name w:val="Tagline"/>
    <w:basedOn w:val="ResumeTitle"/>
    <w:rsid w:val="00590CD0"/>
    <w:pPr>
      <w:pBdr>
        <w:top w:val="none" w:sz="0" w:space="0" w:color="auto"/>
        <w:bottom w:val="none" w:sz="0" w:space="0" w:color="auto"/>
      </w:pBdr>
      <w:ind w:left="522" w:right="72"/>
      <w:jc w:val="right"/>
    </w:pPr>
    <w:rPr>
      <w:rFonts w:ascii="Monotype Corsiva" w:eastAsia="Times New Roman" w:hAnsi="Monotype Corsiva" w:cs="Times New Roman"/>
      <w:b w:val="0"/>
      <w:bCs w:val="0"/>
      <w:spacing w:val="0"/>
      <w:sz w:val="56"/>
    </w:rPr>
  </w:style>
  <w:style w:type="character" w:customStyle="1" w:styleId="Boldtext">
    <w:name w:val="Bold text"/>
    <w:basedOn w:val="DefaultParagraphFont"/>
    <w:rsid w:val="00590CD0"/>
    <w:rPr>
      <w:b/>
    </w:rPr>
  </w:style>
  <w:style w:type="character" w:customStyle="1" w:styleId="Introductoryparagraph">
    <w:name w:val="Introductory paragraph"/>
    <w:rsid w:val="0064336D"/>
    <w:rPr>
      <w:rFonts w:ascii="Verdana" w:hAnsi="Verdana"/>
      <w:sz w:val="18"/>
    </w:rPr>
  </w:style>
  <w:style w:type="paragraph" w:customStyle="1" w:styleId="FirstKeySkillsBullets">
    <w:name w:val="First Key Skills Bullets"/>
    <w:basedOn w:val="Bullets"/>
    <w:rsid w:val="00DC41E1"/>
    <w:pPr>
      <w:spacing w:before="0"/>
    </w:pPr>
    <w:rPr>
      <w:rFonts w:eastAsia="Times New Roman" w:cs="Times New Roman"/>
      <w:bCs w:val="0"/>
      <w:szCs w:val="20"/>
    </w:rPr>
  </w:style>
  <w:style w:type="paragraph" w:customStyle="1" w:styleId="KeySkillsBullets">
    <w:name w:val="Key Skills Bullets"/>
    <w:basedOn w:val="Bullets"/>
    <w:rsid w:val="00DC41E1"/>
    <w:pPr>
      <w:spacing w:before="20"/>
    </w:pPr>
    <w:rPr>
      <w:rFonts w:eastAsia="Times New Roman" w:cs="Times New Roman"/>
      <w:bCs w:val="0"/>
      <w:szCs w:val="20"/>
    </w:rPr>
  </w:style>
  <w:style w:type="paragraph" w:customStyle="1" w:styleId="Spacingbetweensections">
    <w:name w:val="Spacing between sections"/>
    <w:basedOn w:val="Normal"/>
    <w:rsid w:val="00DC41E1"/>
    <w:pPr>
      <w:ind w:left="518"/>
    </w:pPr>
    <w:rPr>
      <w:szCs w:val="20"/>
    </w:rPr>
  </w:style>
  <w:style w:type="paragraph" w:customStyle="1" w:styleId="Sectionheaders">
    <w:name w:val="Section headers"/>
    <w:basedOn w:val="Awards"/>
    <w:rsid w:val="00FF5688"/>
    <w:rPr>
      <w:rFonts w:ascii="Monotype Corsiva" w:hAnsi="Monotype Corsiva"/>
      <w:sz w:val="40"/>
    </w:rPr>
  </w:style>
  <w:style w:type="character" w:customStyle="1" w:styleId="Nameofaward">
    <w:name w:val="Name of award"/>
    <w:basedOn w:val="DefaultParagraphFont"/>
    <w:qFormat/>
    <w:rsid w:val="00616A0B"/>
    <w:rPr>
      <w:rFonts w:ascii="Verdana" w:hAnsi="Verdana"/>
      <w:b/>
      <w:color w:val="FFFFFF"/>
      <w:sz w:val="17"/>
    </w:rPr>
  </w:style>
  <w:style w:type="paragraph" w:customStyle="1" w:styleId="Awardinformationitalics">
    <w:name w:val="Award information italics"/>
    <w:basedOn w:val="Awardinfonobold"/>
    <w:rsid w:val="009B2E54"/>
    <w:pPr>
      <w:ind w:left="0"/>
    </w:pPr>
    <w:rPr>
      <w:i/>
      <w:iCs/>
      <w:color w:val="FFFFFF"/>
      <w:szCs w:val="20"/>
    </w:rPr>
  </w:style>
  <w:style w:type="paragraph" w:customStyle="1" w:styleId="Nametop">
    <w:name w:val="Name top"/>
    <w:basedOn w:val="Normal"/>
    <w:rsid w:val="00FF4D0A"/>
    <w:pPr>
      <w:jc w:val="right"/>
    </w:pPr>
    <w:rPr>
      <w:b/>
      <w:bCs/>
      <w:sz w:val="56"/>
      <w:szCs w:val="20"/>
    </w:rPr>
  </w:style>
  <w:style w:type="paragraph" w:customStyle="1" w:styleId="Expertise">
    <w:name w:val="Expertise"/>
    <w:basedOn w:val="ResumeTitle"/>
    <w:rsid w:val="0040621A"/>
    <w:rPr>
      <w:b w:val="0"/>
      <w:bCs w:val="0"/>
      <w:i/>
      <w:iCs/>
      <w:color w:val="FFFFFF"/>
      <w:spacing w:val="12"/>
      <w:sz w:val="22"/>
    </w:rPr>
  </w:style>
  <w:style w:type="paragraph" w:customStyle="1" w:styleId="Skillsscript">
    <w:name w:val="Skills script"/>
    <w:basedOn w:val="Skills"/>
    <w:rsid w:val="002A1E91"/>
    <w:pPr>
      <w:spacing w:before="0"/>
      <w:ind w:left="518"/>
    </w:pPr>
    <w:rPr>
      <w:rFonts w:ascii="Monotype Corsiva" w:hAnsi="Monotype Corsiva"/>
      <w:sz w:val="40"/>
      <w:szCs w:val="20"/>
    </w:rPr>
  </w:style>
  <w:style w:type="paragraph" w:customStyle="1" w:styleId="StyleSectionheadersleftcolumn">
    <w:name w:val="Style Section headers left column"/>
    <w:basedOn w:val="Sectionheaders"/>
    <w:rsid w:val="00C572AB"/>
    <w:pPr>
      <w:ind w:left="0"/>
    </w:pPr>
    <w:rPr>
      <w:szCs w:val="20"/>
    </w:rPr>
  </w:style>
  <w:style w:type="paragraph" w:customStyle="1" w:styleId="Keyresultsbullets">
    <w:name w:val="Key results bullets"/>
    <w:basedOn w:val="Bullets"/>
    <w:rsid w:val="001F3429"/>
    <w:pPr>
      <w:jc w:val="both"/>
    </w:pPr>
    <w:rPr>
      <w:rFonts w:eastAsia="Times New Roman" w:cs="Times New Roman"/>
      <w:bCs w:val="0"/>
      <w:szCs w:val="20"/>
    </w:rPr>
  </w:style>
  <w:style w:type="paragraph" w:customStyle="1" w:styleId="Jobbullets">
    <w:name w:val="Job bullets"/>
    <w:basedOn w:val="Bullets"/>
    <w:rsid w:val="001F3429"/>
    <w:pPr>
      <w:jc w:val="both"/>
    </w:pPr>
    <w:rPr>
      <w:rFonts w:eastAsia="Times New Roman" w:cs="Times New Roman"/>
      <w:bCs w:val="0"/>
      <w:szCs w:val="20"/>
    </w:rPr>
  </w:style>
  <w:style w:type="paragraph" w:customStyle="1" w:styleId="StyleResults">
    <w:name w:val="Style Results"/>
    <w:basedOn w:val="Bullets"/>
    <w:rsid w:val="00656D80"/>
    <w:pPr>
      <w:jc w:val="both"/>
    </w:pPr>
    <w:rPr>
      <w:rFonts w:eastAsia="Times New Roman" w:cs="Times New Roman"/>
      <w:bCs w:val="0"/>
      <w:szCs w:val="20"/>
    </w:rPr>
  </w:style>
  <w:style w:type="paragraph" w:customStyle="1" w:styleId="Companydescription">
    <w:name w:val="Company description"/>
    <w:basedOn w:val="Companyinfoitalics"/>
    <w:rsid w:val="00000E5C"/>
    <w:pPr>
      <w:spacing w:after="40"/>
      <w:ind w:left="518"/>
    </w:pPr>
    <w:rPr>
      <w:iCs/>
      <w:szCs w:val="20"/>
    </w:rPr>
  </w:style>
  <w:style w:type="paragraph" w:customStyle="1" w:styleId="Outcomes">
    <w:name w:val="Outcomes"/>
    <w:basedOn w:val="Bullets"/>
    <w:rsid w:val="00354E3F"/>
    <w:pPr>
      <w:spacing w:before="40"/>
      <w:ind w:left="532" w:hanging="14"/>
      <w:jc w:val="both"/>
    </w:pPr>
    <w:rPr>
      <w:rFonts w:eastAsia="Times New Roman" w:cs="Times New Roman"/>
      <w:b/>
      <w:i/>
      <w:iCs/>
      <w:spacing w:val="-2"/>
      <w:szCs w:val="20"/>
    </w:rPr>
  </w:style>
  <w:style w:type="paragraph" w:customStyle="1" w:styleId="StyleOutcomesFirstline0">
    <w:name w:val="Style Outcomes + First line:  0&quot;"/>
    <w:basedOn w:val="Outcomes"/>
    <w:rsid w:val="00354E3F"/>
    <w:pPr>
      <w:ind w:firstLine="0"/>
    </w:pPr>
  </w:style>
  <w:style w:type="paragraph" w:customStyle="1" w:styleId="JobOutcomes">
    <w:name w:val="Job Outcomes"/>
    <w:basedOn w:val="StyleOutcomesFirstline0"/>
    <w:qFormat/>
    <w:rsid w:val="00354E3F"/>
    <w:pPr>
      <w:numPr>
        <w:numId w:val="0"/>
      </w:numPr>
      <w:ind w:left="532"/>
    </w:pPr>
  </w:style>
  <w:style w:type="paragraph" w:customStyle="1" w:styleId="Outcomesbullets">
    <w:name w:val="Outcomes bullets"/>
    <w:basedOn w:val="Bullets"/>
    <w:qFormat/>
    <w:rsid w:val="00A228EB"/>
    <w:pPr>
      <w:jc w:val="both"/>
    </w:pPr>
  </w:style>
  <w:style w:type="character" w:customStyle="1" w:styleId="Whitetext">
    <w:name w:val="White text"/>
    <w:basedOn w:val="DefaultParagraphFont"/>
    <w:rsid w:val="00B514AB"/>
    <w:rPr>
      <w:rFonts w:ascii="Verdana" w:hAnsi="Verdana"/>
      <w:color w:val="FFFFFF"/>
      <w:sz w:val="17"/>
    </w:rPr>
  </w:style>
  <w:style w:type="paragraph" w:customStyle="1" w:styleId="Spacer">
    <w:name w:val="Spacer"/>
    <w:basedOn w:val="Spacingbetweensections"/>
    <w:qFormat/>
    <w:rsid w:val="000A1F89"/>
    <w:pPr>
      <w:ind w:left="0"/>
    </w:pPr>
  </w:style>
  <w:style w:type="paragraph" w:customStyle="1" w:styleId="Spacerleft">
    <w:name w:val="Spacer left"/>
    <w:basedOn w:val="Spacer"/>
    <w:rsid w:val="000A1F89"/>
    <w:rPr>
      <w:bCs/>
      <w:sz w:val="20"/>
    </w:rPr>
  </w:style>
  <w:style w:type="character" w:customStyle="1" w:styleId="Additionaltraining">
    <w:name w:val="Additional training"/>
    <w:basedOn w:val="DefaultParagraphFont"/>
    <w:rsid w:val="00C45386"/>
    <w:rPr>
      <w:rFonts w:ascii="Verdana" w:hAnsi="Verdana"/>
      <w:i/>
      <w:iCs/>
      <w:color w:val="FFFFFF"/>
      <w:sz w:val="17"/>
    </w:rPr>
  </w:style>
  <w:style w:type="paragraph" w:customStyle="1" w:styleId="Expertiseareas">
    <w:name w:val="Expertise areas"/>
    <w:basedOn w:val="ResumeTitle"/>
    <w:rsid w:val="00294F9A"/>
    <w:rPr>
      <w:b w:val="0"/>
      <w:bCs w:val="0"/>
      <w:i/>
      <w:iCs/>
      <w:color w:val="FFFFFF"/>
      <w:spacing w:val="12"/>
      <w:sz w:val="22"/>
    </w:rPr>
  </w:style>
  <w:style w:type="character" w:customStyle="1" w:styleId="OutcomesItalic">
    <w:name w:val="Outcomes Italic"/>
    <w:basedOn w:val="DefaultParagraphFont"/>
    <w:rsid w:val="004920CC"/>
    <w:rPr>
      <w:i/>
    </w:rPr>
  </w:style>
  <w:style w:type="character" w:customStyle="1" w:styleId="apple-converted-space">
    <w:name w:val="apple-converted-space"/>
    <w:basedOn w:val="DefaultParagraphFont"/>
    <w:rsid w:val="002C4C87"/>
  </w:style>
  <w:style w:type="paragraph" w:styleId="NormalWeb">
    <w:name w:val="Normal (Web)"/>
    <w:basedOn w:val="Normal"/>
    <w:uiPriority w:val="99"/>
    <w:unhideWhenUsed/>
    <w:rsid w:val="0026678D"/>
    <w:pPr>
      <w:spacing w:before="100" w:beforeAutospacing="1" w:after="100" w:afterAutospacing="1"/>
    </w:pPr>
    <w:rPr>
      <w:rFonts w:ascii="Times New Roman" w:hAnsi="Times New Roman"/>
      <w:lang w:bidi="hi-IN"/>
    </w:rPr>
  </w:style>
</w:styles>
</file>

<file path=word/webSettings.xml><?xml version="1.0" encoding="utf-8"?>
<w:webSettings xmlns:r="http://schemas.openxmlformats.org/officeDocument/2006/relationships" xmlns:w="http://schemas.openxmlformats.org/wordprocessingml/2006/main">
  <w:divs>
    <w:div w:id="217908027">
      <w:bodyDiv w:val="1"/>
      <w:marLeft w:val="0"/>
      <w:marRight w:val="0"/>
      <w:marTop w:val="0"/>
      <w:marBottom w:val="0"/>
      <w:divBdr>
        <w:top w:val="none" w:sz="0" w:space="0" w:color="auto"/>
        <w:left w:val="none" w:sz="0" w:space="0" w:color="auto"/>
        <w:bottom w:val="none" w:sz="0" w:space="0" w:color="auto"/>
        <w:right w:val="none" w:sz="0" w:space="0" w:color="auto"/>
      </w:divBdr>
    </w:div>
    <w:div w:id="423036912">
      <w:bodyDiv w:val="1"/>
      <w:marLeft w:val="0"/>
      <w:marRight w:val="0"/>
      <w:marTop w:val="0"/>
      <w:marBottom w:val="0"/>
      <w:divBdr>
        <w:top w:val="none" w:sz="0" w:space="0" w:color="auto"/>
        <w:left w:val="none" w:sz="0" w:space="0" w:color="auto"/>
        <w:bottom w:val="none" w:sz="0" w:space="0" w:color="auto"/>
        <w:right w:val="none" w:sz="0" w:space="0" w:color="auto"/>
      </w:divBdr>
    </w:div>
    <w:div w:id="647587767">
      <w:bodyDiv w:val="1"/>
      <w:marLeft w:val="0"/>
      <w:marRight w:val="0"/>
      <w:marTop w:val="0"/>
      <w:marBottom w:val="0"/>
      <w:divBdr>
        <w:top w:val="none" w:sz="0" w:space="0" w:color="auto"/>
        <w:left w:val="none" w:sz="0" w:space="0" w:color="auto"/>
        <w:bottom w:val="none" w:sz="0" w:space="0" w:color="auto"/>
        <w:right w:val="none" w:sz="0" w:space="0" w:color="auto"/>
      </w:divBdr>
    </w:div>
    <w:div w:id="1185704411">
      <w:bodyDiv w:val="1"/>
      <w:marLeft w:val="0"/>
      <w:marRight w:val="0"/>
      <w:marTop w:val="0"/>
      <w:marBottom w:val="0"/>
      <w:divBdr>
        <w:top w:val="none" w:sz="0" w:space="0" w:color="auto"/>
        <w:left w:val="none" w:sz="0" w:space="0" w:color="auto"/>
        <w:bottom w:val="none" w:sz="0" w:space="0" w:color="auto"/>
        <w:right w:val="none" w:sz="0" w:space="0" w:color="auto"/>
      </w:divBdr>
    </w:div>
    <w:div w:id="2048949015">
      <w:bodyDiv w:val="1"/>
      <w:marLeft w:val="0"/>
      <w:marRight w:val="0"/>
      <w:marTop w:val="0"/>
      <w:marBottom w:val="0"/>
      <w:divBdr>
        <w:top w:val="none" w:sz="0" w:space="0" w:color="auto"/>
        <w:left w:val="none" w:sz="0" w:space="0" w:color="auto"/>
        <w:bottom w:val="none" w:sz="0" w:space="0" w:color="auto"/>
        <w:right w:val="none" w:sz="0" w:space="0" w:color="auto"/>
      </w:divBdr>
    </w:div>
    <w:div w:id="20667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mpaq_Administrator\Local%20Settings\Temporary%20Internet%20Files\Content.Outlook\D1HYNZ1Z\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0</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Sample Resume for a Food Services Manager</vt:lpstr>
    </vt:vector>
  </TitlesOfParts>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Food Services Manager</dc:title>
  <dc:creator/>
  <cp:lastModifiedBy/>
  <cp:revision>1</cp:revision>
  <cp:lastPrinted>2016-07-15T07:22:00Z</cp:lastPrinted>
  <dcterms:created xsi:type="dcterms:W3CDTF">2016-07-28T00:39:00Z</dcterms:created>
  <dcterms:modified xsi:type="dcterms:W3CDTF">2016-07-28T00:39:00Z</dcterms:modified>
</cp:coreProperties>
</file>